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3" w:type="dxa"/>
        <w:tblInd w:w="1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23"/>
        <w:gridCol w:w="1660"/>
        <w:gridCol w:w="1660"/>
        <w:gridCol w:w="1660"/>
      </w:tblGrid>
      <w:tr w:rsidR="00AC025F" w:rsidRPr="00DC5DB4" w14:paraId="25CCBF1B" w14:textId="77777777" w:rsidTr="00F77250">
        <w:trPr>
          <w:cantSplit/>
          <w:trHeight w:hRule="exact" w:val="1049"/>
          <w:tblHeader/>
        </w:trPr>
        <w:tc>
          <w:tcPr>
            <w:tcW w:w="535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459A58C" w14:textId="77777777" w:rsidR="00AC025F" w:rsidRPr="00FF188C" w:rsidRDefault="00AC025F" w:rsidP="008A63D6">
            <w:pPr>
              <w:keepLines/>
              <w:jc w:val="center"/>
              <w:rPr>
                <w:i/>
                <w:sz w:val="28"/>
                <w:szCs w:val="28"/>
                <w:lang w:val="en-US"/>
              </w:rPr>
            </w:pPr>
            <w:r w:rsidRPr="00FF188C">
              <w:rPr>
                <w:rFonts w:cs="Arial"/>
                <w:i/>
                <w:sz w:val="28"/>
                <w:szCs w:val="28"/>
              </w:rPr>
              <w:t>Модель (Обозначение)</w:t>
            </w:r>
          </w:p>
        </w:tc>
        <w:tc>
          <w:tcPr>
            <w:tcW w:w="1701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E30E10C" w14:textId="77777777" w:rsidR="00AC025F" w:rsidRDefault="00AC025F" w:rsidP="008A63D6">
            <w:pPr>
              <w:keepLines/>
              <w:jc w:val="center"/>
              <w:rPr>
                <w:rFonts w:cs="Arial"/>
                <w:i/>
                <w:sz w:val="28"/>
                <w:szCs w:val="28"/>
              </w:rPr>
            </w:pPr>
            <w:r>
              <w:rPr>
                <w:rFonts w:cs="Arial"/>
                <w:i/>
                <w:sz w:val="28"/>
                <w:szCs w:val="28"/>
              </w:rPr>
              <w:t>М</w:t>
            </w:r>
            <w:r w:rsidRPr="00FF188C">
              <w:rPr>
                <w:rFonts w:cs="Arial"/>
                <w:i/>
                <w:sz w:val="28"/>
                <w:szCs w:val="28"/>
              </w:rPr>
              <w:t>ощность,</w:t>
            </w:r>
          </w:p>
          <w:p w14:paraId="2436667F" w14:textId="77777777" w:rsidR="00AC025F" w:rsidRPr="00FF188C" w:rsidRDefault="00AC025F" w:rsidP="008A63D6">
            <w:pPr>
              <w:keepLines/>
              <w:jc w:val="center"/>
              <w:rPr>
                <w:i/>
                <w:sz w:val="28"/>
                <w:szCs w:val="28"/>
              </w:rPr>
            </w:pPr>
            <w:r w:rsidRPr="00FF188C">
              <w:rPr>
                <w:rFonts w:cs="Arial"/>
                <w:i/>
                <w:sz w:val="28"/>
                <w:szCs w:val="28"/>
              </w:rPr>
              <w:t xml:space="preserve"> Вт</w:t>
            </w:r>
          </w:p>
        </w:tc>
        <w:tc>
          <w:tcPr>
            <w:tcW w:w="1701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606E782" w14:textId="77777777" w:rsidR="00AC025F" w:rsidRDefault="00AC025F" w:rsidP="008A63D6">
            <w:pPr>
              <w:keepLines/>
              <w:jc w:val="center"/>
              <w:rPr>
                <w:rFonts w:cs="Arial"/>
                <w:i/>
                <w:sz w:val="28"/>
                <w:szCs w:val="28"/>
              </w:rPr>
            </w:pPr>
            <w:r>
              <w:rPr>
                <w:rFonts w:cs="Arial"/>
                <w:i/>
                <w:sz w:val="28"/>
                <w:szCs w:val="28"/>
              </w:rPr>
              <w:t>Кол-во</w:t>
            </w:r>
            <w:r w:rsidRPr="00FF188C">
              <w:rPr>
                <w:rFonts w:cs="Arial"/>
                <w:i/>
                <w:sz w:val="28"/>
                <w:szCs w:val="28"/>
              </w:rPr>
              <w:t xml:space="preserve">, </w:t>
            </w:r>
          </w:p>
          <w:p w14:paraId="61EC4A1B" w14:textId="77777777" w:rsidR="00AC025F" w:rsidRPr="00FF188C" w:rsidRDefault="00AC025F" w:rsidP="008A63D6">
            <w:pPr>
              <w:keepLines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шт.</w:t>
            </w:r>
          </w:p>
        </w:tc>
        <w:tc>
          <w:tcPr>
            <w:tcW w:w="1701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E3CC85" w14:textId="77777777" w:rsidR="00AC025F" w:rsidRDefault="00AC025F" w:rsidP="008A63D6">
            <w:pPr>
              <w:keepLines/>
              <w:jc w:val="center"/>
              <w:rPr>
                <w:rFonts w:cs="Arial"/>
                <w:i/>
                <w:sz w:val="28"/>
                <w:szCs w:val="28"/>
              </w:rPr>
            </w:pPr>
            <w:r>
              <w:rPr>
                <w:rFonts w:cs="Arial"/>
                <w:i/>
                <w:sz w:val="28"/>
                <w:szCs w:val="28"/>
              </w:rPr>
              <w:t>Итого,</w:t>
            </w:r>
          </w:p>
          <w:p w14:paraId="7E29D491" w14:textId="77777777" w:rsidR="00AC025F" w:rsidRPr="00FF188C" w:rsidRDefault="00AC025F" w:rsidP="008A63D6">
            <w:pPr>
              <w:keepLines/>
              <w:jc w:val="center"/>
              <w:rPr>
                <w:rFonts w:cs="Arial"/>
                <w:i/>
                <w:sz w:val="28"/>
                <w:szCs w:val="28"/>
              </w:rPr>
            </w:pPr>
            <w:r>
              <w:rPr>
                <w:rFonts w:cs="Arial"/>
                <w:i/>
                <w:sz w:val="28"/>
                <w:szCs w:val="28"/>
              </w:rPr>
              <w:t>Вт</w:t>
            </w:r>
          </w:p>
        </w:tc>
      </w:tr>
      <w:tr w:rsidR="00AC025F" w:rsidRPr="00236A4A" w14:paraId="7C785EC2" w14:textId="77777777" w:rsidTr="00F77250">
        <w:trPr>
          <w:cantSplit/>
          <w:trHeight w:val="467"/>
        </w:trPr>
        <w:tc>
          <w:tcPr>
            <w:tcW w:w="535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CC2F2C" w14:textId="6AAB0C1B" w:rsidR="00AC025F" w:rsidRPr="00236A4A" w:rsidRDefault="00CD1085" w:rsidP="008A63D6">
            <w:pPr>
              <w:keepLines/>
              <w:suppressAutoHyphens/>
              <w:ind w:left="57"/>
              <w:rPr>
                <w:i/>
              </w:rPr>
            </w:pPr>
            <w:r>
              <w:rPr>
                <w:i/>
              </w:rPr>
              <w:t>1. Устройство ОПС (RVi-1NR10140-P)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3A85F3" w14:textId="3EFC555B" w:rsidR="00AC025F" w:rsidRPr="00236A4A" w:rsidRDefault="00CD1085" w:rsidP="00550099">
            <w:pPr>
              <w:keepLines/>
              <w:suppressAutoHyphens/>
              <w:ind w:left="57"/>
              <w:jc w:val="center"/>
              <w:rPr>
                <w:i/>
              </w:rPr>
            </w:pPr>
            <w:r>
              <w:rPr>
                <w:i/>
              </w:rPr>
              <w:t>120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E318262" w14:textId="71634CF6" w:rsidR="00AC025F" w:rsidRPr="00236A4A" w:rsidRDefault="00CD1085" w:rsidP="00550099">
            <w:pPr>
              <w:keepLines/>
              <w:suppressAutoHyphens/>
              <w:ind w:left="57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C63D1E6" w14:textId="098C6F75" w:rsidR="00AC025F" w:rsidRPr="00236A4A" w:rsidRDefault="00CD1085" w:rsidP="00550099">
            <w:pPr>
              <w:keepLines/>
              <w:suppressAutoHyphens/>
              <w:ind w:left="57"/>
              <w:jc w:val="center"/>
              <w:rPr>
                <w:i/>
              </w:rPr>
            </w:pPr>
            <w:r>
              <w:rPr>
                <w:i/>
              </w:rPr>
              <w:t>120</w:t>
            </w:r>
          </w:p>
        </w:tc>
      </w:tr>
      <w:tr w:rsidR="00CD1085" w:rsidRPr="00236A4A" w14:paraId="1680EA59" w14:textId="77777777" w:rsidTr="00F77250">
        <w:trPr>
          <w:cantSplit/>
          <w:trHeight w:val="467"/>
        </w:trPr>
        <w:tc>
          <w:tcPr>
            <w:tcW w:w="535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E97B90D" w14:textId="1076E7E5" w:rsidR="00CD1085" w:rsidRPr="00236A4A" w:rsidRDefault="00CD1085" w:rsidP="008A63D6">
            <w:pPr>
              <w:keepLines/>
              <w:suppressAutoHyphens/>
              <w:ind w:left="57"/>
              <w:rPr>
                <w:i/>
              </w:rPr>
            </w:pPr>
            <w:r>
              <w:rPr>
                <w:i/>
              </w:rPr>
              <w:t xml:space="preserve">    - RV-3NCT2165 (2.8-12)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A30FF3" w14:textId="3CAAF237" w:rsidR="00CD1085" w:rsidRPr="00236A4A" w:rsidRDefault="00CD1085" w:rsidP="00550099">
            <w:pPr>
              <w:keepLines/>
              <w:suppressAutoHyphens/>
              <w:ind w:left="57"/>
              <w:jc w:val="center"/>
              <w:rPr>
                <w:i/>
              </w:rPr>
            </w:pPr>
            <w:r>
              <w:rPr>
                <w:i/>
              </w:rPr>
              <w:t>10,3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A7AA27" w14:textId="051B0066" w:rsidR="00CD1085" w:rsidRPr="00236A4A" w:rsidRDefault="00CD1085" w:rsidP="00550099">
            <w:pPr>
              <w:keepLines/>
              <w:suppressAutoHyphens/>
              <w:ind w:left="57"/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23781F2" w14:textId="77EB096A" w:rsidR="00CD1085" w:rsidRPr="00236A4A" w:rsidRDefault="00CD1085" w:rsidP="00550099">
            <w:pPr>
              <w:keepLines/>
              <w:suppressAutoHyphens/>
              <w:ind w:left="57"/>
              <w:jc w:val="center"/>
              <w:rPr>
                <w:i/>
              </w:rPr>
            </w:pPr>
            <w:r>
              <w:rPr>
                <w:i/>
              </w:rPr>
              <w:t>41,2</w:t>
            </w:r>
          </w:p>
        </w:tc>
      </w:tr>
      <w:tr w:rsidR="00CD1085" w:rsidRPr="00236A4A" w14:paraId="7E514FFF" w14:textId="77777777" w:rsidTr="00F77250">
        <w:trPr>
          <w:cantSplit/>
          <w:trHeight w:val="467"/>
        </w:trPr>
        <w:tc>
          <w:tcPr>
            <w:tcW w:w="535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8E2474" w14:textId="18BAA98C" w:rsidR="00CD1085" w:rsidRPr="00236A4A" w:rsidRDefault="00CD1085" w:rsidP="008A63D6">
            <w:pPr>
              <w:keepLines/>
              <w:suppressAutoHyphens/>
              <w:ind w:left="57"/>
              <w:rPr>
                <w:i/>
              </w:rPr>
            </w:pPr>
            <w:r>
              <w:rPr>
                <w:i/>
              </w:rPr>
              <w:t>Общая мощность, Вт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193CF3" w14:textId="77777777" w:rsidR="00CD1085" w:rsidRPr="00236A4A" w:rsidRDefault="00CD1085" w:rsidP="00550099">
            <w:pPr>
              <w:keepLines/>
              <w:suppressAutoHyphens/>
              <w:ind w:left="57"/>
              <w:jc w:val="center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24402B5" w14:textId="77777777" w:rsidR="00CD1085" w:rsidRPr="00236A4A" w:rsidRDefault="00CD1085" w:rsidP="00550099">
            <w:pPr>
              <w:keepLines/>
              <w:suppressAutoHyphens/>
              <w:ind w:left="57"/>
              <w:jc w:val="center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2897B9" w14:textId="4C072997" w:rsidR="00CD1085" w:rsidRPr="00236A4A" w:rsidRDefault="00CD1085" w:rsidP="00550099">
            <w:pPr>
              <w:keepLines/>
              <w:suppressAutoHyphens/>
              <w:ind w:left="57"/>
              <w:jc w:val="center"/>
              <w:rPr>
                <w:i/>
              </w:rPr>
            </w:pPr>
            <w:r>
              <w:rPr>
                <w:i/>
              </w:rPr>
              <w:t>41,2</w:t>
            </w:r>
          </w:p>
        </w:tc>
      </w:tr>
      <w:tr w:rsidR="00CD1085" w:rsidRPr="00236A4A" w14:paraId="015E4646" w14:textId="77777777" w:rsidTr="00F77250">
        <w:trPr>
          <w:cantSplit/>
          <w:trHeight w:val="467"/>
        </w:trPr>
        <w:tc>
          <w:tcPr>
            <w:tcW w:w="535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19334C" w14:textId="7F00ABCE" w:rsidR="00CD1085" w:rsidRPr="00236A4A" w:rsidRDefault="00CD1085" w:rsidP="008A63D6">
            <w:pPr>
              <w:keepLines/>
              <w:suppressAutoHyphens/>
              <w:ind w:left="57"/>
              <w:rPr>
                <w:i/>
              </w:rPr>
            </w:pPr>
            <w:r>
              <w:rPr>
                <w:i/>
              </w:rPr>
              <w:t>Резервная мощность, Вт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0D1DAC7" w14:textId="77777777" w:rsidR="00CD1085" w:rsidRPr="00236A4A" w:rsidRDefault="00CD1085" w:rsidP="00550099">
            <w:pPr>
              <w:keepLines/>
              <w:suppressAutoHyphens/>
              <w:ind w:left="57"/>
              <w:jc w:val="center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C2DAE9" w14:textId="77777777" w:rsidR="00CD1085" w:rsidRPr="00236A4A" w:rsidRDefault="00CD1085" w:rsidP="00550099">
            <w:pPr>
              <w:keepLines/>
              <w:suppressAutoHyphens/>
              <w:ind w:left="57"/>
              <w:jc w:val="center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54F596" w14:textId="57CBFCB0" w:rsidR="00CD1085" w:rsidRPr="00236A4A" w:rsidRDefault="00CD1085" w:rsidP="00550099">
            <w:pPr>
              <w:keepLines/>
              <w:suppressAutoHyphens/>
              <w:ind w:left="57"/>
              <w:jc w:val="center"/>
              <w:rPr>
                <w:i/>
              </w:rPr>
            </w:pPr>
            <w:r>
              <w:rPr>
                <w:i/>
              </w:rPr>
              <w:t>78,8</w:t>
            </w:r>
          </w:p>
        </w:tc>
      </w:tr>
      <w:tr w:rsidR="00CD1085" w:rsidRPr="00236A4A" w14:paraId="177BAF4C" w14:textId="77777777" w:rsidTr="00F77250">
        <w:trPr>
          <w:cantSplit/>
          <w:trHeight w:val="467"/>
        </w:trPr>
        <w:tc>
          <w:tcPr>
            <w:tcW w:w="535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4AEE14" w14:textId="77777777" w:rsidR="00CD1085" w:rsidRPr="00236A4A" w:rsidRDefault="00CD1085" w:rsidP="008A63D6">
            <w:pPr>
              <w:keepLines/>
              <w:suppressAutoHyphens/>
              <w:ind w:left="57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39C4358" w14:textId="77777777" w:rsidR="00CD1085" w:rsidRPr="00236A4A" w:rsidRDefault="00CD1085" w:rsidP="00550099">
            <w:pPr>
              <w:keepLines/>
              <w:suppressAutoHyphens/>
              <w:ind w:left="57"/>
              <w:jc w:val="center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CD044C9" w14:textId="77777777" w:rsidR="00CD1085" w:rsidRPr="00236A4A" w:rsidRDefault="00CD1085" w:rsidP="00550099">
            <w:pPr>
              <w:keepLines/>
              <w:suppressAutoHyphens/>
              <w:ind w:left="57"/>
              <w:jc w:val="center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CEBA73E" w14:textId="77777777" w:rsidR="00CD1085" w:rsidRPr="00236A4A" w:rsidRDefault="00CD1085" w:rsidP="00550099">
            <w:pPr>
              <w:keepLines/>
              <w:suppressAutoHyphens/>
              <w:ind w:left="57"/>
              <w:jc w:val="center"/>
              <w:rPr>
                <w:i/>
              </w:rPr>
            </w:pPr>
          </w:p>
        </w:tc>
      </w:tr>
      <w:tr w:rsidR="00CD1085" w:rsidRPr="00236A4A" w14:paraId="77A78389" w14:textId="77777777" w:rsidTr="00F77250">
        <w:trPr>
          <w:cantSplit/>
          <w:trHeight w:val="467"/>
        </w:trPr>
        <w:tc>
          <w:tcPr>
            <w:tcW w:w="535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019F78" w14:textId="77777777" w:rsidR="00CD1085" w:rsidRPr="00236A4A" w:rsidRDefault="00CD1085" w:rsidP="008A63D6">
            <w:pPr>
              <w:keepLines/>
              <w:suppressAutoHyphens/>
              <w:ind w:left="57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4F7718" w14:textId="77777777" w:rsidR="00CD1085" w:rsidRPr="00236A4A" w:rsidRDefault="00CD1085" w:rsidP="00550099">
            <w:pPr>
              <w:keepLines/>
              <w:suppressAutoHyphens/>
              <w:ind w:left="57"/>
              <w:jc w:val="center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98858C" w14:textId="77777777" w:rsidR="00CD1085" w:rsidRPr="00236A4A" w:rsidRDefault="00CD1085" w:rsidP="00550099">
            <w:pPr>
              <w:keepLines/>
              <w:suppressAutoHyphens/>
              <w:ind w:left="57"/>
              <w:jc w:val="center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6481DAE" w14:textId="77777777" w:rsidR="00CD1085" w:rsidRPr="00236A4A" w:rsidRDefault="00CD1085" w:rsidP="00550099">
            <w:pPr>
              <w:keepLines/>
              <w:suppressAutoHyphens/>
              <w:ind w:left="57"/>
              <w:jc w:val="center"/>
              <w:rPr>
                <w:i/>
              </w:rPr>
            </w:pPr>
          </w:p>
        </w:tc>
      </w:tr>
    </w:tbl>
    <w:p w14:paraId="30D8427F" w14:textId="77777777" w:rsidR="00965365" w:rsidRPr="00DE401F" w:rsidRDefault="00965365" w:rsidP="00DE401F">
      <w:pPr>
        <w:pStyle w:val="a2"/>
        <w:ind w:firstLine="0"/>
      </w:pPr>
    </w:p>
    <w:sectPr w:rsidR="00965365" w:rsidRPr="00DE401F" w:rsidSect="00DE40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255" w:right="363" w:bottom="340" w:left="1157" w:header="357" w:footer="312" w:gutter="0"/>
      <w:pgBorders w:zOrder="back"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</w:pgBorders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C00A5" w14:textId="77777777" w:rsidR="00263F42" w:rsidRDefault="00263F42">
      <w:r>
        <w:separator/>
      </w:r>
    </w:p>
  </w:endnote>
  <w:endnote w:type="continuationSeparator" w:id="0">
    <w:p w14:paraId="14E2CDF8" w14:textId="77777777" w:rsidR="00263F42" w:rsidRDefault="00263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20C62" w14:textId="77777777" w:rsidR="00CD1085" w:rsidRDefault="00CD108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2A10F" w14:textId="5BEDED05" w:rsidR="00BA7151" w:rsidRPr="00BA7151" w:rsidRDefault="00CD1085" w:rsidP="0074429B">
    <w:pPr>
      <w:pStyle w:val="a6"/>
      <w:spacing w:before="0"/>
      <w:rPr>
        <w:sz w:val="24"/>
        <w:lang w:val="en-US"/>
      </w:rPr>
    </w:pPr>
    <w:r>
      <w:rPr>
        <w:noProof/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6403BD" wp14:editId="06DCB3E4">
              <wp:simplePos x="0" y="0"/>
              <wp:positionH relativeFrom="column">
                <wp:posOffset>-521970</wp:posOffset>
              </wp:positionH>
              <wp:positionV relativeFrom="paragraph">
                <wp:posOffset>-2367915</wp:posOffset>
              </wp:positionV>
              <wp:extent cx="553085" cy="3239770"/>
              <wp:effectExtent l="0" t="0" r="0" b="0"/>
              <wp:wrapNone/>
              <wp:docPr id="4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3085" cy="3239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Borders>
                              <w:top w:val="single" w:sz="18" w:space="0" w:color="auto"/>
                              <w:left w:val="single" w:sz="18" w:space="0" w:color="auto"/>
                              <w:right w:val="single" w:sz="18" w:space="0" w:color="auto"/>
                              <w:insideH w:val="single" w:sz="18" w:space="0" w:color="auto"/>
                              <w:insideV w:val="single" w:sz="18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284"/>
                            <w:gridCol w:w="397"/>
                          </w:tblGrid>
                          <w:tr w:rsidR="00DE401F" w:rsidRPr="00370F77" w14:paraId="642FBA4A" w14:textId="77777777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64F12776" w14:textId="77777777" w:rsidR="00DE401F" w:rsidRPr="00370F77" w:rsidRDefault="00DE401F" w:rsidP="00A44773">
                                <w:pPr>
                                  <w:keepLines/>
                                  <w:jc w:val="center"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  <w:r w:rsidRPr="00370F77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Взам.инв.№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tbRl"/>
                                <w:vAlign w:val="center"/>
                              </w:tcPr>
                              <w:p w14:paraId="1283C52B" w14:textId="77777777" w:rsidR="00DE401F" w:rsidRPr="00370F77" w:rsidRDefault="00DE401F" w:rsidP="00A44773">
                                <w:pPr>
                                  <w:keepLines/>
                                  <w:ind w:left="113" w:right="113"/>
                                  <w:jc w:val="center"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DE401F" w:rsidRPr="00370F77" w14:paraId="0CABDD72" w14:textId="77777777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160AA784" w14:textId="77777777" w:rsidR="00DE401F" w:rsidRPr="00370F77" w:rsidRDefault="00DE401F" w:rsidP="00A44773">
                                <w:pPr>
                                  <w:keepLines/>
                                  <w:jc w:val="center"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  <w:r w:rsidRPr="00370F77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tbRl"/>
                                <w:vAlign w:val="center"/>
                              </w:tcPr>
                              <w:p w14:paraId="31C92562" w14:textId="77777777" w:rsidR="00DE401F" w:rsidRPr="00370F77" w:rsidRDefault="00DE401F" w:rsidP="00A44773">
                                <w:pPr>
                                  <w:keepLines/>
                                  <w:ind w:left="113" w:right="113"/>
                                  <w:jc w:val="center"/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c>
                          </w:tr>
                          <w:tr w:rsidR="00DE401F" w:rsidRPr="00370F77" w14:paraId="2BF72957" w14:textId="77777777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385B24C6" w14:textId="77777777" w:rsidR="00DE401F" w:rsidRPr="00370F77" w:rsidRDefault="00DE401F" w:rsidP="00A44773">
                                <w:pPr>
                                  <w:keepLines/>
                                  <w:jc w:val="center"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  <w:r w:rsidRPr="00370F77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tbRl"/>
                                <w:vAlign w:val="center"/>
                              </w:tcPr>
                              <w:p w14:paraId="1B9E88EA" w14:textId="77777777" w:rsidR="00DE401F" w:rsidRPr="00370F77" w:rsidRDefault="00DE401F" w:rsidP="00A44773">
                                <w:pPr>
                                  <w:keepLines/>
                                  <w:ind w:left="113" w:right="113"/>
                                  <w:jc w:val="center"/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c>
                          </w:tr>
                        </w:tbl>
                        <w:p w14:paraId="43F9A827" w14:textId="77777777" w:rsidR="00DE401F" w:rsidRPr="004E5027" w:rsidRDefault="00DE401F" w:rsidP="00DE401F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6403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margin-left:-41.1pt;margin-top:-186.45pt;width:43.55pt;height:25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" filled="f" stroked="f">
              <v:textbox>
                <w:txbxContent>
                  <w:tbl>
                    <w:tblPr>
                      <w:tblW w:w="0" w:type="auto"/>
                      <w:tblBorders>
                        <w:top w:val="single" w:sz="18" w:space="0" w:color="auto"/>
                        <w:left w:val="single" w:sz="18" w:space="0" w:color="auto"/>
                        <w:right w:val="single" w:sz="18" w:space="0" w:color="auto"/>
                        <w:insideH w:val="single" w:sz="18" w:space="0" w:color="auto"/>
                        <w:insideV w:val="single" w:sz="18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284"/>
                      <w:gridCol w:w="397"/>
                    </w:tblGrid>
                    <w:tr w:rsidR="00DE401F" w:rsidRPr="00370F77" w14:paraId="642FBA4A" w14:textId="77777777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14:paraId="64F12776" w14:textId="77777777" w:rsidR="00DE401F" w:rsidRPr="00370F77" w:rsidRDefault="00DE401F" w:rsidP="00A44773">
                          <w:pPr>
                            <w:keepLines/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 w:rsidRPr="00370F77">
                            <w:rPr>
                              <w:i/>
                              <w:sz w:val="20"/>
                              <w:szCs w:val="20"/>
                            </w:rPr>
                            <w:t>Взам.инв.№</w:t>
                          </w:r>
                        </w:p>
                      </w:tc>
                      <w:tc>
                        <w:tcPr>
                          <w:tcW w:w="397" w:type="dxa"/>
                          <w:textDirection w:val="tbRl"/>
                          <w:vAlign w:val="center"/>
                        </w:tcPr>
                        <w:p w14:paraId="1283C52B" w14:textId="77777777" w:rsidR="00DE401F" w:rsidRPr="00370F77" w:rsidRDefault="00DE401F" w:rsidP="00A44773">
                          <w:pPr>
                            <w:keepLines/>
                            <w:ind w:left="113" w:right="113"/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DE401F" w:rsidRPr="00370F77" w14:paraId="0CABDD72" w14:textId="77777777">
                      <w:trPr>
                        <w:cantSplit/>
                        <w:trHeight w:hRule="exact" w:val="1985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14:paraId="160AA784" w14:textId="77777777" w:rsidR="00DE401F" w:rsidRPr="00370F77" w:rsidRDefault="00DE401F" w:rsidP="00A44773">
                          <w:pPr>
                            <w:keepLines/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 w:rsidRPr="00370F77">
                            <w:rPr>
                              <w:i/>
                              <w:sz w:val="20"/>
                              <w:szCs w:val="20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397" w:type="dxa"/>
                          <w:textDirection w:val="tbRl"/>
                          <w:vAlign w:val="center"/>
                        </w:tcPr>
                        <w:p w14:paraId="31C92562" w14:textId="77777777" w:rsidR="00DE401F" w:rsidRPr="00370F77" w:rsidRDefault="00DE401F" w:rsidP="00A44773">
                          <w:pPr>
                            <w:keepLines/>
                            <w:ind w:left="113" w:right="113"/>
                            <w:jc w:val="center"/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c>
                    </w:tr>
                    <w:tr w:rsidR="00DE401F" w:rsidRPr="00370F77" w14:paraId="2BF72957" w14:textId="77777777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14:paraId="385B24C6" w14:textId="77777777" w:rsidR="00DE401F" w:rsidRPr="00370F77" w:rsidRDefault="00DE401F" w:rsidP="00A44773">
                          <w:pPr>
                            <w:keepLines/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 w:rsidRPr="00370F77">
                            <w:rPr>
                              <w:i/>
                              <w:sz w:val="20"/>
                              <w:szCs w:val="20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textDirection w:val="tbRl"/>
                          <w:vAlign w:val="center"/>
                        </w:tcPr>
                        <w:p w14:paraId="1B9E88EA" w14:textId="77777777" w:rsidR="00DE401F" w:rsidRPr="00370F77" w:rsidRDefault="00DE401F" w:rsidP="00A44773">
                          <w:pPr>
                            <w:keepLines/>
                            <w:ind w:left="113" w:right="113"/>
                            <w:jc w:val="center"/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c>
                    </w:tr>
                  </w:tbl>
                  <w:p w14:paraId="43F9A827" w14:textId="77777777" w:rsidR="00DE401F" w:rsidRPr="004E5027" w:rsidRDefault="00DE401F" w:rsidP="00DE401F">
                    <w:pPr>
                      <w:rPr>
                        <w:sz w:val="2"/>
                        <w:szCs w:val="2"/>
                      </w:rPr>
                    </w:pPr>
                  </w:p>
                </w:txbxContent>
              </v:textbox>
            </v:shape>
          </w:pict>
        </mc:Fallback>
      </mc:AlternateContent>
    </w:r>
  </w:p>
  <w:tbl>
    <w:tblPr>
      <w:tblW w:w="0" w:type="auto"/>
      <w:jc w:val="right"/>
      <w:tblBorders>
        <w:top w:val="single" w:sz="18" w:space="0" w:color="auto"/>
        <w:left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28" w:type="dxa"/>
        <w:right w:w="28" w:type="dxa"/>
      </w:tblCellMar>
      <w:tblLook w:val="01E0" w:firstRow="1" w:lastRow="1" w:firstColumn="1" w:lastColumn="1" w:noHBand="0" w:noVBand="0"/>
    </w:tblPr>
    <w:tblGrid>
      <w:gridCol w:w="566"/>
      <w:gridCol w:w="566"/>
      <w:gridCol w:w="567"/>
      <w:gridCol w:w="567"/>
      <w:gridCol w:w="851"/>
      <w:gridCol w:w="567"/>
      <w:gridCol w:w="6228"/>
      <w:gridCol w:w="578"/>
    </w:tblGrid>
    <w:tr w:rsidR="00DE401F" w:rsidRPr="00370F77" w14:paraId="2C3EC1F9" w14:textId="77777777">
      <w:trPr>
        <w:cantSplit/>
        <w:trHeight w:hRule="exact" w:val="284"/>
        <w:jc w:val="right"/>
      </w:trPr>
      <w:tc>
        <w:tcPr>
          <w:tcW w:w="566" w:type="dxa"/>
          <w:tcBorders>
            <w:bottom w:val="single" w:sz="4" w:space="0" w:color="auto"/>
          </w:tcBorders>
        </w:tcPr>
        <w:p w14:paraId="2E198030" w14:textId="77777777" w:rsidR="00DE401F" w:rsidRPr="00F92FAD" w:rsidRDefault="00DE401F" w:rsidP="00A44773">
          <w:pPr>
            <w:pStyle w:val="a6"/>
            <w:keepLines/>
          </w:pPr>
        </w:p>
      </w:tc>
      <w:tc>
        <w:tcPr>
          <w:tcW w:w="566" w:type="dxa"/>
          <w:tcBorders>
            <w:bottom w:val="single" w:sz="4" w:space="0" w:color="auto"/>
          </w:tcBorders>
        </w:tcPr>
        <w:p w14:paraId="23576CB5" w14:textId="77777777" w:rsidR="00DE401F" w:rsidRPr="00F92FAD" w:rsidRDefault="00DE401F" w:rsidP="00A44773">
          <w:pPr>
            <w:pStyle w:val="a6"/>
            <w:keepLines/>
          </w:pPr>
        </w:p>
      </w:tc>
      <w:tc>
        <w:tcPr>
          <w:tcW w:w="567" w:type="dxa"/>
          <w:tcBorders>
            <w:bottom w:val="single" w:sz="4" w:space="0" w:color="auto"/>
          </w:tcBorders>
        </w:tcPr>
        <w:p w14:paraId="6BF2293A" w14:textId="77777777" w:rsidR="00DE401F" w:rsidRPr="00F92FAD" w:rsidRDefault="00DE401F" w:rsidP="00A44773">
          <w:pPr>
            <w:pStyle w:val="a6"/>
            <w:keepLines/>
          </w:pPr>
        </w:p>
      </w:tc>
      <w:tc>
        <w:tcPr>
          <w:tcW w:w="567" w:type="dxa"/>
          <w:tcBorders>
            <w:bottom w:val="single" w:sz="4" w:space="0" w:color="auto"/>
          </w:tcBorders>
        </w:tcPr>
        <w:p w14:paraId="44248F3B" w14:textId="77777777" w:rsidR="00DE401F" w:rsidRPr="00F92FAD" w:rsidRDefault="00DE401F" w:rsidP="00A44773">
          <w:pPr>
            <w:pStyle w:val="a6"/>
            <w:keepLines/>
          </w:pPr>
        </w:p>
      </w:tc>
      <w:tc>
        <w:tcPr>
          <w:tcW w:w="851" w:type="dxa"/>
          <w:tcBorders>
            <w:bottom w:val="single" w:sz="4" w:space="0" w:color="auto"/>
          </w:tcBorders>
        </w:tcPr>
        <w:p w14:paraId="49979955" w14:textId="77777777" w:rsidR="00DE401F" w:rsidRPr="00F92FAD" w:rsidRDefault="00DE401F" w:rsidP="00A44773">
          <w:pPr>
            <w:pStyle w:val="a6"/>
            <w:keepLines/>
          </w:pPr>
        </w:p>
      </w:tc>
      <w:tc>
        <w:tcPr>
          <w:tcW w:w="567" w:type="dxa"/>
          <w:tcBorders>
            <w:bottom w:val="single" w:sz="4" w:space="0" w:color="auto"/>
          </w:tcBorders>
        </w:tcPr>
        <w:p w14:paraId="57E235FB" w14:textId="77777777" w:rsidR="00DE401F" w:rsidRPr="00F92FAD" w:rsidRDefault="00DE401F" w:rsidP="00A44773">
          <w:pPr>
            <w:pStyle w:val="a6"/>
            <w:keepLines/>
          </w:pPr>
        </w:p>
      </w:tc>
      <w:tc>
        <w:tcPr>
          <w:tcW w:w="6228" w:type="dxa"/>
          <w:vMerge w:val="restart"/>
          <w:vAlign w:val="center"/>
        </w:tcPr>
        <w:p w14:paraId="1C3DD1CD" w14:textId="463F82EF" w:rsidR="00DE401F" w:rsidRPr="00370F77" w:rsidRDefault="00DE401F" w:rsidP="00A44773">
          <w:pPr>
            <w:pStyle w:val="a6"/>
            <w:keepLines/>
            <w:jc w:val="center"/>
            <w:rPr>
              <w:i/>
              <w:sz w:val="24"/>
              <w:lang w:val="en-US"/>
            </w:rPr>
          </w:pPr>
          <w:r w:rsidRPr="00370F77">
            <w:rPr>
              <w:i/>
              <w:sz w:val="24"/>
              <w:lang w:val="en-US"/>
            </w:rPr>
            <w:fldChar w:fldCharType="begin"/>
          </w:r>
          <w:r w:rsidRPr="00370F77">
            <w:rPr>
              <w:i/>
              <w:sz w:val="24"/>
              <w:lang w:val="en-US"/>
            </w:rPr>
            <w:instrText xml:space="preserve"> DOCPROPERTY  DOCUMENT_NUMBER  \* MERGEFORMAT </w:instrText>
          </w:r>
          <w:r w:rsidR="007D32E4">
            <w:rPr>
              <w:i/>
              <w:sz w:val="24"/>
              <w:lang w:val="en-US"/>
            </w:rPr>
            <w:fldChar w:fldCharType="separate"/>
          </w:r>
          <w:r w:rsidR="00CD1085">
            <w:rPr>
              <w:i/>
              <w:sz w:val="24"/>
              <w:lang w:val="en-US"/>
            </w:rPr>
            <w:t>-------</w:t>
          </w:r>
          <w:r w:rsidRPr="00370F77">
            <w:rPr>
              <w:i/>
              <w:sz w:val="24"/>
              <w:lang w:val="en-US"/>
            </w:rPr>
            <w:fldChar w:fldCharType="end"/>
          </w:r>
        </w:p>
      </w:tc>
      <w:tc>
        <w:tcPr>
          <w:tcW w:w="578" w:type="dxa"/>
          <w:shd w:val="clear" w:color="auto" w:fill="auto"/>
          <w:noWrap/>
          <w:vAlign w:val="center"/>
        </w:tcPr>
        <w:p w14:paraId="0AA6635E" w14:textId="77777777" w:rsidR="00DE401F" w:rsidRPr="00370F77" w:rsidRDefault="00DE401F" w:rsidP="00A44773">
          <w:pPr>
            <w:pStyle w:val="a6"/>
            <w:keepLines/>
            <w:spacing w:before="0"/>
            <w:rPr>
              <w:i/>
              <w:sz w:val="20"/>
              <w:szCs w:val="20"/>
            </w:rPr>
          </w:pPr>
          <w:r w:rsidRPr="00370F77">
            <w:rPr>
              <w:i/>
              <w:sz w:val="20"/>
              <w:szCs w:val="20"/>
            </w:rPr>
            <w:t>Лист</w:t>
          </w:r>
        </w:p>
      </w:tc>
    </w:tr>
    <w:tr w:rsidR="00DE401F" w:rsidRPr="00370F77" w14:paraId="21373050" w14:textId="77777777">
      <w:trPr>
        <w:cantSplit/>
        <w:trHeight w:hRule="exact" w:val="284"/>
        <w:jc w:val="right"/>
      </w:trPr>
      <w:tc>
        <w:tcPr>
          <w:tcW w:w="566" w:type="dxa"/>
          <w:tcBorders>
            <w:top w:val="single" w:sz="4" w:space="0" w:color="auto"/>
            <w:bottom w:val="single" w:sz="18" w:space="0" w:color="auto"/>
          </w:tcBorders>
        </w:tcPr>
        <w:p w14:paraId="7EA44977" w14:textId="77777777" w:rsidR="00DE401F" w:rsidRDefault="00DE401F" w:rsidP="00A44773">
          <w:pPr>
            <w:pStyle w:val="a6"/>
            <w:keepLines/>
          </w:pPr>
        </w:p>
      </w:tc>
      <w:tc>
        <w:tcPr>
          <w:tcW w:w="566" w:type="dxa"/>
          <w:tcBorders>
            <w:top w:val="single" w:sz="4" w:space="0" w:color="auto"/>
            <w:bottom w:val="single" w:sz="18" w:space="0" w:color="auto"/>
          </w:tcBorders>
        </w:tcPr>
        <w:p w14:paraId="7FA35C87" w14:textId="77777777" w:rsidR="00DE401F" w:rsidRDefault="00DE401F" w:rsidP="00A44773">
          <w:pPr>
            <w:pStyle w:val="a6"/>
            <w:keepLines/>
          </w:pPr>
        </w:p>
      </w:tc>
      <w:tc>
        <w:tcPr>
          <w:tcW w:w="567" w:type="dxa"/>
          <w:tcBorders>
            <w:top w:val="single" w:sz="4" w:space="0" w:color="auto"/>
            <w:bottom w:val="single" w:sz="18" w:space="0" w:color="auto"/>
          </w:tcBorders>
        </w:tcPr>
        <w:p w14:paraId="3921A273" w14:textId="77777777" w:rsidR="00DE401F" w:rsidRDefault="00DE401F" w:rsidP="00A44773">
          <w:pPr>
            <w:pStyle w:val="a6"/>
            <w:keepLines/>
          </w:pPr>
        </w:p>
      </w:tc>
      <w:tc>
        <w:tcPr>
          <w:tcW w:w="567" w:type="dxa"/>
          <w:tcBorders>
            <w:top w:val="single" w:sz="4" w:space="0" w:color="auto"/>
            <w:bottom w:val="single" w:sz="18" w:space="0" w:color="auto"/>
          </w:tcBorders>
        </w:tcPr>
        <w:p w14:paraId="5A61F5E9" w14:textId="77777777" w:rsidR="00DE401F" w:rsidRDefault="00DE401F" w:rsidP="00A44773">
          <w:pPr>
            <w:pStyle w:val="a6"/>
            <w:keepLines/>
          </w:pPr>
        </w:p>
      </w:tc>
      <w:tc>
        <w:tcPr>
          <w:tcW w:w="851" w:type="dxa"/>
          <w:tcBorders>
            <w:top w:val="single" w:sz="4" w:space="0" w:color="auto"/>
            <w:bottom w:val="single" w:sz="18" w:space="0" w:color="auto"/>
          </w:tcBorders>
        </w:tcPr>
        <w:p w14:paraId="7B23C734" w14:textId="77777777" w:rsidR="00DE401F" w:rsidRDefault="00DE401F" w:rsidP="00A44773">
          <w:pPr>
            <w:pStyle w:val="a6"/>
            <w:keepLines/>
          </w:pPr>
        </w:p>
      </w:tc>
      <w:tc>
        <w:tcPr>
          <w:tcW w:w="567" w:type="dxa"/>
          <w:tcBorders>
            <w:top w:val="single" w:sz="4" w:space="0" w:color="auto"/>
            <w:bottom w:val="single" w:sz="18" w:space="0" w:color="auto"/>
          </w:tcBorders>
        </w:tcPr>
        <w:p w14:paraId="269E14BF" w14:textId="77777777" w:rsidR="00DE401F" w:rsidRDefault="00DE401F" w:rsidP="00A44773">
          <w:pPr>
            <w:pStyle w:val="a6"/>
            <w:keepLines/>
          </w:pPr>
        </w:p>
      </w:tc>
      <w:tc>
        <w:tcPr>
          <w:tcW w:w="6228" w:type="dxa"/>
          <w:vMerge/>
          <w:tcBorders>
            <w:bottom w:val="single" w:sz="18" w:space="0" w:color="auto"/>
          </w:tcBorders>
        </w:tcPr>
        <w:p w14:paraId="198EAACC" w14:textId="77777777" w:rsidR="00DE401F" w:rsidRDefault="00DE401F" w:rsidP="00A44773">
          <w:pPr>
            <w:pStyle w:val="a6"/>
            <w:keepLines/>
          </w:pPr>
        </w:p>
      </w:tc>
      <w:tc>
        <w:tcPr>
          <w:tcW w:w="578" w:type="dxa"/>
          <w:vMerge w:val="restart"/>
          <w:tcBorders>
            <w:bottom w:val="single" w:sz="18" w:space="0" w:color="auto"/>
          </w:tcBorders>
          <w:shd w:val="clear" w:color="auto" w:fill="auto"/>
          <w:vAlign w:val="center"/>
        </w:tcPr>
        <w:p w14:paraId="113B0B8F" w14:textId="77777777" w:rsidR="00DE401F" w:rsidRPr="00370F77" w:rsidRDefault="00DE401F" w:rsidP="00A44773">
          <w:pPr>
            <w:pStyle w:val="a6"/>
            <w:keepLines/>
            <w:jc w:val="center"/>
            <w:rPr>
              <w:i/>
              <w:sz w:val="24"/>
            </w:rPr>
          </w:pPr>
          <w:r w:rsidRPr="00370F77">
            <w:rPr>
              <w:i/>
              <w:sz w:val="24"/>
            </w:rPr>
            <w:fldChar w:fldCharType="begin"/>
          </w:r>
          <w:r w:rsidRPr="00370F77">
            <w:rPr>
              <w:i/>
              <w:sz w:val="24"/>
            </w:rPr>
            <w:instrText xml:space="preserve"> PAGE  \* Arabic  \* MERGEFORMAT </w:instrText>
          </w:r>
          <w:r w:rsidRPr="00370F77">
            <w:rPr>
              <w:i/>
              <w:sz w:val="24"/>
            </w:rPr>
            <w:fldChar w:fldCharType="separate"/>
          </w:r>
          <w:r w:rsidR="00965365">
            <w:rPr>
              <w:i/>
              <w:noProof/>
              <w:sz w:val="24"/>
            </w:rPr>
            <w:t>2</w:t>
          </w:r>
          <w:r w:rsidRPr="00370F77">
            <w:rPr>
              <w:i/>
              <w:sz w:val="24"/>
            </w:rPr>
            <w:fldChar w:fldCharType="end"/>
          </w:r>
        </w:p>
      </w:tc>
    </w:tr>
    <w:tr w:rsidR="00DE401F" w:rsidRPr="00370F77" w14:paraId="4EBE36C3" w14:textId="77777777">
      <w:trPr>
        <w:cantSplit/>
        <w:trHeight w:hRule="exact" w:val="284"/>
        <w:jc w:val="right"/>
      </w:trPr>
      <w:tc>
        <w:tcPr>
          <w:tcW w:w="566" w:type="dxa"/>
          <w:tcBorders>
            <w:top w:val="single" w:sz="18" w:space="0" w:color="auto"/>
          </w:tcBorders>
          <w:vAlign w:val="center"/>
        </w:tcPr>
        <w:p w14:paraId="5D452BDA" w14:textId="77777777" w:rsidR="00DE401F" w:rsidRPr="00370F77" w:rsidRDefault="00DE401F" w:rsidP="00A44773">
          <w:pPr>
            <w:pStyle w:val="a6"/>
            <w:keepLines/>
            <w:spacing w:before="0"/>
            <w:jc w:val="center"/>
            <w:rPr>
              <w:i/>
            </w:rPr>
          </w:pPr>
          <w:r w:rsidRPr="00370F77">
            <w:rPr>
              <w:i/>
            </w:rPr>
            <w:t>Изм.</w:t>
          </w:r>
        </w:p>
      </w:tc>
      <w:tc>
        <w:tcPr>
          <w:tcW w:w="566" w:type="dxa"/>
          <w:tcBorders>
            <w:top w:val="single" w:sz="18" w:space="0" w:color="auto"/>
          </w:tcBorders>
          <w:vAlign w:val="center"/>
        </w:tcPr>
        <w:p w14:paraId="41B02C47" w14:textId="77777777" w:rsidR="00DE401F" w:rsidRPr="00370F77" w:rsidRDefault="00DE401F" w:rsidP="00A44773">
          <w:pPr>
            <w:pStyle w:val="a6"/>
            <w:keepLines/>
            <w:spacing w:before="0"/>
            <w:jc w:val="center"/>
            <w:rPr>
              <w:i/>
            </w:rPr>
          </w:pPr>
          <w:r w:rsidRPr="00370F77">
            <w:rPr>
              <w:i/>
            </w:rPr>
            <w:t>Код уч</w:t>
          </w:r>
        </w:p>
      </w:tc>
      <w:tc>
        <w:tcPr>
          <w:tcW w:w="567" w:type="dxa"/>
          <w:tcBorders>
            <w:top w:val="single" w:sz="18" w:space="0" w:color="auto"/>
          </w:tcBorders>
          <w:vAlign w:val="center"/>
        </w:tcPr>
        <w:p w14:paraId="1E9F70B8" w14:textId="77777777" w:rsidR="00DE401F" w:rsidRPr="00370F77" w:rsidRDefault="00DE401F" w:rsidP="00A44773">
          <w:pPr>
            <w:pStyle w:val="a6"/>
            <w:keepLines/>
            <w:spacing w:before="0"/>
            <w:jc w:val="center"/>
            <w:rPr>
              <w:i/>
            </w:rPr>
          </w:pPr>
          <w:r w:rsidRPr="00370F77">
            <w:rPr>
              <w:i/>
            </w:rPr>
            <w:t>Лист</w:t>
          </w:r>
        </w:p>
      </w:tc>
      <w:tc>
        <w:tcPr>
          <w:tcW w:w="567" w:type="dxa"/>
          <w:tcBorders>
            <w:top w:val="single" w:sz="18" w:space="0" w:color="auto"/>
          </w:tcBorders>
          <w:vAlign w:val="center"/>
        </w:tcPr>
        <w:p w14:paraId="65B3FCE9" w14:textId="77777777" w:rsidR="00DE401F" w:rsidRPr="00370F77" w:rsidRDefault="00DE401F" w:rsidP="00A44773">
          <w:pPr>
            <w:pStyle w:val="a6"/>
            <w:keepLines/>
            <w:spacing w:before="0"/>
            <w:jc w:val="center"/>
            <w:rPr>
              <w:i/>
            </w:rPr>
          </w:pPr>
          <w:r w:rsidRPr="00370F77">
            <w:rPr>
              <w:i/>
            </w:rPr>
            <w:t>№ док</w:t>
          </w:r>
        </w:p>
      </w:tc>
      <w:tc>
        <w:tcPr>
          <w:tcW w:w="851" w:type="dxa"/>
          <w:tcBorders>
            <w:top w:val="single" w:sz="18" w:space="0" w:color="auto"/>
          </w:tcBorders>
          <w:vAlign w:val="center"/>
        </w:tcPr>
        <w:p w14:paraId="44FA6E15" w14:textId="77777777" w:rsidR="00DE401F" w:rsidRPr="00370F77" w:rsidRDefault="00DE401F" w:rsidP="00A44773">
          <w:pPr>
            <w:pStyle w:val="a6"/>
            <w:keepLines/>
            <w:spacing w:before="0"/>
            <w:jc w:val="center"/>
            <w:rPr>
              <w:i/>
            </w:rPr>
          </w:pPr>
          <w:r w:rsidRPr="00370F77">
            <w:rPr>
              <w:i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</w:tcBorders>
          <w:vAlign w:val="center"/>
        </w:tcPr>
        <w:p w14:paraId="565DE3A2" w14:textId="77777777" w:rsidR="00DE401F" w:rsidRPr="00370F77" w:rsidRDefault="00DE401F" w:rsidP="00A44773">
          <w:pPr>
            <w:pStyle w:val="a6"/>
            <w:keepLines/>
            <w:spacing w:before="0"/>
            <w:jc w:val="center"/>
            <w:rPr>
              <w:i/>
            </w:rPr>
          </w:pPr>
          <w:r w:rsidRPr="00370F77">
            <w:rPr>
              <w:i/>
            </w:rPr>
            <w:t>Дата</w:t>
          </w:r>
        </w:p>
      </w:tc>
      <w:tc>
        <w:tcPr>
          <w:tcW w:w="6228" w:type="dxa"/>
          <w:vMerge/>
          <w:tcBorders>
            <w:top w:val="single" w:sz="18" w:space="0" w:color="auto"/>
          </w:tcBorders>
          <w:vAlign w:val="center"/>
        </w:tcPr>
        <w:p w14:paraId="6AF2AD0B" w14:textId="77777777" w:rsidR="00DE401F" w:rsidRDefault="00DE401F" w:rsidP="00A44773">
          <w:pPr>
            <w:pStyle w:val="a6"/>
            <w:keepLines/>
            <w:spacing w:before="0"/>
            <w:jc w:val="center"/>
          </w:pPr>
        </w:p>
      </w:tc>
      <w:tc>
        <w:tcPr>
          <w:tcW w:w="578" w:type="dxa"/>
          <w:vMerge/>
          <w:tcBorders>
            <w:top w:val="single" w:sz="18" w:space="0" w:color="auto"/>
          </w:tcBorders>
          <w:shd w:val="clear" w:color="auto" w:fill="auto"/>
          <w:vAlign w:val="center"/>
        </w:tcPr>
        <w:p w14:paraId="7AE56E1D" w14:textId="77777777" w:rsidR="00DE401F" w:rsidRDefault="00DE401F" w:rsidP="00A44773">
          <w:pPr>
            <w:pStyle w:val="a6"/>
            <w:keepLines/>
            <w:spacing w:before="0"/>
            <w:jc w:val="center"/>
          </w:pPr>
        </w:p>
      </w:tc>
    </w:tr>
  </w:tbl>
  <w:p w14:paraId="7247A3CA" w14:textId="3A534AF9" w:rsidR="00F92FAD" w:rsidRPr="0074429B" w:rsidRDefault="00CD1085" w:rsidP="0074429B">
    <w:pPr>
      <w:pStyle w:val="a6"/>
      <w:spacing w:before="0"/>
      <w:rPr>
        <w:sz w:val="2"/>
        <w:szCs w:val="2"/>
      </w:rPr>
    </w:pPr>
    <w:r>
      <w:rPr>
        <w:noProof/>
        <w:sz w:val="2"/>
        <w:szCs w:val="2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EF0637E" wp14:editId="7665CC15">
              <wp:simplePos x="0" y="0"/>
              <wp:positionH relativeFrom="column">
                <wp:posOffset>-461010</wp:posOffset>
              </wp:positionH>
              <wp:positionV relativeFrom="paragraph">
                <wp:posOffset>27305</wp:posOffset>
              </wp:positionV>
              <wp:extent cx="434340" cy="0"/>
              <wp:effectExtent l="0" t="0" r="0" b="0"/>
              <wp:wrapNone/>
              <wp:docPr id="3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434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9C9B01" id="Line 12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.3pt,2.15pt" to="-2.1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" strokeweight="2.25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DAF10" w14:textId="7F52616F" w:rsidR="00350CDD" w:rsidRDefault="00CD1085" w:rsidP="0074429B">
    <w:pPr>
      <w:pStyle w:val="a6"/>
      <w:spacing w:before="0"/>
      <w:rPr>
        <w:sz w:val="2"/>
        <w:szCs w:val="2"/>
      </w:rPr>
    </w:pPr>
    <w:r w:rsidRPr="00350CDD">
      <w:rPr>
        <w:noProof/>
        <w:sz w:val="2"/>
        <w:szCs w:val="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725C019" wp14:editId="5FEC179A">
              <wp:simplePos x="0" y="0"/>
              <wp:positionH relativeFrom="column">
                <wp:posOffset>-757555</wp:posOffset>
              </wp:positionH>
              <wp:positionV relativeFrom="paragraph">
                <wp:posOffset>-3402965</wp:posOffset>
              </wp:positionV>
              <wp:extent cx="768985" cy="5487035"/>
              <wp:effectExtent l="0" t="0" r="0" b="0"/>
              <wp:wrapNone/>
              <wp:docPr id="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985" cy="5487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36"/>
                            <w:gridCol w:w="48"/>
                            <w:gridCol w:w="188"/>
                            <w:gridCol w:w="96"/>
                            <w:gridCol w:w="185"/>
                            <w:gridCol w:w="99"/>
                            <w:gridCol w:w="284"/>
                          </w:tblGrid>
                          <w:tr w:rsidR="006264FB" w:rsidRPr="00F47BCF" w14:paraId="055EB8E3" w14:textId="77777777" w:rsidTr="006264FB">
                            <w:trPr>
                              <w:cantSplit/>
                              <w:trHeight w:hRule="exact" w:val="567"/>
                              <w:jc w:val="center"/>
                            </w:trPr>
                            <w:tc>
                              <w:tcPr>
                                <w:tcW w:w="284" w:type="dxa"/>
                                <w:gridSpan w:val="2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single" w:sz="18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C70D182" w14:textId="77777777" w:rsidR="006264FB" w:rsidRPr="00F47BCF" w:rsidRDefault="006264FB" w:rsidP="00A44773">
                                <w:pPr>
                                  <w:keepLines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gridSpan w:val="2"/>
                                <w:vMerge w:val="restart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4F222E6F" w14:textId="77777777" w:rsidR="006264FB" w:rsidRPr="00F47BCF" w:rsidRDefault="006264FB" w:rsidP="00A44773">
                                <w:pPr>
                                  <w:keepLines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  <w:r w:rsidRPr="00F47BCF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Согласовано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gridSpan w:val="2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6D5C39BB" w14:textId="77777777" w:rsidR="006264FB" w:rsidRPr="00F47BCF" w:rsidRDefault="006264FB" w:rsidP="00A44773">
                                <w:pPr>
                                  <w:keepLines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61F99DF" w14:textId="77777777" w:rsidR="006264FB" w:rsidRPr="00F47BCF" w:rsidRDefault="006264FB" w:rsidP="00A44773">
                                <w:pPr>
                                  <w:keepLines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6264FB" w:rsidRPr="00F47BCF" w14:paraId="7A90BCFD" w14:textId="77777777" w:rsidTr="006264FB">
                            <w:trPr>
                              <w:cantSplit/>
                              <w:trHeight w:hRule="exact" w:val="851"/>
                              <w:jc w:val="center"/>
                            </w:trPr>
                            <w:tc>
                              <w:tcPr>
                                <w:tcW w:w="284" w:type="dxa"/>
                                <w:gridSpan w:val="2"/>
                                <w:vMerge/>
                                <w:tcBorders>
                                  <w:top w:val="single" w:sz="18" w:space="0" w:color="auto"/>
                                  <w:left w:val="nil"/>
                                  <w:bottom w:val="nil"/>
                                  <w:right w:val="single" w:sz="18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1DE78AC6" w14:textId="77777777" w:rsidR="006264FB" w:rsidRPr="00F47BCF" w:rsidRDefault="006264FB" w:rsidP="00A44773">
                                <w:pPr>
                                  <w:keepLines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gridSpan w:val="2"/>
                                <w:vMerge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6C38B25" w14:textId="77777777" w:rsidR="006264FB" w:rsidRPr="00F47BCF" w:rsidRDefault="006264FB" w:rsidP="00A44773">
                                <w:pPr>
                                  <w:keepLines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gridSpan w:val="2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6BDF3A5" w14:textId="77777777" w:rsidR="006264FB" w:rsidRPr="00F47BCF" w:rsidRDefault="006264FB" w:rsidP="00A44773">
                                <w:pPr>
                                  <w:keepLines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6038B551" w14:textId="77777777" w:rsidR="006264FB" w:rsidRPr="00F47BCF" w:rsidRDefault="006264FB" w:rsidP="00A44773">
                                <w:pPr>
                                  <w:keepLines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6264FB" w:rsidRPr="00F47BCF" w14:paraId="6BCFE8C0" w14:textId="77777777" w:rsidTr="006264FB">
                            <w:trPr>
                              <w:cantSplit/>
                              <w:trHeight w:hRule="exact" w:val="1134"/>
                              <w:jc w:val="center"/>
                            </w:trPr>
                            <w:tc>
                              <w:tcPr>
                                <w:tcW w:w="284" w:type="dxa"/>
                                <w:gridSpan w:val="2"/>
                                <w:vMerge/>
                                <w:tcBorders>
                                  <w:top w:val="single" w:sz="18" w:space="0" w:color="auto"/>
                                  <w:left w:val="nil"/>
                                  <w:bottom w:val="nil"/>
                                  <w:right w:val="single" w:sz="18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1DAF2A93" w14:textId="77777777" w:rsidR="006264FB" w:rsidRPr="00F47BCF" w:rsidRDefault="006264FB" w:rsidP="00A44773">
                                <w:pPr>
                                  <w:keepLines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gridSpan w:val="2"/>
                                <w:vMerge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64011C32" w14:textId="77777777" w:rsidR="006264FB" w:rsidRPr="00F47BCF" w:rsidRDefault="006264FB" w:rsidP="00A44773">
                                <w:pPr>
                                  <w:keepLines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gridSpan w:val="2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19A39F5B" w14:textId="77777777" w:rsidR="006264FB" w:rsidRPr="00F47BCF" w:rsidRDefault="006264FB" w:rsidP="00A44773">
                                <w:pPr>
                                  <w:keepLines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5251CD5" w14:textId="77777777" w:rsidR="006264FB" w:rsidRPr="00F47BCF" w:rsidRDefault="006264FB" w:rsidP="00A44773">
                                <w:pPr>
                                  <w:keepLines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6264FB" w:rsidRPr="00F47BCF" w14:paraId="1C3C2DA0" w14:textId="77777777" w:rsidTr="006264FB">
                            <w:trPr>
                              <w:cantSplit/>
                              <w:trHeight w:hRule="exact" w:val="1134"/>
                              <w:jc w:val="center"/>
                            </w:trPr>
                            <w:tc>
                              <w:tcPr>
                                <w:tcW w:w="284" w:type="dxa"/>
                                <w:gridSpan w:val="2"/>
                                <w:vMerge/>
                                <w:tcBorders>
                                  <w:top w:val="single" w:sz="18" w:space="0" w:color="auto"/>
                                  <w:left w:val="nil"/>
                                  <w:bottom w:val="nil"/>
                                  <w:right w:val="single" w:sz="18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220F1A2" w14:textId="77777777" w:rsidR="006264FB" w:rsidRPr="00F47BCF" w:rsidRDefault="006264FB" w:rsidP="00A44773">
                                <w:pPr>
                                  <w:keepLines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gridSpan w:val="2"/>
                                <w:vMerge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64E28C45" w14:textId="77777777" w:rsidR="006264FB" w:rsidRPr="00F47BCF" w:rsidRDefault="006264FB" w:rsidP="00A44773">
                                <w:pPr>
                                  <w:keepLines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gridSpan w:val="2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622C2AA6" w14:textId="77777777" w:rsidR="006264FB" w:rsidRPr="00F47BCF" w:rsidRDefault="006264FB" w:rsidP="00A44773">
                                <w:pPr>
                                  <w:keepLines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36D1E9C" w14:textId="77777777" w:rsidR="006264FB" w:rsidRPr="00F47BCF" w:rsidRDefault="006264FB" w:rsidP="00A44773">
                                <w:pPr>
                                  <w:keepLines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DE401F" w:rsidRPr="00F47BCF" w14:paraId="02D7FEEA" w14:textId="77777777" w:rsidTr="007E1E10">
                            <w:trPr>
                              <w:cantSplit/>
                              <w:trHeight w:hRule="exact" w:val="1418"/>
                              <w:jc w:val="center"/>
                            </w:trPr>
                            <w:tc>
                              <w:tcPr>
                                <w:tcW w:w="23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4BAF1CA1" w14:textId="77777777" w:rsidR="00DE401F" w:rsidRPr="00F47BCF" w:rsidRDefault="00DE401F" w:rsidP="00A44773">
                                <w:pPr>
                                  <w:keepLines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36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single" w:sz="18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17EA2D99" w14:textId="77777777" w:rsidR="00DE401F" w:rsidRPr="00F47BCF" w:rsidRDefault="00DE401F" w:rsidP="00A44773">
                                <w:pPr>
                                  <w:keepLines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1" w:type="dxa"/>
                                <w:gridSpan w:val="2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DE409A5" w14:textId="77777777" w:rsidR="00DE401F" w:rsidRPr="00F47BCF" w:rsidRDefault="00DE401F" w:rsidP="00A44773">
                                <w:pPr>
                                  <w:keepLines/>
                                  <w:jc w:val="center"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  <w:r w:rsidRPr="00F47BCF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383" w:type="dxa"/>
                                <w:gridSpan w:val="2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052C83A" w14:textId="77777777" w:rsidR="00DE401F" w:rsidRPr="00F47BCF" w:rsidRDefault="00DE401F" w:rsidP="00A44773">
                                <w:pPr>
                                  <w:keepLines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DE401F" w:rsidRPr="00F47BCF" w14:paraId="3B33CF6A" w14:textId="77777777">
                            <w:trPr>
                              <w:cantSplit/>
                              <w:trHeight w:hRule="exact" w:val="1985"/>
                              <w:jc w:val="center"/>
                            </w:trPr>
                            <w:tc>
                              <w:tcPr>
                                <w:tcW w:w="23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335B0012" w14:textId="77777777" w:rsidR="00DE401F" w:rsidRPr="00F47BCF" w:rsidRDefault="00DE401F" w:rsidP="00A44773">
                                <w:pPr>
                                  <w:keepLines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36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single" w:sz="18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451E8912" w14:textId="77777777" w:rsidR="00DE401F" w:rsidRPr="00F47BCF" w:rsidRDefault="00DE401F" w:rsidP="00A44773">
                                <w:pPr>
                                  <w:keepLines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1" w:type="dxa"/>
                                <w:gridSpan w:val="2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F7D49A0" w14:textId="77777777" w:rsidR="00DE401F" w:rsidRPr="00F47BCF" w:rsidRDefault="00DE401F" w:rsidP="00A44773">
                                <w:pPr>
                                  <w:keepLines/>
                                  <w:jc w:val="center"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  <w:r w:rsidRPr="00F47BCF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383" w:type="dxa"/>
                                <w:gridSpan w:val="2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447E4542" w14:textId="77777777" w:rsidR="00DE401F" w:rsidRPr="00F47BCF" w:rsidRDefault="00DE401F" w:rsidP="00A44773">
                                <w:pPr>
                                  <w:keepLines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DE401F" w:rsidRPr="00F47BCF" w14:paraId="1E73FFBF" w14:textId="77777777">
                            <w:trPr>
                              <w:cantSplit/>
                              <w:trHeight w:hRule="exact" w:val="1418"/>
                              <w:jc w:val="center"/>
                            </w:trPr>
                            <w:tc>
                              <w:tcPr>
                                <w:tcW w:w="23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4DA8F890" w14:textId="77777777" w:rsidR="00DE401F" w:rsidRPr="00F47BCF" w:rsidRDefault="00DE401F" w:rsidP="00A44773">
                                <w:pPr>
                                  <w:keepLines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36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single" w:sz="18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66548B18" w14:textId="77777777" w:rsidR="00DE401F" w:rsidRPr="00F47BCF" w:rsidRDefault="00DE401F" w:rsidP="00A44773">
                                <w:pPr>
                                  <w:keepLines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1" w:type="dxa"/>
                                <w:gridSpan w:val="2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nil"/>
                                  <w:right w:val="single" w:sz="18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4690F4E" w14:textId="77777777" w:rsidR="00DE401F" w:rsidRPr="00F47BCF" w:rsidRDefault="00DE401F" w:rsidP="00A44773">
                                <w:pPr>
                                  <w:keepLines/>
                                  <w:jc w:val="center"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  <w:r w:rsidRPr="00F47BCF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83" w:type="dxa"/>
                                <w:gridSpan w:val="2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nil"/>
                                  <w:right w:val="single" w:sz="18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D7CF947" w14:textId="77777777" w:rsidR="00DE401F" w:rsidRPr="00F47BCF" w:rsidRDefault="00DE401F" w:rsidP="00A44773">
                                <w:pPr>
                                  <w:keepLines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</w:tbl>
                        <w:p w14:paraId="63270BE4" w14:textId="77777777" w:rsidR="00DE401F" w:rsidRDefault="00DE401F" w:rsidP="00DE401F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25C01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-59.65pt;margin-top:-267.95pt;width:60.55pt;height:432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" filled="f" stroked="f">
              <v:textbox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36"/>
                      <w:gridCol w:w="48"/>
                      <w:gridCol w:w="188"/>
                      <w:gridCol w:w="96"/>
                      <w:gridCol w:w="185"/>
                      <w:gridCol w:w="99"/>
                      <w:gridCol w:w="284"/>
                    </w:tblGrid>
                    <w:tr w:rsidR="006264FB" w:rsidRPr="00F47BCF" w14:paraId="055EB8E3" w14:textId="77777777" w:rsidTr="006264FB">
                      <w:trPr>
                        <w:cantSplit/>
                        <w:trHeight w:hRule="exact" w:val="567"/>
                        <w:jc w:val="center"/>
                      </w:trPr>
                      <w:tc>
                        <w:tcPr>
                          <w:tcW w:w="284" w:type="dxa"/>
                          <w:gridSpan w:val="2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single" w:sz="18" w:space="0" w:color="auto"/>
                          </w:tcBorders>
                          <w:textDirection w:val="btLr"/>
                          <w:vAlign w:val="center"/>
                        </w:tcPr>
                        <w:p w14:paraId="3C70D182" w14:textId="77777777" w:rsidR="006264FB" w:rsidRPr="00F47BCF" w:rsidRDefault="006264FB" w:rsidP="00A44773">
                          <w:pPr>
                            <w:keepLines/>
                            <w:rPr>
                              <w:i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gridSpan w:val="2"/>
                          <w:vMerge w:val="restart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textDirection w:val="btLr"/>
                          <w:vAlign w:val="center"/>
                        </w:tcPr>
                        <w:p w14:paraId="4F222E6F" w14:textId="77777777" w:rsidR="006264FB" w:rsidRPr="00F47BCF" w:rsidRDefault="006264FB" w:rsidP="00A44773">
                          <w:pPr>
                            <w:keepLines/>
                            <w:rPr>
                              <w:i/>
                              <w:sz w:val="20"/>
                              <w:szCs w:val="20"/>
                            </w:rPr>
                          </w:pPr>
                          <w:r w:rsidRPr="00F47BCF">
                            <w:rPr>
                              <w:i/>
                              <w:sz w:val="20"/>
                              <w:szCs w:val="20"/>
                            </w:rPr>
                            <w:t>Согласовано</w:t>
                          </w:r>
                        </w:p>
                      </w:tc>
                      <w:tc>
                        <w:tcPr>
                          <w:tcW w:w="284" w:type="dxa"/>
                          <w:gridSpan w:val="2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</w:tcBorders>
                          <w:textDirection w:val="btLr"/>
                          <w:vAlign w:val="center"/>
                        </w:tcPr>
                        <w:p w14:paraId="6D5C39BB" w14:textId="77777777" w:rsidR="006264FB" w:rsidRPr="00F47BCF" w:rsidRDefault="006264FB" w:rsidP="00A44773">
                          <w:pPr>
                            <w:keepLines/>
                            <w:rPr>
                              <w:i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textDirection w:val="btLr"/>
                          <w:vAlign w:val="center"/>
                        </w:tcPr>
                        <w:p w14:paraId="061F99DF" w14:textId="77777777" w:rsidR="006264FB" w:rsidRPr="00F47BCF" w:rsidRDefault="006264FB" w:rsidP="00A44773">
                          <w:pPr>
                            <w:keepLines/>
                            <w:rPr>
                              <w:i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6264FB" w:rsidRPr="00F47BCF" w14:paraId="7A90BCFD" w14:textId="77777777" w:rsidTr="006264FB">
                      <w:trPr>
                        <w:cantSplit/>
                        <w:trHeight w:hRule="exact" w:val="851"/>
                        <w:jc w:val="center"/>
                      </w:trPr>
                      <w:tc>
                        <w:tcPr>
                          <w:tcW w:w="284" w:type="dxa"/>
                          <w:gridSpan w:val="2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textDirection w:val="btLr"/>
                          <w:vAlign w:val="center"/>
                        </w:tcPr>
                        <w:p w14:paraId="1DE78AC6" w14:textId="77777777" w:rsidR="006264FB" w:rsidRPr="00F47BCF" w:rsidRDefault="006264FB" w:rsidP="00A44773">
                          <w:pPr>
                            <w:keepLines/>
                            <w:rPr>
                              <w:i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gridSpan w:val="2"/>
                          <w:vMerge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textDirection w:val="btLr"/>
                          <w:vAlign w:val="center"/>
                        </w:tcPr>
                        <w:p w14:paraId="56C38B25" w14:textId="77777777" w:rsidR="006264FB" w:rsidRPr="00F47BCF" w:rsidRDefault="006264FB" w:rsidP="00A44773">
                          <w:pPr>
                            <w:keepLines/>
                            <w:rPr>
                              <w:i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gridSpan w:val="2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</w:tcBorders>
                          <w:textDirection w:val="btLr"/>
                          <w:vAlign w:val="center"/>
                        </w:tcPr>
                        <w:p w14:paraId="26BDF3A5" w14:textId="77777777" w:rsidR="006264FB" w:rsidRPr="00F47BCF" w:rsidRDefault="006264FB" w:rsidP="00A44773">
                          <w:pPr>
                            <w:keepLines/>
                            <w:rPr>
                              <w:i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textDirection w:val="btLr"/>
                          <w:vAlign w:val="center"/>
                        </w:tcPr>
                        <w:p w14:paraId="6038B551" w14:textId="77777777" w:rsidR="006264FB" w:rsidRPr="00F47BCF" w:rsidRDefault="006264FB" w:rsidP="00A44773">
                          <w:pPr>
                            <w:keepLines/>
                            <w:rPr>
                              <w:i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6264FB" w:rsidRPr="00F47BCF" w14:paraId="6BCFE8C0" w14:textId="77777777" w:rsidTr="006264FB">
                      <w:trPr>
                        <w:cantSplit/>
                        <w:trHeight w:hRule="exact" w:val="1134"/>
                        <w:jc w:val="center"/>
                      </w:trPr>
                      <w:tc>
                        <w:tcPr>
                          <w:tcW w:w="284" w:type="dxa"/>
                          <w:gridSpan w:val="2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textDirection w:val="btLr"/>
                          <w:vAlign w:val="center"/>
                        </w:tcPr>
                        <w:p w14:paraId="1DAF2A93" w14:textId="77777777" w:rsidR="006264FB" w:rsidRPr="00F47BCF" w:rsidRDefault="006264FB" w:rsidP="00A44773">
                          <w:pPr>
                            <w:keepLines/>
                            <w:rPr>
                              <w:i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gridSpan w:val="2"/>
                          <w:vMerge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textDirection w:val="btLr"/>
                          <w:vAlign w:val="center"/>
                        </w:tcPr>
                        <w:p w14:paraId="64011C32" w14:textId="77777777" w:rsidR="006264FB" w:rsidRPr="00F47BCF" w:rsidRDefault="006264FB" w:rsidP="00A44773">
                          <w:pPr>
                            <w:keepLines/>
                            <w:rPr>
                              <w:i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gridSpan w:val="2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</w:tcBorders>
                          <w:textDirection w:val="btLr"/>
                          <w:vAlign w:val="center"/>
                        </w:tcPr>
                        <w:p w14:paraId="19A39F5B" w14:textId="77777777" w:rsidR="006264FB" w:rsidRPr="00F47BCF" w:rsidRDefault="006264FB" w:rsidP="00A44773">
                          <w:pPr>
                            <w:keepLines/>
                            <w:rPr>
                              <w:i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textDirection w:val="btLr"/>
                          <w:vAlign w:val="center"/>
                        </w:tcPr>
                        <w:p w14:paraId="35251CD5" w14:textId="77777777" w:rsidR="006264FB" w:rsidRPr="00F47BCF" w:rsidRDefault="006264FB" w:rsidP="00A44773">
                          <w:pPr>
                            <w:keepLines/>
                            <w:rPr>
                              <w:i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6264FB" w:rsidRPr="00F47BCF" w14:paraId="1C3C2DA0" w14:textId="77777777" w:rsidTr="006264FB">
                      <w:trPr>
                        <w:cantSplit/>
                        <w:trHeight w:hRule="exact" w:val="1134"/>
                        <w:jc w:val="center"/>
                      </w:trPr>
                      <w:tc>
                        <w:tcPr>
                          <w:tcW w:w="284" w:type="dxa"/>
                          <w:gridSpan w:val="2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textDirection w:val="btLr"/>
                          <w:vAlign w:val="center"/>
                        </w:tcPr>
                        <w:p w14:paraId="2220F1A2" w14:textId="77777777" w:rsidR="006264FB" w:rsidRPr="00F47BCF" w:rsidRDefault="006264FB" w:rsidP="00A44773">
                          <w:pPr>
                            <w:keepLines/>
                            <w:rPr>
                              <w:i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gridSpan w:val="2"/>
                          <w:vMerge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textDirection w:val="btLr"/>
                          <w:vAlign w:val="center"/>
                        </w:tcPr>
                        <w:p w14:paraId="64E28C45" w14:textId="77777777" w:rsidR="006264FB" w:rsidRPr="00F47BCF" w:rsidRDefault="006264FB" w:rsidP="00A44773">
                          <w:pPr>
                            <w:keepLines/>
                            <w:rPr>
                              <w:i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gridSpan w:val="2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</w:tcBorders>
                          <w:textDirection w:val="btLr"/>
                          <w:vAlign w:val="center"/>
                        </w:tcPr>
                        <w:p w14:paraId="622C2AA6" w14:textId="77777777" w:rsidR="006264FB" w:rsidRPr="00F47BCF" w:rsidRDefault="006264FB" w:rsidP="00A44773">
                          <w:pPr>
                            <w:keepLines/>
                            <w:rPr>
                              <w:i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textDirection w:val="btLr"/>
                          <w:vAlign w:val="center"/>
                        </w:tcPr>
                        <w:p w14:paraId="536D1E9C" w14:textId="77777777" w:rsidR="006264FB" w:rsidRPr="00F47BCF" w:rsidRDefault="006264FB" w:rsidP="00A44773">
                          <w:pPr>
                            <w:keepLines/>
                            <w:rPr>
                              <w:i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DE401F" w:rsidRPr="00F47BCF" w14:paraId="02D7FEEA" w14:textId="77777777" w:rsidTr="007E1E10">
                      <w:trPr>
                        <w:cantSplit/>
                        <w:trHeight w:hRule="exact" w:val="1418"/>
                        <w:jc w:val="center"/>
                      </w:trPr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4BAF1CA1" w14:textId="77777777" w:rsidR="00DE401F" w:rsidRPr="00F47BCF" w:rsidRDefault="00DE401F" w:rsidP="00A44773">
                          <w:pPr>
                            <w:keepLines/>
                            <w:rPr>
                              <w:i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single" w:sz="18" w:space="0" w:color="auto"/>
                          </w:tcBorders>
                          <w:textDirection w:val="btLr"/>
                          <w:vAlign w:val="center"/>
                        </w:tcPr>
                        <w:p w14:paraId="17EA2D99" w14:textId="77777777" w:rsidR="00DE401F" w:rsidRPr="00F47BCF" w:rsidRDefault="00DE401F" w:rsidP="00A44773">
                          <w:pPr>
                            <w:keepLines/>
                            <w:rPr>
                              <w:i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1" w:type="dxa"/>
                          <w:gridSpan w:val="2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textDirection w:val="btLr"/>
                          <w:vAlign w:val="center"/>
                        </w:tcPr>
                        <w:p w14:paraId="0DE409A5" w14:textId="77777777" w:rsidR="00DE401F" w:rsidRPr="00F47BCF" w:rsidRDefault="00DE401F" w:rsidP="00A44773">
                          <w:pPr>
                            <w:keepLines/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 w:rsidRPr="00F47BCF">
                            <w:rPr>
                              <w:i/>
                              <w:sz w:val="20"/>
                              <w:szCs w:val="20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383" w:type="dxa"/>
                          <w:gridSpan w:val="2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textDirection w:val="btLr"/>
                          <w:vAlign w:val="center"/>
                        </w:tcPr>
                        <w:p w14:paraId="0052C83A" w14:textId="77777777" w:rsidR="00DE401F" w:rsidRPr="00F47BCF" w:rsidRDefault="00DE401F" w:rsidP="00A44773">
                          <w:pPr>
                            <w:keepLines/>
                            <w:rPr>
                              <w:i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DE401F" w:rsidRPr="00F47BCF" w14:paraId="3B33CF6A" w14:textId="77777777">
                      <w:trPr>
                        <w:cantSplit/>
                        <w:trHeight w:hRule="exact" w:val="1985"/>
                        <w:jc w:val="center"/>
                      </w:trPr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335B0012" w14:textId="77777777" w:rsidR="00DE401F" w:rsidRPr="00F47BCF" w:rsidRDefault="00DE401F" w:rsidP="00A44773">
                          <w:pPr>
                            <w:keepLines/>
                            <w:rPr>
                              <w:i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single" w:sz="18" w:space="0" w:color="auto"/>
                          </w:tcBorders>
                          <w:textDirection w:val="btLr"/>
                          <w:vAlign w:val="center"/>
                        </w:tcPr>
                        <w:p w14:paraId="451E8912" w14:textId="77777777" w:rsidR="00DE401F" w:rsidRPr="00F47BCF" w:rsidRDefault="00DE401F" w:rsidP="00A44773">
                          <w:pPr>
                            <w:keepLines/>
                            <w:rPr>
                              <w:i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1" w:type="dxa"/>
                          <w:gridSpan w:val="2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textDirection w:val="btLr"/>
                          <w:vAlign w:val="center"/>
                        </w:tcPr>
                        <w:p w14:paraId="3F7D49A0" w14:textId="77777777" w:rsidR="00DE401F" w:rsidRPr="00F47BCF" w:rsidRDefault="00DE401F" w:rsidP="00A44773">
                          <w:pPr>
                            <w:keepLines/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 w:rsidRPr="00F47BCF">
                            <w:rPr>
                              <w:i/>
                              <w:sz w:val="20"/>
                              <w:szCs w:val="20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383" w:type="dxa"/>
                          <w:gridSpan w:val="2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textDirection w:val="btLr"/>
                          <w:vAlign w:val="center"/>
                        </w:tcPr>
                        <w:p w14:paraId="447E4542" w14:textId="77777777" w:rsidR="00DE401F" w:rsidRPr="00F47BCF" w:rsidRDefault="00DE401F" w:rsidP="00A44773">
                          <w:pPr>
                            <w:keepLines/>
                            <w:rPr>
                              <w:i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DE401F" w:rsidRPr="00F47BCF" w14:paraId="1E73FFBF" w14:textId="77777777">
                      <w:trPr>
                        <w:cantSplit/>
                        <w:trHeight w:hRule="exact" w:val="1418"/>
                        <w:jc w:val="center"/>
                      </w:trPr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4DA8F890" w14:textId="77777777" w:rsidR="00DE401F" w:rsidRPr="00F47BCF" w:rsidRDefault="00DE401F" w:rsidP="00A44773">
                          <w:pPr>
                            <w:keepLines/>
                            <w:rPr>
                              <w:i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single" w:sz="18" w:space="0" w:color="auto"/>
                          </w:tcBorders>
                          <w:textDirection w:val="btLr"/>
                          <w:vAlign w:val="center"/>
                        </w:tcPr>
                        <w:p w14:paraId="66548B18" w14:textId="77777777" w:rsidR="00DE401F" w:rsidRPr="00F47BCF" w:rsidRDefault="00DE401F" w:rsidP="00A44773">
                          <w:pPr>
                            <w:keepLines/>
                            <w:rPr>
                              <w:i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1" w:type="dxa"/>
                          <w:gridSpan w:val="2"/>
                          <w:tcBorders>
                            <w:top w:val="single" w:sz="18" w:space="0" w:color="auto"/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textDirection w:val="btLr"/>
                          <w:vAlign w:val="center"/>
                        </w:tcPr>
                        <w:p w14:paraId="54690F4E" w14:textId="77777777" w:rsidR="00DE401F" w:rsidRPr="00F47BCF" w:rsidRDefault="00DE401F" w:rsidP="00A44773">
                          <w:pPr>
                            <w:keepLines/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 w:rsidRPr="00F47BCF">
                            <w:rPr>
                              <w:i/>
                              <w:sz w:val="20"/>
                              <w:szCs w:val="20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83" w:type="dxa"/>
                          <w:gridSpan w:val="2"/>
                          <w:tcBorders>
                            <w:top w:val="single" w:sz="18" w:space="0" w:color="auto"/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textDirection w:val="btLr"/>
                          <w:vAlign w:val="center"/>
                        </w:tcPr>
                        <w:p w14:paraId="5D7CF947" w14:textId="77777777" w:rsidR="00DE401F" w:rsidRPr="00F47BCF" w:rsidRDefault="00DE401F" w:rsidP="00A44773">
                          <w:pPr>
                            <w:keepLines/>
                            <w:rPr>
                              <w:i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</w:tbl>
                  <w:p w14:paraId="63270BE4" w14:textId="77777777" w:rsidR="00DE401F" w:rsidRDefault="00DE401F" w:rsidP="00DE401F"/>
                </w:txbxContent>
              </v:textbox>
            </v:shape>
          </w:pict>
        </mc:Fallback>
      </mc:AlternateContent>
    </w:r>
  </w:p>
  <w:p w14:paraId="75A1FA96" w14:textId="77777777" w:rsidR="00BA7151" w:rsidRPr="00350CDD" w:rsidRDefault="00BA7151" w:rsidP="0074429B">
    <w:pPr>
      <w:pStyle w:val="a6"/>
      <w:spacing w:before="0"/>
      <w:rPr>
        <w:sz w:val="2"/>
        <w:szCs w:val="2"/>
      </w:rPr>
    </w:pPr>
  </w:p>
  <w:tbl>
    <w:tblPr>
      <w:tblW w:w="0" w:type="auto"/>
      <w:jc w:val="right"/>
      <w:tblBorders>
        <w:top w:val="single" w:sz="8" w:space="0" w:color="auto"/>
        <w:left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28" w:type="dxa"/>
        <w:right w:w="28" w:type="dxa"/>
      </w:tblCellMar>
      <w:tblLook w:val="01E0" w:firstRow="1" w:lastRow="1" w:firstColumn="1" w:lastColumn="1" w:noHBand="0" w:noVBand="0"/>
    </w:tblPr>
    <w:tblGrid>
      <w:gridCol w:w="565"/>
      <w:gridCol w:w="565"/>
      <w:gridCol w:w="564"/>
      <w:gridCol w:w="559"/>
      <w:gridCol w:w="851"/>
      <w:gridCol w:w="553"/>
      <w:gridCol w:w="3970"/>
      <w:gridCol w:w="850"/>
      <w:gridCol w:w="851"/>
      <w:gridCol w:w="1162"/>
    </w:tblGrid>
    <w:tr w:rsidR="00DE401F" w14:paraId="1C1E39CC" w14:textId="77777777" w:rsidTr="00F2187D">
      <w:trPr>
        <w:cantSplit/>
        <w:trHeight w:hRule="exact" w:val="284"/>
        <w:jc w:val="right"/>
      </w:trPr>
      <w:tc>
        <w:tcPr>
          <w:tcW w:w="565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62173D68" w14:textId="77777777" w:rsidR="00DE401F" w:rsidRPr="00F47BCF" w:rsidRDefault="00DE401F" w:rsidP="00A44773">
          <w:pPr>
            <w:pStyle w:val="a6"/>
            <w:keepLines/>
            <w:rPr>
              <w:i/>
            </w:rPr>
          </w:pPr>
        </w:p>
      </w:tc>
      <w:tc>
        <w:tcPr>
          <w:tcW w:w="565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09BB4CB" w14:textId="77777777" w:rsidR="00DE401F" w:rsidRPr="00F47BCF" w:rsidRDefault="00DE401F" w:rsidP="00A44773">
          <w:pPr>
            <w:pStyle w:val="a6"/>
            <w:keepLines/>
            <w:rPr>
              <w:i/>
            </w:rPr>
          </w:pPr>
        </w:p>
      </w:tc>
      <w:tc>
        <w:tcPr>
          <w:tcW w:w="564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6073ACCE" w14:textId="77777777" w:rsidR="00DE401F" w:rsidRPr="00F47BCF" w:rsidRDefault="00DE401F" w:rsidP="00A44773">
          <w:pPr>
            <w:pStyle w:val="a6"/>
            <w:keepLines/>
            <w:rPr>
              <w:i/>
            </w:rPr>
          </w:pPr>
        </w:p>
      </w:tc>
      <w:tc>
        <w:tcPr>
          <w:tcW w:w="55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50B94B9A" w14:textId="77777777" w:rsidR="00DE401F" w:rsidRPr="00F47BCF" w:rsidRDefault="00DE401F" w:rsidP="00A44773">
          <w:pPr>
            <w:pStyle w:val="a6"/>
            <w:keepLines/>
            <w:rPr>
              <w:i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6F963AF1" w14:textId="77777777" w:rsidR="00DE401F" w:rsidRPr="00F47BCF" w:rsidRDefault="00DE401F" w:rsidP="00A44773">
          <w:pPr>
            <w:pStyle w:val="a6"/>
            <w:keepLines/>
            <w:rPr>
              <w:i/>
            </w:rPr>
          </w:pPr>
        </w:p>
      </w:tc>
      <w:tc>
        <w:tcPr>
          <w:tcW w:w="553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7160343F" w14:textId="77777777" w:rsidR="00DE401F" w:rsidRPr="00F47BCF" w:rsidRDefault="00DE401F" w:rsidP="00A44773">
          <w:pPr>
            <w:pStyle w:val="a6"/>
            <w:keepLines/>
            <w:rPr>
              <w:i/>
            </w:rPr>
          </w:pPr>
        </w:p>
      </w:tc>
      <w:tc>
        <w:tcPr>
          <w:tcW w:w="6833" w:type="dxa"/>
          <w:gridSpan w:val="4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2C1491B" w14:textId="3E62B9DE" w:rsidR="00DE401F" w:rsidRPr="00F47BCF" w:rsidRDefault="00DE401F" w:rsidP="00A44773">
          <w:pPr>
            <w:pStyle w:val="a6"/>
            <w:keepLines/>
            <w:spacing w:before="0"/>
            <w:jc w:val="center"/>
            <w:rPr>
              <w:i/>
              <w:sz w:val="28"/>
              <w:szCs w:val="28"/>
            </w:rPr>
          </w:pPr>
          <w:r w:rsidRPr="00F47BCF">
            <w:rPr>
              <w:i/>
              <w:sz w:val="24"/>
            </w:rPr>
            <w:fldChar w:fldCharType="begin"/>
          </w:r>
          <w:r w:rsidRPr="00F47BCF">
            <w:rPr>
              <w:i/>
              <w:sz w:val="24"/>
            </w:rPr>
            <w:instrText xml:space="preserve"> DOCPROPERTY  DOCUMENT_NUMBER  \* MERGEFORMAT </w:instrText>
          </w:r>
          <w:r w:rsidRPr="00F47BCF">
            <w:rPr>
              <w:i/>
              <w:sz w:val="24"/>
            </w:rPr>
            <w:fldChar w:fldCharType="separate"/>
          </w:r>
          <w:r w:rsidR="00CD1085">
            <w:rPr>
              <w:i/>
              <w:sz w:val="24"/>
            </w:rPr>
            <w:t>-------</w:t>
          </w:r>
          <w:r w:rsidRPr="00F47BCF">
            <w:rPr>
              <w:i/>
              <w:sz w:val="24"/>
            </w:rPr>
            <w:fldChar w:fldCharType="end"/>
          </w:r>
        </w:p>
      </w:tc>
    </w:tr>
    <w:tr w:rsidR="00DE401F" w14:paraId="6B96B295" w14:textId="77777777" w:rsidTr="00F2187D">
      <w:trPr>
        <w:cantSplit/>
        <w:trHeight w:hRule="exact" w:val="284"/>
        <w:jc w:val="right"/>
      </w:trPr>
      <w:tc>
        <w:tcPr>
          <w:tcW w:w="565" w:type="dxa"/>
          <w:tcBorders>
            <w:top w:val="single" w:sz="4" w:space="0" w:color="auto"/>
            <w:left w:val="nil"/>
            <w:bottom w:val="single" w:sz="4" w:space="0" w:color="auto"/>
            <w:right w:val="single" w:sz="18" w:space="0" w:color="auto"/>
          </w:tcBorders>
        </w:tcPr>
        <w:p w14:paraId="4E9C084C" w14:textId="77777777" w:rsidR="00DE401F" w:rsidRPr="00F47BCF" w:rsidRDefault="00DE401F" w:rsidP="00A44773">
          <w:pPr>
            <w:pStyle w:val="a6"/>
            <w:keepLines/>
            <w:rPr>
              <w:i/>
            </w:rPr>
          </w:pPr>
        </w:p>
      </w:tc>
      <w:tc>
        <w:tcPr>
          <w:tcW w:w="565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52F7267F" w14:textId="77777777" w:rsidR="00DE401F" w:rsidRPr="00F47BCF" w:rsidRDefault="00DE401F" w:rsidP="00A44773">
          <w:pPr>
            <w:pStyle w:val="a6"/>
            <w:keepLines/>
            <w:rPr>
              <w:i/>
            </w:rPr>
          </w:pPr>
        </w:p>
      </w:tc>
      <w:tc>
        <w:tcPr>
          <w:tcW w:w="564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6E8CBCA3" w14:textId="77777777" w:rsidR="00DE401F" w:rsidRPr="00F47BCF" w:rsidRDefault="00DE401F" w:rsidP="00A44773">
          <w:pPr>
            <w:pStyle w:val="a6"/>
            <w:keepLines/>
            <w:rPr>
              <w:i/>
            </w:rPr>
          </w:pPr>
        </w:p>
      </w:tc>
      <w:tc>
        <w:tcPr>
          <w:tcW w:w="5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282DA5A3" w14:textId="77777777" w:rsidR="00DE401F" w:rsidRPr="00F47BCF" w:rsidRDefault="00DE401F" w:rsidP="00A44773">
          <w:pPr>
            <w:pStyle w:val="a6"/>
            <w:keepLines/>
            <w:rPr>
              <w:i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7A3831C2" w14:textId="77777777" w:rsidR="00DE401F" w:rsidRPr="00F47BCF" w:rsidRDefault="00DE401F" w:rsidP="00A44773">
          <w:pPr>
            <w:pStyle w:val="a6"/>
            <w:keepLines/>
            <w:rPr>
              <w:i/>
            </w:rPr>
          </w:pPr>
        </w:p>
      </w:tc>
      <w:tc>
        <w:tcPr>
          <w:tcW w:w="553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58D9CD9F" w14:textId="77777777" w:rsidR="00DE401F" w:rsidRPr="00F47BCF" w:rsidRDefault="00DE401F" w:rsidP="00A44773">
          <w:pPr>
            <w:pStyle w:val="a6"/>
            <w:keepLines/>
            <w:rPr>
              <w:i/>
            </w:rPr>
          </w:pPr>
        </w:p>
      </w:tc>
      <w:tc>
        <w:tcPr>
          <w:tcW w:w="6833" w:type="dxa"/>
          <w:gridSpan w:val="4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6B22733" w14:textId="77777777" w:rsidR="00DE401F" w:rsidRPr="00F47BCF" w:rsidRDefault="00DE401F" w:rsidP="00A44773">
          <w:pPr>
            <w:pStyle w:val="a6"/>
            <w:keepLines/>
            <w:spacing w:before="0"/>
            <w:jc w:val="center"/>
            <w:rPr>
              <w:i/>
              <w:sz w:val="28"/>
              <w:szCs w:val="28"/>
            </w:rPr>
          </w:pPr>
        </w:p>
      </w:tc>
    </w:tr>
    <w:tr w:rsidR="00DE401F" w14:paraId="2A17C1D5" w14:textId="77777777" w:rsidTr="00F2187D">
      <w:trPr>
        <w:cantSplit/>
        <w:trHeight w:hRule="exact" w:val="284"/>
        <w:jc w:val="right"/>
      </w:trPr>
      <w:tc>
        <w:tcPr>
          <w:tcW w:w="565" w:type="dxa"/>
          <w:tcBorders>
            <w:top w:val="single" w:sz="4" w:space="0" w:color="auto"/>
            <w:left w:val="nil"/>
            <w:bottom w:val="single" w:sz="4" w:space="0" w:color="auto"/>
            <w:right w:val="single" w:sz="18" w:space="0" w:color="auto"/>
          </w:tcBorders>
        </w:tcPr>
        <w:p w14:paraId="0F4DDCEB" w14:textId="77777777" w:rsidR="00DE401F" w:rsidRPr="00F47BCF" w:rsidRDefault="00DE401F" w:rsidP="00A44773">
          <w:pPr>
            <w:pStyle w:val="a6"/>
            <w:keepLines/>
            <w:rPr>
              <w:i/>
            </w:rPr>
          </w:pPr>
        </w:p>
      </w:tc>
      <w:tc>
        <w:tcPr>
          <w:tcW w:w="565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920CE4E" w14:textId="77777777" w:rsidR="00DE401F" w:rsidRPr="00F47BCF" w:rsidRDefault="00DE401F" w:rsidP="00A44773">
          <w:pPr>
            <w:pStyle w:val="a6"/>
            <w:keepLines/>
            <w:rPr>
              <w:i/>
            </w:rPr>
          </w:pPr>
        </w:p>
      </w:tc>
      <w:tc>
        <w:tcPr>
          <w:tcW w:w="564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A97633F" w14:textId="77777777" w:rsidR="00DE401F" w:rsidRPr="00F47BCF" w:rsidRDefault="00DE401F" w:rsidP="00A44773">
          <w:pPr>
            <w:pStyle w:val="a6"/>
            <w:keepLines/>
            <w:rPr>
              <w:i/>
            </w:rPr>
          </w:pPr>
        </w:p>
      </w:tc>
      <w:tc>
        <w:tcPr>
          <w:tcW w:w="5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5CC74AB7" w14:textId="77777777" w:rsidR="00DE401F" w:rsidRPr="00F47BCF" w:rsidRDefault="00DE401F" w:rsidP="00A44773">
          <w:pPr>
            <w:pStyle w:val="a6"/>
            <w:keepLines/>
            <w:rPr>
              <w:i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648A3EB9" w14:textId="77777777" w:rsidR="00DE401F" w:rsidRPr="00F47BCF" w:rsidRDefault="00DE401F" w:rsidP="00A44773">
          <w:pPr>
            <w:pStyle w:val="a6"/>
            <w:keepLines/>
            <w:rPr>
              <w:i/>
            </w:rPr>
          </w:pPr>
        </w:p>
      </w:tc>
      <w:tc>
        <w:tcPr>
          <w:tcW w:w="553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26951CCB" w14:textId="77777777" w:rsidR="00DE401F" w:rsidRPr="00F47BCF" w:rsidRDefault="00DE401F" w:rsidP="00A44773">
          <w:pPr>
            <w:pStyle w:val="a6"/>
            <w:keepLines/>
            <w:rPr>
              <w:i/>
            </w:rPr>
          </w:pPr>
        </w:p>
      </w:tc>
      <w:tc>
        <w:tcPr>
          <w:tcW w:w="6833" w:type="dxa"/>
          <w:gridSpan w:val="4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17E6C91" w14:textId="3A8BFBA4" w:rsidR="00DE401F" w:rsidRPr="00F47BCF" w:rsidRDefault="00DE401F" w:rsidP="00A44773">
          <w:pPr>
            <w:pStyle w:val="a6"/>
            <w:keepLines/>
            <w:suppressAutoHyphens/>
            <w:spacing w:before="0"/>
            <w:jc w:val="center"/>
            <w:rPr>
              <w:i/>
              <w:sz w:val="24"/>
            </w:rPr>
          </w:pPr>
          <w:r w:rsidRPr="00F47BCF">
            <w:rPr>
              <w:i/>
              <w:sz w:val="24"/>
            </w:rPr>
            <w:fldChar w:fldCharType="begin"/>
          </w:r>
          <w:r w:rsidRPr="00F47BCF">
            <w:rPr>
              <w:i/>
              <w:sz w:val="24"/>
            </w:rPr>
            <w:instrText xml:space="preserve"> DOCPROPERTY  CUSTOMER_NAME  \* MERGEFORMAT </w:instrText>
          </w:r>
          <w:r w:rsidRPr="00F47BCF">
            <w:rPr>
              <w:i/>
              <w:sz w:val="24"/>
            </w:rPr>
            <w:fldChar w:fldCharType="end"/>
          </w:r>
        </w:p>
      </w:tc>
    </w:tr>
    <w:tr w:rsidR="00DE401F" w14:paraId="1A1E9A0D" w14:textId="77777777" w:rsidTr="00F2187D">
      <w:trPr>
        <w:cantSplit/>
        <w:trHeight w:hRule="exact" w:val="284"/>
        <w:jc w:val="right"/>
      </w:trPr>
      <w:tc>
        <w:tcPr>
          <w:tcW w:w="565" w:type="dxa"/>
          <w:tcBorders>
            <w:top w:val="single" w:sz="4" w:space="0" w:color="auto"/>
            <w:left w:val="nil"/>
            <w:bottom w:val="single" w:sz="18" w:space="0" w:color="auto"/>
            <w:right w:val="single" w:sz="18" w:space="0" w:color="auto"/>
          </w:tcBorders>
        </w:tcPr>
        <w:p w14:paraId="6C73C2F8" w14:textId="77777777" w:rsidR="00DE401F" w:rsidRPr="00F47BCF" w:rsidRDefault="00DE401F" w:rsidP="00A44773">
          <w:pPr>
            <w:pStyle w:val="a6"/>
            <w:keepLines/>
            <w:rPr>
              <w:i/>
            </w:rPr>
          </w:pPr>
        </w:p>
      </w:tc>
      <w:tc>
        <w:tcPr>
          <w:tcW w:w="565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00BA5F2" w14:textId="77777777" w:rsidR="00DE401F" w:rsidRPr="00F47BCF" w:rsidRDefault="00DE401F" w:rsidP="00A44773">
          <w:pPr>
            <w:pStyle w:val="a6"/>
            <w:keepLines/>
            <w:rPr>
              <w:i/>
            </w:rPr>
          </w:pPr>
        </w:p>
      </w:tc>
      <w:tc>
        <w:tcPr>
          <w:tcW w:w="564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9EA0683" w14:textId="77777777" w:rsidR="00DE401F" w:rsidRPr="00F47BCF" w:rsidRDefault="00DE401F" w:rsidP="00A44773">
          <w:pPr>
            <w:pStyle w:val="a6"/>
            <w:keepLines/>
            <w:rPr>
              <w:i/>
            </w:rPr>
          </w:pPr>
        </w:p>
      </w:tc>
      <w:tc>
        <w:tcPr>
          <w:tcW w:w="559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208A203" w14:textId="77777777" w:rsidR="00DE401F" w:rsidRPr="00F47BCF" w:rsidRDefault="00DE401F" w:rsidP="00A44773">
          <w:pPr>
            <w:pStyle w:val="a6"/>
            <w:keepLines/>
            <w:rPr>
              <w:i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03C1F70" w14:textId="77777777" w:rsidR="00DE401F" w:rsidRPr="00F47BCF" w:rsidRDefault="00DE401F" w:rsidP="00A44773">
          <w:pPr>
            <w:pStyle w:val="a6"/>
            <w:keepLines/>
            <w:rPr>
              <w:i/>
            </w:rPr>
          </w:pPr>
        </w:p>
      </w:tc>
      <w:tc>
        <w:tcPr>
          <w:tcW w:w="553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D8ED710" w14:textId="77777777" w:rsidR="00DE401F" w:rsidRPr="00F47BCF" w:rsidRDefault="00DE401F" w:rsidP="00A44773">
          <w:pPr>
            <w:pStyle w:val="a6"/>
            <w:keepLines/>
            <w:rPr>
              <w:i/>
            </w:rPr>
          </w:pPr>
        </w:p>
      </w:tc>
      <w:tc>
        <w:tcPr>
          <w:tcW w:w="6833" w:type="dxa"/>
          <w:gridSpan w:val="4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BDD76AD" w14:textId="77777777" w:rsidR="00DE401F" w:rsidRPr="00F47BCF" w:rsidRDefault="00DE401F" w:rsidP="00A44773">
          <w:pPr>
            <w:pStyle w:val="a6"/>
            <w:keepLines/>
            <w:suppressAutoHyphens/>
            <w:rPr>
              <w:i/>
            </w:rPr>
          </w:pPr>
        </w:p>
      </w:tc>
    </w:tr>
    <w:tr w:rsidR="00DE401F" w14:paraId="4739B006" w14:textId="77777777" w:rsidTr="00F2187D">
      <w:trPr>
        <w:cantSplit/>
        <w:trHeight w:hRule="exact" w:val="284"/>
        <w:jc w:val="right"/>
      </w:trPr>
      <w:tc>
        <w:tcPr>
          <w:tcW w:w="565" w:type="dxa"/>
          <w:tcBorders>
            <w:top w:val="single" w:sz="18" w:space="0" w:color="auto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14:paraId="230897FA" w14:textId="77777777" w:rsidR="00DE401F" w:rsidRPr="00F47BCF" w:rsidRDefault="00DE401F" w:rsidP="00A44773">
          <w:pPr>
            <w:pStyle w:val="a6"/>
            <w:keepLines/>
            <w:spacing w:before="0"/>
            <w:jc w:val="center"/>
            <w:rPr>
              <w:i/>
              <w:szCs w:val="16"/>
            </w:rPr>
          </w:pPr>
          <w:r w:rsidRPr="00F47BCF">
            <w:rPr>
              <w:i/>
              <w:szCs w:val="16"/>
            </w:rPr>
            <w:t>Изм.</w:t>
          </w:r>
        </w:p>
      </w:tc>
      <w:tc>
        <w:tcPr>
          <w:tcW w:w="565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BBB0E97" w14:textId="77777777" w:rsidR="00DE401F" w:rsidRPr="00F47BCF" w:rsidRDefault="00DE401F" w:rsidP="00A44773">
          <w:pPr>
            <w:pStyle w:val="a6"/>
            <w:keepLines/>
            <w:spacing w:before="0"/>
            <w:jc w:val="center"/>
            <w:rPr>
              <w:i/>
              <w:szCs w:val="16"/>
            </w:rPr>
          </w:pPr>
          <w:r w:rsidRPr="00F47BCF">
            <w:rPr>
              <w:i/>
              <w:szCs w:val="16"/>
            </w:rPr>
            <w:t>Кол.уч</w:t>
          </w:r>
        </w:p>
      </w:tc>
      <w:tc>
        <w:tcPr>
          <w:tcW w:w="56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22B763E" w14:textId="77777777" w:rsidR="00DE401F" w:rsidRPr="00F47BCF" w:rsidRDefault="00DE401F" w:rsidP="00A44773">
          <w:pPr>
            <w:pStyle w:val="a6"/>
            <w:keepLines/>
            <w:spacing w:before="0"/>
            <w:jc w:val="center"/>
            <w:rPr>
              <w:i/>
              <w:szCs w:val="16"/>
            </w:rPr>
          </w:pPr>
          <w:r w:rsidRPr="00F47BCF">
            <w:rPr>
              <w:i/>
              <w:szCs w:val="16"/>
            </w:rPr>
            <w:t>Лист</w:t>
          </w:r>
        </w:p>
      </w:tc>
      <w:tc>
        <w:tcPr>
          <w:tcW w:w="5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08641BFE" w14:textId="77777777" w:rsidR="00DE401F" w:rsidRPr="00F47BCF" w:rsidRDefault="00DE401F" w:rsidP="00A44773">
          <w:pPr>
            <w:pStyle w:val="a6"/>
            <w:keepLines/>
            <w:spacing w:before="0"/>
            <w:jc w:val="center"/>
            <w:rPr>
              <w:i/>
              <w:szCs w:val="16"/>
            </w:rPr>
          </w:pPr>
          <w:r w:rsidRPr="00F47BCF">
            <w:rPr>
              <w:i/>
              <w:szCs w:val="16"/>
            </w:rPr>
            <w:t>№ док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03928F4E" w14:textId="77777777" w:rsidR="00DE401F" w:rsidRPr="00F47BCF" w:rsidRDefault="00DE401F" w:rsidP="00A44773">
          <w:pPr>
            <w:pStyle w:val="a6"/>
            <w:keepLines/>
            <w:spacing w:before="0"/>
            <w:jc w:val="center"/>
            <w:rPr>
              <w:i/>
              <w:szCs w:val="16"/>
            </w:rPr>
          </w:pPr>
          <w:r w:rsidRPr="00F47BCF">
            <w:rPr>
              <w:i/>
              <w:szCs w:val="16"/>
            </w:rPr>
            <w:t>Подпись</w:t>
          </w:r>
        </w:p>
      </w:tc>
      <w:tc>
        <w:tcPr>
          <w:tcW w:w="55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890675F" w14:textId="77777777" w:rsidR="00DE401F" w:rsidRPr="00F47BCF" w:rsidRDefault="00DE401F" w:rsidP="00A44773">
          <w:pPr>
            <w:pStyle w:val="a6"/>
            <w:keepLines/>
            <w:spacing w:before="0"/>
            <w:jc w:val="center"/>
            <w:rPr>
              <w:i/>
              <w:szCs w:val="16"/>
            </w:rPr>
          </w:pPr>
          <w:r w:rsidRPr="00F47BCF">
            <w:rPr>
              <w:i/>
              <w:szCs w:val="16"/>
            </w:rPr>
            <w:t>Д</w:t>
          </w:r>
          <w:r w:rsidRPr="00F47BCF">
            <w:rPr>
              <w:i/>
              <w:szCs w:val="16"/>
            </w:rPr>
            <w:t>а</w:t>
          </w:r>
          <w:r w:rsidRPr="00F47BCF">
            <w:rPr>
              <w:i/>
              <w:szCs w:val="16"/>
            </w:rPr>
            <w:t>та</w:t>
          </w:r>
        </w:p>
      </w:tc>
      <w:tc>
        <w:tcPr>
          <w:tcW w:w="6833" w:type="dxa"/>
          <w:gridSpan w:val="4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6DA7EA7" w14:textId="77777777" w:rsidR="00DE401F" w:rsidRPr="00F47BCF" w:rsidRDefault="00DE401F" w:rsidP="00A44773">
          <w:pPr>
            <w:pStyle w:val="a6"/>
            <w:keepLines/>
            <w:suppressAutoHyphens/>
            <w:spacing w:before="0"/>
            <w:jc w:val="center"/>
            <w:rPr>
              <w:i/>
            </w:rPr>
          </w:pPr>
        </w:p>
      </w:tc>
    </w:tr>
    <w:tr w:rsidR="00DE401F" w14:paraId="75424287" w14:textId="77777777" w:rsidTr="00F2187D">
      <w:trPr>
        <w:cantSplit/>
        <w:trHeight w:hRule="exact" w:val="284"/>
        <w:jc w:val="right"/>
      </w:trPr>
      <w:tc>
        <w:tcPr>
          <w:tcW w:w="1130" w:type="dxa"/>
          <w:gridSpan w:val="2"/>
          <w:tcBorders>
            <w:top w:val="single" w:sz="18" w:space="0" w:color="auto"/>
            <w:left w:val="nil"/>
            <w:bottom w:val="single" w:sz="4" w:space="0" w:color="auto"/>
            <w:right w:val="single" w:sz="18" w:space="0" w:color="auto"/>
          </w:tcBorders>
          <w:vAlign w:val="center"/>
        </w:tcPr>
        <w:p w14:paraId="0B22AA7A" w14:textId="77777777" w:rsidR="00DE401F" w:rsidRPr="00F47BCF" w:rsidRDefault="00F2187D" w:rsidP="00EE4EC8">
          <w:pPr>
            <w:pStyle w:val="a6"/>
            <w:keepLines/>
            <w:spacing w:before="0"/>
            <w:ind w:left="57"/>
            <w:rPr>
              <w:i/>
              <w:szCs w:val="16"/>
            </w:rPr>
          </w:pPr>
          <w:r>
            <w:rPr>
              <w:i/>
              <w:szCs w:val="16"/>
            </w:rPr>
            <w:t xml:space="preserve"> </w:t>
          </w:r>
          <w:r w:rsidR="00DE401F" w:rsidRPr="00F47BCF">
            <w:rPr>
              <w:i/>
              <w:szCs w:val="16"/>
            </w:rPr>
            <w:t>Разработал</w:t>
          </w:r>
        </w:p>
      </w:tc>
      <w:tc>
        <w:tcPr>
          <w:tcW w:w="1123" w:type="dxa"/>
          <w:gridSpan w:val="2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4BF2CB0F" w14:textId="194E9B3D" w:rsidR="00DE401F" w:rsidRPr="00F47BCF" w:rsidRDefault="00DE401F" w:rsidP="00A44773">
          <w:pPr>
            <w:pStyle w:val="a6"/>
            <w:keepLines/>
            <w:spacing w:before="0"/>
            <w:rPr>
              <w:i/>
            </w:rPr>
          </w:pPr>
          <w:r w:rsidRPr="00F47BCF">
            <w:rPr>
              <w:i/>
            </w:rPr>
            <w:fldChar w:fldCharType="begin"/>
          </w:r>
          <w:r w:rsidRPr="00F47BCF">
            <w:rPr>
              <w:i/>
            </w:rPr>
            <w:instrText xml:space="preserve"> DOCPROPERTY  DEVELOPER  \* MERGEFORMAT </w:instrText>
          </w:r>
          <w:r w:rsidRPr="00F47BCF">
            <w:rPr>
              <w:i/>
            </w:rPr>
            <w:fldChar w:fldCharType="end"/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C64D5E4" w14:textId="77777777" w:rsidR="00DE401F" w:rsidRPr="00F47BCF" w:rsidRDefault="00DE401F" w:rsidP="00A44773">
          <w:pPr>
            <w:pStyle w:val="a6"/>
            <w:keepLines/>
            <w:spacing w:before="0"/>
            <w:rPr>
              <w:i/>
            </w:rPr>
          </w:pPr>
        </w:p>
      </w:tc>
      <w:tc>
        <w:tcPr>
          <w:tcW w:w="553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036E64B2" w14:textId="77777777" w:rsidR="00DE401F" w:rsidRPr="00F47BCF" w:rsidRDefault="00DE401F" w:rsidP="00A44773">
          <w:pPr>
            <w:pStyle w:val="a6"/>
            <w:keepLines/>
            <w:spacing w:before="0"/>
            <w:rPr>
              <w:i/>
            </w:rPr>
          </w:pPr>
        </w:p>
      </w:tc>
      <w:tc>
        <w:tcPr>
          <w:tcW w:w="3970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D19C47A" w14:textId="3D27C13F" w:rsidR="00DE401F" w:rsidRPr="00F47BCF" w:rsidRDefault="00DE401F" w:rsidP="00A44773">
          <w:pPr>
            <w:pStyle w:val="a6"/>
            <w:keepLines/>
            <w:suppressAutoHyphens/>
            <w:spacing w:before="0"/>
            <w:jc w:val="center"/>
            <w:rPr>
              <w:i/>
              <w:sz w:val="24"/>
            </w:rPr>
          </w:pPr>
          <w:r w:rsidRPr="00F47BCF">
            <w:rPr>
              <w:i/>
              <w:sz w:val="24"/>
            </w:rPr>
            <w:fldChar w:fldCharType="begin"/>
          </w:r>
          <w:r w:rsidRPr="00F47BCF">
            <w:rPr>
              <w:i/>
              <w:sz w:val="24"/>
            </w:rPr>
            <w:instrText xml:space="preserve"> DOCPROPERTY  PROJECT_NAME  \* MERGEFORMAT </w:instrText>
          </w:r>
          <w:r w:rsidRPr="00F47BCF">
            <w:rPr>
              <w:i/>
              <w:sz w:val="24"/>
            </w:rPr>
            <w:fldChar w:fldCharType="end"/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0933E8F" w14:textId="77777777" w:rsidR="00DE401F" w:rsidRPr="00F47BCF" w:rsidRDefault="00DE401F" w:rsidP="00A44773">
          <w:pPr>
            <w:pStyle w:val="a6"/>
            <w:keepLines/>
            <w:spacing w:before="0"/>
            <w:jc w:val="center"/>
            <w:rPr>
              <w:i/>
              <w:sz w:val="20"/>
              <w:szCs w:val="20"/>
            </w:rPr>
          </w:pPr>
          <w:r w:rsidRPr="00F47BCF">
            <w:rPr>
              <w:i/>
              <w:sz w:val="20"/>
              <w:szCs w:val="20"/>
            </w:rPr>
            <w:t>Стадия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BD3BD4E" w14:textId="77777777" w:rsidR="00DE401F" w:rsidRPr="00F47BCF" w:rsidRDefault="00DE401F" w:rsidP="00A44773">
          <w:pPr>
            <w:pStyle w:val="a6"/>
            <w:keepLines/>
            <w:spacing w:before="0"/>
            <w:jc w:val="center"/>
            <w:rPr>
              <w:i/>
              <w:sz w:val="20"/>
              <w:szCs w:val="20"/>
            </w:rPr>
          </w:pPr>
          <w:r w:rsidRPr="00F47BCF">
            <w:rPr>
              <w:i/>
              <w:sz w:val="20"/>
              <w:szCs w:val="20"/>
            </w:rPr>
            <w:t>Лист</w:t>
          </w:r>
        </w:p>
      </w:tc>
      <w:tc>
        <w:tcPr>
          <w:tcW w:w="1162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5122C82" w14:textId="77777777" w:rsidR="00DE401F" w:rsidRPr="00F47BCF" w:rsidRDefault="00DE401F" w:rsidP="00A44773">
          <w:pPr>
            <w:pStyle w:val="a6"/>
            <w:keepLines/>
            <w:spacing w:before="0"/>
            <w:jc w:val="center"/>
            <w:rPr>
              <w:i/>
              <w:sz w:val="20"/>
              <w:szCs w:val="20"/>
            </w:rPr>
          </w:pPr>
          <w:r w:rsidRPr="00F47BCF">
            <w:rPr>
              <w:i/>
              <w:sz w:val="20"/>
              <w:szCs w:val="20"/>
            </w:rPr>
            <w:t>Листов</w:t>
          </w:r>
        </w:p>
      </w:tc>
    </w:tr>
    <w:tr w:rsidR="00DE401F" w14:paraId="348C0DBF" w14:textId="77777777" w:rsidTr="00F2187D">
      <w:trPr>
        <w:cantSplit/>
        <w:trHeight w:hRule="exact" w:val="284"/>
        <w:jc w:val="right"/>
      </w:trPr>
      <w:tc>
        <w:tcPr>
          <w:tcW w:w="1130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8" w:space="0" w:color="auto"/>
          </w:tcBorders>
          <w:vAlign w:val="center"/>
        </w:tcPr>
        <w:p w14:paraId="09FF23F1" w14:textId="77777777" w:rsidR="00DE401F" w:rsidRPr="00F47BCF" w:rsidRDefault="00F2187D" w:rsidP="00EE4EC8">
          <w:pPr>
            <w:pStyle w:val="a6"/>
            <w:keepLines/>
            <w:spacing w:before="0"/>
            <w:ind w:left="57"/>
            <w:rPr>
              <w:i/>
              <w:szCs w:val="16"/>
            </w:rPr>
          </w:pPr>
          <w:r>
            <w:rPr>
              <w:i/>
              <w:szCs w:val="16"/>
            </w:rPr>
            <w:t xml:space="preserve"> </w:t>
          </w:r>
          <w:r w:rsidR="00DE401F" w:rsidRPr="00F47BCF">
            <w:rPr>
              <w:i/>
              <w:szCs w:val="16"/>
            </w:rPr>
            <w:t>Проверил</w:t>
          </w:r>
        </w:p>
      </w:tc>
      <w:tc>
        <w:tcPr>
          <w:tcW w:w="1123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1C12816F" w14:textId="1FC88709" w:rsidR="00DE401F" w:rsidRPr="00F47BCF" w:rsidRDefault="00DE401F" w:rsidP="00A44773">
          <w:pPr>
            <w:pStyle w:val="a6"/>
            <w:keepLines/>
            <w:spacing w:before="0"/>
            <w:rPr>
              <w:i/>
            </w:rPr>
          </w:pPr>
          <w:r w:rsidRPr="00F47BCF">
            <w:rPr>
              <w:i/>
            </w:rPr>
            <w:fldChar w:fldCharType="begin"/>
          </w:r>
          <w:r w:rsidRPr="00F47BCF">
            <w:rPr>
              <w:i/>
            </w:rPr>
            <w:instrText xml:space="preserve"> DOCPROPERTY  CHECK  \* MERGEFORMAT </w:instrText>
          </w:r>
          <w:r w:rsidRPr="00F47BCF">
            <w:rPr>
              <w:i/>
            </w:rPr>
            <w:fldChar w:fldCharType="end"/>
          </w:r>
        </w:p>
      </w:tc>
      <w:tc>
        <w:tcPr>
          <w:tcW w:w="851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0CFC5199" w14:textId="77777777" w:rsidR="00DE401F" w:rsidRPr="00F47BCF" w:rsidRDefault="00DE401F" w:rsidP="00A44773">
          <w:pPr>
            <w:pStyle w:val="a6"/>
            <w:keepLines/>
            <w:spacing w:before="0"/>
            <w:rPr>
              <w:i/>
            </w:rPr>
          </w:pPr>
        </w:p>
      </w:tc>
      <w:tc>
        <w:tcPr>
          <w:tcW w:w="553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46D31EFE" w14:textId="77777777" w:rsidR="00DE401F" w:rsidRPr="00F47BCF" w:rsidRDefault="00DE401F" w:rsidP="00A44773">
          <w:pPr>
            <w:pStyle w:val="a6"/>
            <w:keepLines/>
            <w:spacing w:before="0"/>
            <w:rPr>
              <w:i/>
            </w:rPr>
          </w:pPr>
        </w:p>
      </w:tc>
      <w:tc>
        <w:tcPr>
          <w:tcW w:w="3970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C58C9E5" w14:textId="77777777" w:rsidR="00DE401F" w:rsidRPr="00F47BCF" w:rsidRDefault="00DE401F" w:rsidP="00A44773">
          <w:pPr>
            <w:pStyle w:val="a6"/>
            <w:keepLines/>
            <w:suppressAutoHyphens/>
            <w:spacing w:before="0"/>
            <w:rPr>
              <w:i/>
            </w:rPr>
          </w:pPr>
        </w:p>
      </w:tc>
      <w:tc>
        <w:tcPr>
          <w:tcW w:w="850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654624F0" w14:textId="404AF37D" w:rsidR="00DE401F" w:rsidRPr="00F47BCF" w:rsidRDefault="00DE401F" w:rsidP="00A44773">
          <w:pPr>
            <w:pStyle w:val="a6"/>
            <w:keepLines/>
            <w:spacing w:before="0"/>
            <w:jc w:val="center"/>
            <w:rPr>
              <w:i/>
              <w:sz w:val="24"/>
            </w:rPr>
          </w:pPr>
          <w:r w:rsidRPr="00F47BCF">
            <w:rPr>
              <w:i/>
              <w:sz w:val="24"/>
            </w:rPr>
            <w:fldChar w:fldCharType="begin"/>
          </w:r>
          <w:r w:rsidRPr="00F47BCF">
            <w:rPr>
              <w:i/>
              <w:sz w:val="24"/>
            </w:rPr>
            <w:instrText xml:space="preserve"> DOCPROPERTY  PS  \* MERGEFORMAT </w:instrText>
          </w:r>
          <w:r w:rsidRPr="00F47BCF">
            <w:rPr>
              <w:i/>
              <w:sz w:val="24"/>
            </w:rPr>
            <w:fldChar w:fldCharType="end"/>
          </w:r>
        </w:p>
      </w:tc>
      <w:tc>
        <w:tcPr>
          <w:tcW w:w="851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F0407B8" w14:textId="408070DB" w:rsidR="00DE401F" w:rsidRPr="00F47BCF" w:rsidRDefault="00DE401F" w:rsidP="00A44773">
          <w:pPr>
            <w:pStyle w:val="a6"/>
            <w:keepLines/>
            <w:spacing w:before="0"/>
            <w:jc w:val="center"/>
            <w:rPr>
              <w:i/>
              <w:sz w:val="24"/>
            </w:rPr>
          </w:pPr>
          <w:r w:rsidRPr="00F47BCF">
            <w:rPr>
              <w:i/>
              <w:sz w:val="24"/>
            </w:rPr>
            <w:fldChar w:fldCharType="begin"/>
          </w:r>
          <w:r w:rsidRPr="00F47BCF">
            <w:rPr>
              <w:i/>
              <w:sz w:val="24"/>
            </w:rPr>
            <w:instrText xml:space="preserve"> DOCPROPERTY  DOCUMENT_PAGE  \* MERGEFORMAT </w:instrText>
          </w:r>
          <w:r w:rsidRPr="00F47BCF">
            <w:rPr>
              <w:i/>
              <w:sz w:val="24"/>
            </w:rPr>
            <w:fldChar w:fldCharType="end"/>
          </w:r>
        </w:p>
      </w:tc>
      <w:tc>
        <w:tcPr>
          <w:tcW w:w="1162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68A8F356" w14:textId="77777777" w:rsidR="00DE401F" w:rsidRPr="00F47BCF" w:rsidRDefault="00DE401F" w:rsidP="00A44773">
          <w:pPr>
            <w:pStyle w:val="a6"/>
            <w:keepLines/>
            <w:spacing w:before="0"/>
            <w:jc w:val="center"/>
            <w:rPr>
              <w:i/>
              <w:sz w:val="24"/>
            </w:rPr>
          </w:pPr>
          <w:r w:rsidRPr="00F47BCF">
            <w:rPr>
              <w:i/>
              <w:sz w:val="24"/>
            </w:rPr>
            <w:fldChar w:fldCharType="begin"/>
          </w:r>
          <w:r w:rsidRPr="00F47BCF">
            <w:rPr>
              <w:i/>
              <w:sz w:val="24"/>
            </w:rPr>
            <w:instrText xml:space="preserve"> NUMPAGES   \* MERGEFORMAT </w:instrText>
          </w:r>
          <w:r w:rsidRPr="00F47BCF">
            <w:rPr>
              <w:i/>
              <w:sz w:val="24"/>
            </w:rPr>
            <w:fldChar w:fldCharType="separate"/>
          </w:r>
          <w:r w:rsidR="004C163B">
            <w:rPr>
              <w:i/>
              <w:noProof/>
              <w:sz w:val="24"/>
            </w:rPr>
            <w:t>1</w:t>
          </w:r>
          <w:r w:rsidRPr="00F47BCF">
            <w:rPr>
              <w:i/>
              <w:sz w:val="24"/>
            </w:rPr>
            <w:fldChar w:fldCharType="end"/>
          </w:r>
        </w:p>
      </w:tc>
    </w:tr>
    <w:tr w:rsidR="00DE401F" w14:paraId="32E19779" w14:textId="77777777" w:rsidTr="00F2187D">
      <w:trPr>
        <w:cantSplit/>
        <w:trHeight w:hRule="exact" w:val="284"/>
        <w:jc w:val="right"/>
      </w:trPr>
      <w:tc>
        <w:tcPr>
          <w:tcW w:w="1130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8" w:space="0" w:color="auto"/>
          </w:tcBorders>
          <w:vAlign w:val="center"/>
        </w:tcPr>
        <w:p w14:paraId="7BF83A9D" w14:textId="77777777" w:rsidR="00DE401F" w:rsidRPr="00F47BCF" w:rsidRDefault="00F2187D" w:rsidP="00EE4EC8">
          <w:pPr>
            <w:pStyle w:val="a6"/>
            <w:keepLines/>
            <w:spacing w:before="0"/>
            <w:ind w:left="57"/>
            <w:rPr>
              <w:i/>
              <w:szCs w:val="16"/>
            </w:rPr>
          </w:pPr>
          <w:r>
            <w:rPr>
              <w:i/>
              <w:szCs w:val="16"/>
            </w:rPr>
            <w:t xml:space="preserve"> </w:t>
          </w:r>
          <w:r w:rsidR="00DE401F" w:rsidRPr="00F47BCF">
            <w:rPr>
              <w:i/>
              <w:szCs w:val="16"/>
            </w:rPr>
            <w:t>Нач. отдела</w:t>
          </w:r>
        </w:p>
      </w:tc>
      <w:tc>
        <w:tcPr>
          <w:tcW w:w="1123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7CED9E41" w14:textId="4AB6DD0D" w:rsidR="00DE401F" w:rsidRPr="00F47BCF" w:rsidRDefault="00DE401F" w:rsidP="00A44773">
          <w:pPr>
            <w:pStyle w:val="a6"/>
            <w:keepLines/>
            <w:spacing w:before="0"/>
            <w:rPr>
              <w:i/>
            </w:rPr>
          </w:pPr>
          <w:r w:rsidRPr="00F47BCF">
            <w:rPr>
              <w:i/>
            </w:rPr>
            <w:fldChar w:fldCharType="begin"/>
          </w:r>
          <w:r w:rsidRPr="00F47BCF">
            <w:rPr>
              <w:i/>
            </w:rPr>
            <w:instrText xml:space="preserve"> DOCPROPERTY  DEP_MNG  \* MERGEFORMAT </w:instrText>
          </w:r>
          <w:r w:rsidRPr="00F47BCF">
            <w:rPr>
              <w:i/>
            </w:rPr>
            <w:fldChar w:fldCharType="end"/>
          </w:r>
        </w:p>
      </w:tc>
      <w:tc>
        <w:tcPr>
          <w:tcW w:w="851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42DD2251" w14:textId="77777777" w:rsidR="00DE401F" w:rsidRPr="00F47BCF" w:rsidRDefault="00DE401F" w:rsidP="00A44773">
          <w:pPr>
            <w:pStyle w:val="a6"/>
            <w:keepLines/>
            <w:spacing w:before="0"/>
            <w:rPr>
              <w:i/>
            </w:rPr>
          </w:pPr>
        </w:p>
      </w:tc>
      <w:tc>
        <w:tcPr>
          <w:tcW w:w="553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87A5D43" w14:textId="77777777" w:rsidR="00DE401F" w:rsidRPr="00F47BCF" w:rsidRDefault="00DE401F" w:rsidP="00A44773">
          <w:pPr>
            <w:pStyle w:val="a6"/>
            <w:keepLines/>
            <w:spacing w:before="0"/>
            <w:rPr>
              <w:i/>
            </w:rPr>
          </w:pPr>
        </w:p>
      </w:tc>
      <w:tc>
        <w:tcPr>
          <w:tcW w:w="3970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9589307" w14:textId="77777777" w:rsidR="00DE401F" w:rsidRPr="00F47BCF" w:rsidRDefault="00DE401F" w:rsidP="00A44773">
          <w:pPr>
            <w:pStyle w:val="a6"/>
            <w:keepLines/>
            <w:suppressAutoHyphens/>
            <w:spacing w:before="0"/>
            <w:rPr>
              <w:i/>
            </w:rPr>
          </w:pPr>
        </w:p>
      </w:tc>
      <w:tc>
        <w:tcPr>
          <w:tcW w:w="850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60D5C84" w14:textId="77777777" w:rsidR="00DE401F" w:rsidRPr="00F47BCF" w:rsidRDefault="00DE401F" w:rsidP="00A44773">
          <w:pPr>
            <w:pStyle w:val="a6"/>
            <w:keepLines/>
            <w:rPr>
              <w:i/>
            </w:rPr>
          </w:pPr>
        </w:p>
      </w:tc>
      <w:tc>
        <w:tcPr>
          <w:tcW w:w="851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9A32027" w14:textId="77777777" w:rsidR="00DE401F" w:rsidRPr="00F47BCF" w:rsidRDefault="00DE401F" w:rsidP="00A44773">
          <w:pPr>
            <w:pStyle w:val="a6"/>
            <w:keepLines/>
            <w:rPr>
              <w:i/>
            </w:rPr>
          </w:pPr>
        </w:p>
      </w:tc>
      <w:tc>
        <w:tcPr>
          <w:tcW w:w="1162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21536BB" w14:textId="77777777" w:rsidR="00DE401F" w:rsidRPr="00F47BCF" w:rsidRDefault="00DE401F" w:rsidP="00A44773">
          <w:pPr>
            <w:pStyle w:val="a6"/>
            <w:keepLines/>
            <w:rPr>
              <w:i/>
            </w:rPr>
          </w:pPr>
        </w:p>
      </w:tc>
    </w:tr>
    <w:tr w:rsidR="00DE401F" w14:paraId="3D6CA974" w14:textId="77777777" w:rsidTr="00F2187D">
      <w:trPr>
        <w:cantSplit/>
        <w:trHeight w:hRule="exact" w:val="284"/>
        <w:jc w:val="right"/>
      </w:trPr>
      <w:tc>
        <w:tcPr>
          <w:tcW w:w="1130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8" w:space="0" w:color="auto"/>
          </w:tcBorders>
          <w:vAlign w:val="center"/>
        </w:tcPr>
        <w:p w14:paraId="137CDA65" w14:textId="77777777" w:rsidR="00DE401F" w:rsidRPr="00F47BCF" w:rsidRDefault="00F2187D" w:rsidP="00EE4EC8">
          <w:pPr>
            <w:pStyle w:val="a6"/>
            <w:keepLines/>
            <w:spacing w:before="0"/>
            <w:ind w:left="57"/>
            <w:rPr>
              <w:i/>
              <w:szCs w:val="16"/>
            </w:rPr>
          </w:pPr>
          <w:r>
            <w:rPr>
              <w:i/>
              <w:szCs w:val="16"/>
            </w:rPr>
            <w:t xml:space="preserve"> </w:t>
          </w:r>
          <w:r w:rsidR="00DE401F" w:rsidRPr="00F47BCF">
            <w:rPr>
              <w:i/>
              <w:szCs w:val="16"/>
            </w:rPr>
            <w:t>Утвердил</w:t>
          </w:r>
        </w:p>
      </w:tc>
      <w:tc>
        <w:tcPr>
          <w:tcW w:w="1123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37D31B93" w14:textId="322D6877" w:rsidR="00DE401F" w:rsidRPr="00F47BCF" w:rsidRDefault="00DE401F" w:rsidP="00A44773">
          <w:pPr>
            <w:pStyle w:val="a6"/>
            <w:keepLines/>
            <w:spacing w:before="0"/>
            <w:rPr>
              <w:i/>
            </w:rPr>
          </w:pPr>
          <w:r w:rsidRPr="00F47BCF">
            <w:rPr>
              <w:i/>
            </w:rPr>
            <w:fldChar w:fldCharType="begin"/>
          </w:r>
          <w:r w:rsidRPr="00F47BCF">
            <w:rPr>
              <w:i/>
            </w:rPr>
            <w:instrText xml:space="preserve"> DOCPROPERTY  CONFIRM  \* MERGEFORMAT </w:instrText>
          </w:r>
          <w:r w:rsidRPr="00F47BCF">
            <w:rPr>
              <w:i/>
            </w:rPr>
            <w:fldChar w:fldCharType="end"/>
          </w:r>
        </w:p>
      </w:tc>
      <w:tc>
        <w:tcPr>
          <w:tcW w:w="851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8D5A9CC" w14:textId="77777777" w:rsidR="00DE401F" w:rsidRPr="00F47BCF" w:rsidRDefault="00DE401F" w:rsidP="00A44773">
          <w:pPr>
            <w:pStyle w:val="a6"/>
            <w:keepLines/>
            <w:spacing w:before="0"/>
            <w:rPr>
              <w:i/>
            </w:rPr>
          </w:pPr>
        </w:p>
      </w:tc>
      <w:tc>
        <w:tcPr>
          <w:tcW w:w="553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77DFD750" w14:textId="77777777" w:rsidR="00DE401F" w:rsidRPr="00F47BCF" w:rsidRDefault="00DE401F" w:rsidP="00A44773">
          <w:pPr>
            <w:pStyle w:val="a6"/>
            <w:keepLines/>
            <w:spacing w:before="0"/>
            <w:rPr>
              <w:i/>
            </w:rPr>
          </w:pPr>
        </w:p>
      </w:tc>
      <w:tc>
        <w:tcPr>
          <w:tcW w:w="3970" w:type="dxa"/>
          <w:vMerge w:val="restart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615420F4" w14:textId="04871745" w:rsidR="00DE401F" w:rsidRPr="00F47BCF" w:rsidRDefault="00DE401F" w:rsidP="00A44773">
          <w:pPr>
            <w:pStyle w:val="a6"/>
            <w:keepLines/>
            <w:suppressAutoHyphens/>
            <w:spacing w:before="0"/>
            <w:jc w:val="center"/>
            <w:rPr>
              <w:i/>
              <w:sz w:val="24"/>
            </w:rPr>
          </w:pPr>
          <w:r w:rsidRPr="00F47BCF">
            <w:rPr>
              <w:i/>
              <w:sz w:val="24"/>
            </w:rPr>
            <w:fldChar w:fldCharType="begin"/>
          </w:r>
          <w:r w:rsidRPr="00F47BCF">
            <w:rPr>
              <w:i/>
              <w:sz w:val="24"/>
            </w:rPr>
            <w:instrText xml:space="preserve"> DOCPROPERTY  DOCUMENT_TITLE  \* MERGEFORMAT </w:instrText>
          </w:r>
          <w:r w:rsidRPr="00F47BCF">
            <w:rPr>
              <w:i/>
              <w:sz w:val="24"/>
            </w:rPr>
            <w:fldChar w:fldCharType="separate"/>
          </w:r>
          <w:r w:rsidR="00CD1085">
            <w:rPr>
              <w:i/>
              <w:sz w:val="24"/>
            </w:rPr>
            <w:t>Отчет PoE</w:t>
          </w:r>
          <w:r w:rsidRPr="00F47BCF">
            <w:rPr>
              <w:i/>
              <w:sz w:val="24"/>
            </w:rPr>
            <w:fldChar w:fldCharType="end"/>
          </w:r>
        </w:p>
      </w:tc>
      <w:tc>
        <w:tcPr>
          <w:tcW w:w="2863" w:type="dxa"/>
          <w:gridSpan w:val="3"/>
          <w:vMerge w:val="restart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73812B72" w14:textId="50DA593D" w:rsidR="00DE401F" w:rsidRPr="00F47BCF" w:rsidRDefault="00DE401F" w:rsidP="00A44773">
          <w:pPr>
            <w:pStyle w:val="a6"/>
            <w:keepLines/>
            <w:suppressLineNumbers/>
            <w:spacing w:before="0"/>
            <w:jc w:val="center"/>
            <w:rPr>
              <w:i/>
              <w:sz w:val="24"/>
            </w:rPr>
          </w:pPr>
          <w:r w:rsidRPr="00F47BCF">
            <w:rPr>
              <w:i/>
              <w:sz w:val="24"/>
            </w:rPr>
            <w:fldChar w:fldCharType="begin"/>
          </w:r>
          <w:r w:rsidRPr="00F47BCF">
            <w:rPr>
              <w:i/>
              <w:sz w:val="24"/>
            </w:rPr>
            <w:instrText xml:space="preserve"> DOCPROPERTY  EXECUTOR_NAME  \* MERGEFORMAT </w:instrText>
          </w:r>
          <w:r w:rsidRPr="00F47BCF">
            <w:rPr>
              <w:i/>
              <w:sz w:val="24"/>
            </w:rPr>
            <w:fldChar w:fldCharType="end"/>
          </w:r>
        </w:p>
      </w:tc>
    </w:tr>
    <w:tr w:rsidR="00DE401F" w14:paraId="55EDEB56" w14:textId="77777777" w:rsidTr="00F2187D">
      <w:trPr>
        <w:cantSplit/>
        <w:trHeight w:hRule="exact" w:val="284"/>
        <w:jc w:val="right"/>
      </w:trPr>
      <w:tc>
        <w:tcPr>
          <w:tcW w:w="1130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8" w:space="0" w:color="auto"/>
          </w:tcBorders>
          <w:vAlign w:val="center"/>
        </w:tcPr>
        <w:p w14:paraId="0CAD967E" w14:textId="77777777" w:rsidR="00DE401F" w:rsidRPr="00F47BCF" w:rsidRDefault="00F2187D" w:rsidP="00EE4EC8">
          <w:pPr>
            <w:pStyle w:val="a6"/>
            <w:keepLines/>
            <w:spacing w:before="0"/>
            <w:ind w:left="57"/>
            <w:rPr>
              <w:i/>
            </w:rPr>
          </w:pPr>
          <w:r>
            <w:rPr>
              <w:i/>
            </w:rPr>
            <w:t xml:space="preserve"> </w:t>
          </w:r>
          <w:r w:rsidR="00DE401F" w:rsidRPr="00F47BCF">
            <w:rPr>
              <w:i/>
            </w:rPr>
            <w:t>Н. контроль</w:t>
          </w:r>
        </w:p>
      </w:tc>
      <w:tc>
        <w:tcPr>
          <w:tcW w:w="1123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7A7320F5" w14:textId="4A33CC12" w:rsidR="00DE401F" w:rsidRPr="00F47BCF" w:rsidRDefault="00DE401F" w:rsidP="00A44773">
          <w:pPr>
            <w:pStyle w:val="a6"/>
            <w:keepLines/>
            <w:spacing w:before="0"/>
            <w:rPr>
              <w:i/>
            </w:rPr>
          </w:pPr>
          <w:r w:rsidRPr="00F47BCF">
            <w:rPr>
              <w:i/>
            </w:rPr>
            <w:fldChar w:fldCharType="begin"/>
          </w:r>
          <w:r w:rsidRPr="00F47BCF">
            <w:rPr>
              <w:i/>
            </w:rPr>
            <w:instrText xml:space="preserve"> DOCPROPERTY  NCONTROL  \* MERGEFORMAT </w:instrText>
          </w:r>
          <w:r w:rsidRPr="00F47BCF">
            <w:rPr>
              <w:i/>
            </w:rPr>
            <w:fldChar w:fldCharType="end"/>
          </w:r>
        </w:p>
      </w:tc>
      <w:tc>
        <w:tcPr>
          <w:tcW w:w="851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2DC45842" w14:textId="77777777" w:rsidR="00DE401F" w:rsidRPr="00F47BCF" w:rsidRDefault="00DE401F" w:rsidP="00A44773">
          <w:pPr>
            <w:pStyle w:val="a6"/>
            <w:keepLines/>
            <w:spacing w:before="0"/>
            <w:rPr>
              <w:i/>
            </w:rPr>
          </w:pPr>
        </w:p>
      </w:tc>
      <w:tc>
        <w:tcPr>
          <w:tcW w:w="553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607A9C30" w14:textId="77777777" w:rsidR="00DE401F" w:rsidRPr="00F47BCF" w:rsidRDefault="00DE401F" w:rsidP="00A44773">
          <w:pPr>
            <w:pStyle w:val="a6"/>
            <w:keepLines/>
            <w:spacing w:before="0"/>
            <w:rPr>
              <w:i/>
            </w:rPr>
          </w:pPr>
        </w:p>
      </w:tc>
      <w:tc>
        <w:tcPr>
          <w:tcW w:w="3970" w:type="dxa"/>
          <w:vMerge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</w:tcPr>
        <w:p w14:paraId="5AC6D0D3" w14:textId="77777777" w:rsidR="00DE401F" w:rsidRDefault="00DE401F" w:rsidP="00A44773">
          <w:pPr>
            <w:pStyle w:val="a6"/>
            <w:keepLines/>
          </w:pPr>
        </w:p>
      </w:tc>
      <w:tc>
        <w:tcPr>
          <w:tcW w:w="2863" w:type="dxa"/>
          <w:gridSpan w:val="3"/>
          <w:vMerge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</w:tcPr>
        <w:p w14:paraId="1846245E" w14:textId="77777777" w:rsidR="00DE401F" w:rsidRDefault="00DE401F" w:rsidP="00A44773">
          <w:pPr>
            <w:pStyle w:val="a6"/>
            <w:keepLines/>
          </w:pPr>
        </w:p>
      </w:tc>
    </w:tr>
    <w:tr w:rsidR="00DE401F" w14:paraId="660C5875" w14:textId="77777777" w:rsidTr="00F2187D">
      <w:trPr>
        <w:cantSplit/>
        <w:trHeight w:hRule="exact" w:val="284"/>
        <w:jc w:val="right"/>
      </w:trPr>
      <w:tc>
        <w:tcPr>
          <w:tcW w:w="1130" w:type="dxa"/>
          <w:gridSpan w:val="2"/>
          <w:tcBorders>
            <w:top w:val="single" w:sz="4" w:space="0" w:color="auto"/>
            <w:left w:val="nil"/>
            <w:bottom w:val="nil"/>
            <w:right w:val="single" w:sz="18" w:space="0" w:color="auto"/>
          </w:tcBorders>
          <w:vAlign w:val="center"/>
        </w:tcPr>
        <w:p w14:paraId="236A1D22" w14:textId="77777777" w:rsidR="00DE401F" w:rsidRPr="00F47BCF" w:rsidRDefault="00DE401F" w:rsidP="00A44773">
          <w:pPr>
            <w:pStyle w:val="a6"/>
            <w:keepLines/>
            <w:spacing w:before="0"/>
            <w:rPr>
              <w:i/>
            </w:rPr>
          </w:pPr>
        </w:p>
      </w:tc>
      <w:tc>
        <w:tcPr>
          <w:tcW w:w="1123" w:type="dxa"/>
          <w:gridSpan w:val="2"/>
          <w:tcBorders>
            <w:top w:val="single" w:sz="4" w:space="0" w:color="auto"/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38EC617E" w14:textId="77777777" w:rsidR="00DE401F" w:rsidRPr="00F47BCF" w:rsidRDefault="00DE401F" w:rsidP="00A44773">
          <w:pPr>
            <w:pStyle w:val="a6"/>
            <w:keepLines/>
            <w:spacing w:before="0"/>
            <w:rPr>
              <w:i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18" w:space="0" w:color="auto"/>
            <w:bottom w:val="nil"/>
            <w:right w:val="single" w:sz="18" w:space="0" w:color="auto"/>
          </w:tcBorders>
        </w:tcPr>
        <w:p w14:paraId="5F64E4D4" w14:textId="77777777" w:rsidR="00DE401F" w:rsidRPr="00F47BCF" w:rsidRDefault="00DE401F" w:rsidP="00A44773">
          <w:pPr>
            <w:pStyle w:val="a6"/>
            <w:keepLines/>
            <w:spacing w:before="0"/>
            <w:rPr>
              <w:i/>
            </w:rPr>
          </w:pPr>
        </w:p>
      </w:tc>
      <w:tc>
        <w:tcPr>
          <w:tcW w:w="553" w:type="dxa"/>
          <w:tcBorders>
            <w:top w:val="single" w:sz="4" w:space="0" w:color="auto"/>
            <w:left w:val="single" w:sz="18" w:space="0" w:color="auto"/>
            <w:bottom w:val="nil"/>
            <w:right w:val="single" w:sz="18" w:space="0" w:color="auto"/>
          </w:tcBorders>
        </w:tcPr>
        <w:p w14:paraId="3CAB92D9" w14:textId="77777777" w:rsidR="00DE401F" w:rsidRPr="00F47BCF" w:rsidRDefault="00DE401F" w:rsidP="00A44773">
          <w:pPr>
            <w:pStyle w:val="a6"/>
            <w:keepLines/>
            <w:spacing w:before="0"/>
            <w:rPr>
              <w:i/>
            </w:rPr>
          </w:pPr>
        </w:p>
      </w:tc>
      <w:tc>
        <w:tcPr>
          <w:tcW w:w="3970" w:type="dxa"/>
          <w:vMerge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</w:tcPr>
        <w:p w14:paraId="1D2D7603" w14:textId="77777777" w:rsidR="00DE401F" w:rsidRDefault="00DE401F" w:rsidP="00A44773">
          <w:pPr>
            <w:pStyle w:val="a6"/>
            <w:keepLines/>
          </w:pPr>
        </w:p>
      </w:tc>
      <w:tc>
        <w:tcPr>
          <w:tcW w:w="2863" w:type="dxa"/>
          <w:gridSpan w:val="3"/>
          <w:vMerge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</w:tcPr>
        <w:p w14:paraId="74150922" w14:textId="77777777" w:rsidR="00DE401F" w:rsidRDefault="00DE401F" w:rsidP="00A44773">
          <w:pPr>
            <w:pStyle w:val="a6"/>
            <w:keepLines/>
          </w:pPr>
        </w:p>
      </w:tc>
    </w:tr>
  </w:tbl>
  <w:p w14:paraId="02AA6B22" w14:textId="17D8D515" w:rsidR="00F92FAD" w:rsidRPr="00CE4CAA" w:rsidRDefault="00CD1085" w:rsidP="0074429B">
    <w:pPr>
      <w:pStyle w:val="a6"/>
      <w:spacing w:before="0"/>
      <w:rPr>
        <w:sz w:val="2"/>
        <w:szCs w:val="2"/>
      </w:rPr>
    </w:pPr>
    <w:r>
      <w:rPr>
        <w:noProof/>
        <w:sz w:val="2"/>
        <w:szCs w:val="2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E476B6F" wp14:editId="56F1DDDA">
              <wp:simplePos x="0" y="0"/>
              <wp:positionH relativeFrom="column">
                <wp:posOffset>-449580</wp:posOffset>
              </wp:positionH>
              <wp:positionV relativeFrom="paragraph">
                <wp:posOffset>31115</wp:posOffset>
              </wp:positionV>
              <wp:extent cx="438150" cy="0"/>
              <wp:effectExtent l="0" t="0" r="0" b="0"/>
              <wp:wrapNone/>
              <wp:docPr id="1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815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11D06E" id="Line 10" o:spid="_x0000_s1026" style="position:absolute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4pt,2.45pt" to="-.9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" strokeweight="2.2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275D2" w14:textId="77777777" w:rsidR="00263F42" w:rsidRDefault="00263F42">
      <w:r>
        <w:separator/>
      </w:r>
    </w:p>
  </w:footnote>
  <w:footnote w:type="continuationSeparator" w:id="0">
    <w:p w14:paraId="5B856340" w14:textId="77777777" w:rsidR="00263F42" w:rsidRDefault="00263F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D4A8D" w14:textId="77777777" w:rsidR="00CD1085" w:rsidRDefault="00CD1085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682BA" w14:textId="77777777" w:rsidR="00F92FAD" w:rsidRPr="00F923C0" w:rsidRDefault="00F92FAD" w:rsidP="00965365">
    <w:pPr>
      <w:pStyle w:val="a7"/>
      <w:spacing w:line="14" w:lineRule="exact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19673" w14:textId="77777777" w:rsidR="00F92FAD" w:rsidRPr="00F923C0" w:rsidRDefault="00F92FAD" w:rsidP="00965365">
    <w:pPr>
      <w:pStyle w:val="a7"/>
      <w:spacing w:line="14" w:lineRule="exact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8F0D9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9BA38E1"/>
    <w:multiLevelType w:val="multilevel"/>
    <w:tmpl w:val="F92E1260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1D433E2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2567032"/>
    <w:multiLevelType w:val="multilevel"/>
    <w:tmpl w:val="D4D23E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4E25149C"/>
    <w:multiLevelType w:val="multilevel"/>
    <w:tmpl w:val="0CFEABDE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default"/>
        <w:b w:val="0"/>
        <w:i w:val="0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 w15:restartNumberingAfterBreak="0">
    <w:nsid w:val="502F53F7"/>
    <w:multiLevelType w:val="multilevel"/>
    <w:tmpl w:val="8E78053C"/>
    <w:lvl w:ilvl="0">
      <w:start w:val="1"/>
      <w:numFmt w:val="decimal"/>
      <w:pStyle w:val="a0"/>
      <w:suff w:val="space"/>
      <w:lvlText w:val="%1. "/>
      <w:lvlJc w:val="left"/>
      <w:pPr>
        <w:ind w:left="284" w:hanging="28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.     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55614049"/>
    <w:multiLevelType w:val="multilevel"/>
    <w:tmpl w:val="201C4600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2AA35D7"/>
    <w:multiLevelType w:val="singleLevel"/>
    <w:tmpl w:val="5AAE58C8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5"/>
  </w:num>
  <w:num w:numId="8">
    <w:abstractNumId w:val="5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5"/>
  </w:num>
  <w:num w:numId="14">
    <w:abstractNumId w:val="6"/>
  </w:num>
  <w:num w:numId="15">
    <w:abstractNumId w:val="6"/>
  </w:num>
  <w:num w:numId="16">
    <w:abstractNumId w:val="6"/>
  </w:num>
  <w:num w:numId="17">
    <w:abstractNumId w:val="4"/>
  </w:num>
  <w:num w:numId="18">
    <w:abstractNumId w:val="5"/>
  </w:num>
  <w:num w:numId="19">
    <w:abstractNumId w:val="4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lignBordersAndEdge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rawingGridHorizontalSpacing w:val="119"/>
  <w:drawingGridVerticalSpacing w:val="164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085"/>
    <w:rsid w:val="000060EB"/>
    <w:rsid w:val="00011CD0"/>
    <w:rsid w:val="00025D64"/>
    <w:rsid w:val="00026F0A"/>
    <w:rsid w:val="000274B8"/>
    <w:rsid w:val="00031BF0"/>
    <w:rsid w:val="000425DC"/>
    <w:rsid w:val="000776C5"/>
    <w:rsid w:val="00080439"/>
    <w:rsid w:val="000C0E97"/>
    <w:rsid w:val="000D2A0E"/>
    <w:rsid w:val="000E048D"/>
    <w:rsid w:val="000E1367"/>
    <w:rsid w:val="0010385B"/>
    <w:rsid w:val="00116A3E"/>
    <w:rsid w:val="00151D9B"/>
    <w:rsid w:val="0018658F"/>
    <w:rsid w:val="001B001C"/>
    <w:rsid w:val="001B7B09"/>
    <w:rsid w:val="001D2FF6"/>
    <w:rsid w:val="001D3D2C"/>
    <w:rsid w:val="001E6EE8"/>
    <w:rsid w:val="002005C5"/>
    <w:rsid w:val="002216CD"/>
    <w:rsid w:val="0023138D"/>
    <w:rsid w:val="00236A4A"/>
    <w:rsid w:val="00252A21"/>
    <w:rsid w:val="00260A6F"/>
    <w:rsid w:val="00263F42"/>
    <w:rsid w:val="0026420A"/>
    <w:rsid w:val="00280256"/>
    <w:rsid w:val="002B7646"/>
    <w:rsid w:val="00300BF3"/>
    <w:rsid w:val="00344721"/>
    <w:rsid w:val="00350CDD"/>
    <w:rsid w:val="00353947"/>
    <w:rsid w:val="003550A7"/>
    <w:rsid w:val="00363DC8"/>
    <w:rsid w:val="00372890"/>
    <w:rsid w:val="00377283"/>
    <w:rsid w:val="003A5AE1"/>
    <w:rsid w:val="003B2CF9"/>
    <w:rsid w:val="00400AA3"/>
    <w:rsid w:val="004047CA"/>
    <w:rsid w:val="004276DE"/>
    <w:rsid w:val="00444EE0"/>
    <w:rsid w:val="00490246"/>
    <w:rsid w:val="004A0336"/>
    <w:rsid w:val="004A4A3A"/>
    <w:rsid w:val="004B10BE"/>
    <w:rsid w:val="004C15E3"/>
    <w:rsid w:val="004C163B"/>
    <w:rsid w:val="004C3B29"/>
    <w:rsid w:val="004E5027"/>
    <w:rsid w:val="004E5999"/>
    <w:rsid w:val="004F3BDB"/>
    <w:rsid w:val="005202D4"/>
    <w:rsid w:val="0052600C"/>
    <w:rsid w:val="00530E8E"/>
    <w:rsid w:val="0053682D"/>
    <w:rsid w:val="00540631"/>
    <w:rsid w:val="00550099"/>
    <w:rsid w:val="005765FC"/>
    <w:rsid w:val="005B6C72"/>
    <w:rsid w:val="005B71BB"/>
    <w:rsid w:val="005C381A"/>
    <w:rsid w:val="005E09F3"/>
    <w:rsid w:val="005F5B0A"/>
    <w:rsid w:val="006264FB"/>
    <w:rsid w:val="0063496B"/>
    <w:rsid w:val="00643D0A"/>
    <w:rsid w:val="00650930"/>
    <w:rsid w:val="00653496"/>
    <w:rsid w:val="00655EDC"/>
    <w:rsid w:val="00681E89"/>
    <w:rsid w:val="00683222"/>
    <w:rsid w:val="006B44FE"/>
    <w:rsid w:val="006C44D7"/>
    <w:rsid w:val="006E041F"/>
    <w:rsid w:val="006E1FFC"/>
    <w:rsid w:val="006E650D"/>
    <w:rsid w:val="0070219F"/>
    <w:rsid w:val="007172C2"/>
    <w:rsid w:val="00727A65"/>
    <w:rsid w:val="007432F1"/>
    <w:rsid w:val="0074429B"/>
    <w:rsid w:val="007469DF"/>
    <w:rsid w:val="00772C85"/>
    <w:rsid w:val="00781E64"/>
    <w:rsid w:val="007C6992"/>
    <w:rsid w:val="007D32E4"/>
    <w:rsid w:val="007D4961"/>
    <w:rsid w:val="007E1E10"/>
    <w:rsid w:val="007E4ADC"/>
    <w:rsid w:val="00815140"/>
    <w:rsid w:val="0083128F"/>
    <w:rsid w:val="008579B1"/>
    <w:rsid w:val="00863360"/>
    <w:rsid w:val="00883D4A"/>
    <w:rsid w:val="008A3031"/>
    <w:rsid w:val="008A63D6"/>
    <w:rsid w:val="008C0487"/>
    <w:rsid w:val="008C53BB"/>
    <w:rsid w:val="0090514F"/>
    <w:rsid w:val="00921E57"/>
    <w:rsid w:val="00946D70"/>
    <w:rsid w:val="00965365"/>
    <w:rsid w:val="009B0FA9"/>
    <w:rsid w:val="009B43FF"/>
    <w:rsid w:val="00A13682"/>
    <w:rsid w:val="00A44773"/>
    <w:rsid w:val="00A631D9"/>
    <w:rsid w:val="00A675BA"/>
    <w:rsid w:val="00A804B9"/>
    <w:rsid w:val="00A9201F"/>
    <w:rsid w:val="00AA0BAF"/>
    <w:rsid w:val="00AA1AA3"/>
    <w:rsid w:val="00AB25E8"/>
    <w:rsid w:val="00AC025F"/>
    <w:rsid w:val="00AC6372"/>
    <w:rsid w:val="00AE4E74"/>
    <w:rsid w:val="00AF70B4"/>
    <w:rsid w:val="00AF742A"/>
    <w:rsid w:val="00B2332B"/>
    <w:rsid w:val="00B300AF"/>
    <w:rsid w:val="00B44B24"/>
    <w:rsid w:val="00B51A4F"/>
    <w:rsid w:val="00B61C8F"/>
    <w:rsid w:val="00B67321"/>
    <w:rsid w:val="00B85BEC"/>
    <w:rsid w:val="00BA37BC"/>
    <w:rsid w:val="00BA7151"/>
    <w:rsid w:val="00BC0407"/>
    <w:rsid w:val="00BC6A2D"/>
    <w:rsid w:val="00BD1825"/>
    <w:rsid w:val="00BD270A"/>
    <w:rsid w:val="00BD63B0"/>
    <w:rsid w:val="00BF1D63"/>
    <w:rsid w:val="00C41B83"/>
    <w:rsid w:val="00C65129"/>
    <w:rsid w:val="00C94F9C"/>
    <w:rsid w:val="00C95605"/>
    <w:rsid w:val="00CA470F"/>
    <w:rsid w:val="00CA54E2"/>
    <w:rsid w:val="00CA6926"/>
    <w:rsid w:val="00CB1376"/>
    <w:rsid w:val="00CD1085"/>
    <w:rsid w:val="00CE4CAA"/>
    <w:rsid w:val="00CE5ADE"/>
    <w:rsid w:val="00D05934"/>
    <w:rsid w:val="00D14F36"/>
    <w:rsid w:val="00D26B20"/>
    <w:rsid w:val="00D764E0"/>
    <w:rsid w:val="00D77C40"/>
    <w:rsid w:val="00D86A4B"/>
    <w:rsid w:val="00D91D30"/>
    <w:rsid w:val="00DA0651"/>
    <w:rsid w:val="00DE401F"/>
    <w:rsid w:val="00DF2AC1"/>
    <w:rsid w:val="00E205F7"/>
    <w:rsid w:val="00E26F4C"/>
    <w:rsid w:val="00E26FAD"/>
    <w:rsid w:val="00E31291"/>
    <w:rsid w:val="00E511BB"/>
    <w:rsid w:val="00E545FF"/>
    <w:rsid w:val="00E56AE1"/>
    <w:rsid w:val="00E632AD"/>
    <w:rsid w:val="00E649BE"/>
    <w:rsid w:val="00E7444F"/>
    <w:rsid w:val="00E76675"/>
    <w:rsid w:val="00EE4EC8"/>
    <w:rsid w:val="00EF2B21"/>
    <w:rsid w:val="00EF2DC1"/>
    <w:rsid w:val="00F10784"/>
    <w:rsid w:val="00F15E5A"/>
    <w:rsid w:val="00F2187D"/>
    <w:rsid w:val="00F23CE7"/>
    <w:rsid w:val="00F27659"/>
    <w:rsid w:val="00F313FE"/>
    <w:rsid w:val="00F513E5"/>
    <w:rsid w:val="00F72EA5"/>
    <w:rsid w:val="00F748C2"/>
    <w:rsid w:val="00F76181"/>
    <w:rsid w:val="00F77250"/>
    <w:rsid w:val="00F923C0"/>
    <w:rsid w:val="00F92FAD"/>
    <w:rsid w:val="00FB34A2"/>
    <w:rsid w:val="00FC5114"/>
    <w:rsid w:val="00FD2E05"/>
    <w:rsid w:val="00FF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E9297B"/>
  <w15:chartTrackingRefBased/>
  <w15:docId w15:val="{AACCA809-219F-46F7-B46D-E0D365A3D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655EDC"/>
    <w:rPr>
      <w:rFonts w:ascii="Arial" w:hAnsi="Arial"/>
      <w:sz w:val="24"/>
      <w:szCs w:val="24"/>
    </w:rPr>
  </w:style>
  <w:style w:type="paragraph" w:styleId="1">
    <w:name w:val="heading 1"/>
    <w:basedOn w:val="a1"/>
    <w:next w:val="2"/>
    <w:qFormat/>
    <w:rsid w:val="00655EDC"/>
    <w:pPr>
      <w:keepNext/>
      <w:numPr>
        <w:numId w:val="16"/>
      </w:numPr>
      <w:tabs>
        <w:tab w:val="clear" w:pos="567"/>
        <w:tab w:val="num" w:pos="360"/>
      </w:tabs>
      <w:spacing w:before="360" w:after="240"/>
      <w:ind w:left="360" w:hanging="360"/>
      <w:outlineLvl w:val="0"/>
    </w:pPr>
    <w:rPr>
      <w:b/>
      <w:bCs/>
      <w:caps/>
      <w:kern w:val="32"/>
      <w:sz w:val="28"/>
      <w:szCs w:val="28"/>
    </w:rPr>
  </w:style>
  <w:style w:type="paragraph" w:styleId="2">
    <w:name w:val="heading 2"/>
    <w:basedOn w:val="a1"/>
    <w:next w:val="3"/>
    <w:qFormat/>
    <w:rsid w:val="00655EDC"/>
    <w:pPr>
      <w:keepNext/>
      <w:keepLines/>
      <w:numPr>
        <w:ilvl w:val="1"/>
        <w:numId w:val="16"/>
      </w:numPr>
      <w:tabs>
        <w:tab w:val="clear" w:pos="567"/>
        <w:tab w:val="num" w:pos="360"/>
      </w:tabs>
      <w:spacing w:before="120" w:after="120"/>
      <w:ind w:left="360" w:hanging="360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1"/>
    <w:next w:val="a2"/>
    <w:qFormat/>
    <w:rsid w:val="00655EDC"/>
    <w:pPr>
      <w:keepNext/>
      <w:numPr>
        <w:ilvl w:val="2"/>
        <w:numId w:val="16"/>
      </w:numPr>
      <w:tabs>
        <w:tab w:val="clear" w:pos="851"/>
        <w:tab w:val="num" w:pos="360"/>
      </w:tabs>
      <w:ind w:left="360" w:hanging="360"/>
      <w:outlineLvl w:val="2"/>
    </w:pPr>
    <w:rPr>
      <w:rFonts w:cs="Arial"/>
      <w:b/>
      <w:bCs/>
      <w:i/>
      <w:szCs w:val="26"/>
    </w:rPr>
  </w:style>
  <w:style w:type="character" w:default="1" w:styleId="a3">
    <w:name w:val="Default Paragraph Font"/>
    <w:semiHidden/>
    <w:rsid w:val="00655EDC"/>
  </w:style>
  <w:style w:type="table" w:default="1" w:styleId="a4">
    <w:name w:val="Normal Table"/>
    <w:semiHidden/>
    <w:rsid w:val="00655ED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  <w:rsid w:val="00655EDC"/>
  </w:style>
  <w:style w:type="paragraph" w:styleId="a2">
    <w:name w:val="Body Text"/>
    <w:basedOn w:val="a1"/>
    <w:rsid w:val="00AA0BAF"/>
    <w:pPr>
      <w:spacing w:before="60" w:after="60"/>
      <w:ind w:firstLine="567"/>
      <w:jc w:val="both"/>
    </w:pPr>
  </w:style>
  <w:style w:type="paragraph" w:styleId="a6">
    <w:name w:val="footer"/>
    <w:basedOn w:val="a1"/>
    <w:rsid w:val="00655EDC"/>
    <w:pPr>
      <w:tabs>
        <w:tab w:val="center" w:pos="4677"/>
        <w:tab w:val="right" w:pos="9355"/>
      </w:tabs>
      <w:spacing w:before="60"/>
    </w:pPr>
    <w:rPr>
      <w:sz w:val="16"/>
    </w:rPr>
  </w:style>
  <w:style w:type="paragraph" w:styleId="a7">
    <w:name w:val="header"/>
    <w:basedOn w:val="a1"/>
    <w:rsid w:val="00655EDC"/>
    <w:pPr>
      <w:tabs>
        <w:tab w:val="center" w:pos="4677"/>
        <w:tab w:val="right" w:pos="9355"/>
      </w:tabs>
    </w:pPr>
  </w:style>
  <w:style w:type="paragraph" w:customStyle="1" w:styleId="a8">
    <w:name w:val="Текст таблицы"/>
    <w:basedOn w:val="a1"/>
    <w:rsid w:val="00655EDC"/>
    <w:pPr>
      <w:keepLines/>
    </w:pPr>
    <w:rPr>
      <w:iCs/>
      <w:sz w:val="20"/>
      <w:lang w:val="en-US"/>
    </w:rPr>
  </w:style>
  <w:style w:type="paragraph" w:styleId="a">
    <w:name w:val="List Number"/>
    <w:basedOn w:val="a1"/>
    <w:rsid w:val="00AA0BAF"/>
    <w:pPr>
      <w:numPr>
        <w:numId w:val="20"/>
      </w:numPr>
      <w:spacing w:beforeLines="60" w:before="60" w:afterLines="60" w:after="60"/>
    </w:pPr>
  </w:style>
  <w:style w:type="paragraph" w:styleId="a9">
    <w:name w:val="caption"/>
    <w:basedOn w:val="a1"/>
    <w:qFormat/>
    <w:rsid w:val="00655EDC"/>
    <w:pPr>
      <w:jc w:val="center"/>
    </w:pPr>
    <w:rPr>
      <w:sz w:val="20"/>
    </w:rPr>
  </w:style>
  <w:style w:type="paragraph" w:customStyle="1" w:styleId="aa">
    <w:name w:val="Рисунок"/>
    <w:basedOn w:val="a1"/>
    <w:rsid w:val="00655EDC"/>
    <w:pPr>
      <w:jc w:val="center"/>
    </w:pPr>
  </w:style>
  <w:style w:type="paragraph" w:customStyle="1" w:styleId="ab">
    <w:name w:val="Основной текст без отступа"/>
    <w:basedOn w:val="a2"/>
    <w:rsid w:val="00AB25E8"/>
    <w:pPr>
      <w:ind w:firstLine="0"/>
    </w:pPr>
  </w:style>
  <w:style w:type="paragraph" w:styleId="ac">
    <w:name w:val="Название"/>
    <w:basedOn w:val="a1"/>
    <w:qFormat/>
    <w:rsid w:val="00CB13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0606">
    <w:name w:val="Стиль Нумерованный список + Перед:  0.6 ст. После:  0.6 ст."/>
    <w:basedOn w:val="a"/>
    <w:rsid w:val="00AA0BAF"/>
    <w:pPr>
      <w:numPr>
        <w:numId w:val="0"/>
      </w:numPr>
      <w:spacing w:before="144" w:after="144"/>
      <w:jc w:val="both"/>
    </w:pPr>
    <w:rPr>
      <w:szCs w:val="20"/>
    </w:rPr>
  </w:style>
  <w:style w:type="table" w:styleId="ad">
    <w:name w:val="Table Grid"/>
    <w:basedOn w:val="a4"/>
    <w:rsid w:val="00921E57"/>
    <w:pPr>
      <w:keepLine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Нумерованный список таблицы"/>
    <w:basedOn w:val="a"/>
    <w:rsid w:val="00655EDC"/>
    <w:pPr>
      <w:numPr>
        <w:numId w:val="18"/>
      </w:numPr>
      <w:spacing w:beforeLines="0" w:before="0" w:afterLines="0" w:after="0"/>
      <w:ind w:left="454" w:hanging="454"/>
      <w:jc w:val="center"/>
    </w:pPr>
    <w:rPr>
      <w:sz w:val="20"/>
      <w:szCs w:val="20"/>
    </w:rPr>
  </w:style>
  <w:style w:type="paragraph" w:styleId="ae">
    <w:name w:val="Title"/>
    <w:basedOn w:val="1"/>
    <w:next w:val="a2"/>
    <w:rsid w:val="00AA0BAF"/>
    <w:pPr>
      <w:numPr>
        <w:numId w:val="0"/>
      </w:numPr>
      <w:jc w:val="center"/>
    </w:pPr>
  </w:style>
  <w:style w:type="paragraph" w:customStyle="1" w:styleId="af">
    <w:name w:val="Название таблицы"/>
    <w:basedOn w:val="a9"/>
    <w:next w:val="a8"/>
    <w:rsid w:val="00655EDC"/>
    <w:pPr>
      <w:keepNext/>
      <w:keepLines/>
      <w:ind w:right="851"/>
      <w:jc w:val="right"/>
    </w:pPr>
    <w:rPr>
      <w:sz w:val="24"/>
    </w:rPr>
  </w:style>
  <w:style w:type="character" w:styleId="af0">
    <w:name w:val="page number"/>
    <w:basedOn w:val="a3"/>
    <w:rsid w:val="00655EDC"/>
  </w:style>
  <w:style w:type="paragraph" w:styleId="10">
    <w:name w:val="toc 1"/>
    <w:basedOn w:val="a1"/>
    <w:next w:val="a1"/>
    <w:autoRedefine/>
    <w:semiHidden/>
    <w:rsid w:val="00655EDC"/>
    <w:pPr>
      <w:tabs>
        <w:tab w:val="right" w:leader="dot" w:pos="10195"/>
      </w:tabs>
      <w:ind w:left="851" w:hanging="567"/>
    </w:pPr>
    <w:rPr>
      <w:bCs/>
      <w:caps/>
    </w:rPr>
  </w:style>
  <w:style w:type="paragraph" w:styleId="20">
    <w:name w:val="toc 2"/>
    <w:basedOn w:val="a1"/>
    <w:next w:val="a1"/>
    <w:autoRedefine/>
    <w:semiHidden/>
    <w:rsid w:val="00655EDC"/>
    <w:pPr>
      <w:ind w:left="567"/>
    </w:pPr>
  </w:style>
  <w:style w:type="paragraph" w:styleId="30">
    <w:name w:val="toc 3"/>
    <w:basedOn w:val="a1"/>
    <w:next w:val="a1"/>
    <w:autoRedefine/>
    <w:semiHidden/>
    <w:rsid w:val="00655EDC"/>
    <w:pPr>
      <w:ind w:left="1418"/>
    </w:pPr>
  </w:style>
  <w:style w:type="paragraph" w:styleId="4">
    <w:name w:val="toc 4"/>
    <w:basedOn w:val="a1"/>
    <w:next w:val="a1"/>
    <w:autoRedefine/>
    <w:semiHidden/>
    <w:rsid w:val="00655EDC"/>
    <w:pPr>
      <w:ind w:left="720"/>
    </w:pPr>
  </w:style>
  <w:style w:type="paragraph" w:styleId="5">
    <w:name w:val="toc 5"/>
    <w:basedOn w:val="a1"/>
    <w:next w:val="a1"/>
    <w:autoRedefine/>
    <w:semiHidden/>
    <w:rsid w:val="00655EDC"/>
    <w:pPr>
      <w:ind w:left="960"/>
    </w:pPr>
  </w:style>
  <w:style w:type="paragraph" w:styleId="6">
    <w:name w:val="toc 6"/>
    <w:basedOn w:val="a1"/>
    <w:next w:val="a1"/>
    <w:autoRedefine/>
    <w:semiHidden/>
    <w:rsid w:val="00655EDC"/>
    <w:pPr>
      <w:ind w:left="1200"/>
    </w:pPr>
  </w:style>
  <w:style w:type="paragraph" w:styleId="7">
    <w:name w:val="toc 7"/>
    <w:basedOn w:val="a1"/>
    <w:next w:val="a1"/>
    <w:autoRedefine/>
    <w:semiHidden/>
    <w:rsid w:val="00655EDC"/>
    <w:pPr>
      <w:ind w:left="1440"/>
    </w:pPr>
  </w:style>
  <w:style w:type="paragraph" w:styleId="8">
    <w:name w:val="toc 8"/>
    <w:basedOn w:val="a1"/>
    <w:next w:val="a1"/>
    <w:autoRedefine/>
    <w:semiHidden/>
    <w:rsid w:val="00655EDC"/>
    <w:pPr>
      <w:ind w:left="1680"/>
    </w:pPr>
  </w:style>
  <w:style w:type="paragraph" w:styleId="9">
    <w:name w:val="toc 9"/>
    <w:basedOn w:val="a1"/>
    <w:next w:val="a1"/>
    <w:autoRedefine/>
    <w:semiHidden/>
    <w:rsid w:val="00655EDC"/>
    <w:pPr>
      <w:ind w:left="1920"/>
    </w:pPr>
  </w:style>
  <w:style w:type="paragraph" w:styleId="21">
    <w:name w:val="Body Text 2"/>
    <w:basedOn w:val="a1"/>
    <w:rsid w:val="00655EDC"/>
    <w:pPr>
      <w:jc w:val="center"/>
    </w:pPr>
    <w:rPr>
      <w:rFonts w:cs="Arial"/>
      <w:sz w:val="16"/>
      <w:lang w:val="en-US"/>
    </w:rPr>
  </w:style>
  <w:style w:type="paragraph" w:customStyle="1" w:styleId="af1">
    <w:name w:val="Шапка таблицы"/>
    <w:basedOn w:val="a8"/>
    <w:rsid w:val="00655EDC"/>
    <w:pPr>
      <w:keepNext/>
      <w:jc w:val="center"/>
    </w:pPr>
    <w:rPr>
      <w:b/>
      <w:lang w:val="ru-RU"/>
    </w:rPr>
  </w:style>
  <w:style w:type="character" w:styleId="af2">
    <w:name w:val="Hyperlink"/>
    <w:rsid w:val="00B300AF"/>
    <w:rPr>
      <w:color w:val="0000FF"/>
      <w:u w:val="single"/>
    </w:rPr>
  </w:style>
  <w:style w:type="paragraph" w:styleId="af3">
    <w:name w:val="Balloon Text"/>
    <w:basedOn w:val="a1"/>
    <w:semiHidden/>
    <w:rsid w:val="00F23C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Nanosoft\nanoCAD%20BIM%20&#1054;&#1055;&#1057;%20x64%2024.0\Report\PoePowerReport\&#1058;&#1072;&#1073;&#1083;&#1080;&#1094;&#1072;%20&#1086;&#1090;&#1095;&#1077;&#1090;%20&#1087;&#1086;%20PoE_form3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Таблица отчет по PoE_form3.dot</Template>
  <TotalTime>0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Экспликация помещений для ЭМ</vt:lpstr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Экспликация помещений для ЭМ</dc:title>
  <dc:subject/>
  <dc:creator>ZloyTapochek</dc:creator>
  <cp:keywords/>
  <cp:lastModifiedBy>Дмитрий</cp:lastModifiedBy>
  <cp:revision>1</cp:revision>
  <cp:lastPrinted>2006-10-16T07:50:00Z</cp:lastPrinted>
  <dcterms:created xsi:type="dcterms:W3CDTF">2024-12-20T04:29:00Z</dcterms:created>
  <dcterms:modified xsi:type="dcterms:W3CDTF">2024-12-20T04:29:00Z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_NAME">
    <vt:lpwstr/>
  </property>
  <property fmtid="{D5CDD505-2E9C-101B-9397-08002B2CF9AE}" pid="3" name="PROJECT_NAME">
    <vt:lpwstr/>
  </property>
  <property fmtid="{D5CDD505-2E9C-101B-9397-08002B2CF9AE}" pid="4" name="PS">
    <vt:lpwstr/>
  </property>
  <property fmtid="{D5CDD505-2E9C-101B-9397-08002B2CF9AE}" pid="5" name="EXECUTOR_NAME">
    <vt:lpwstr/>
  </property>
  <property fmtid="{D5CDD505-2E9C-101B-9397-08002B2CF9AE}" pid="6" name="DOCUMENT_NUMBER">
    <vt:lpwstr>-------</vt:lpwstr>
  </property>
  <property fmtid="{D5CDD505-2E9C-101B-9397-08002B2CF9AE}" pid="7" name="DEVELOPER">
    <vt:lpwstr/>
  </property>
  <property fmtid="{D5CDD505-2E9C-101B-9397-08002B2CF9AE}" pid="8" name="CHECK">
    <vt:lpwstr/>
  </property>
  <property fmtid="{D5CDD505-2E9C-101B-9397-08002B2CF9AE}" pid="9" name="GROUP_MNG">
    <vt:lpwstr/>
  </property>
  <property fmtid="{D5CDD505-2E9C-101B-9397-08002B2CF9AE}" pid="10" name="DEP_MNG">
    <vt:lpwstr/>
  </property>
  <property fmtid="{D5CDD505-2E9C-101B-9397-08002B2CF9AE}" pid="11" name="NCONTROL">
    <vt:lpwstr/>
  </property>
  <property fmtid="{D5CDD505-2E9C-101B-9397-08002B2CF9AE}" pid="12" name="CONFIRM">
    <vt:lpwstr/>
  </property>
  <property fmtid="{D5CDD505-2E9C-101B-9397-08002B2CF9AE}" pid="13" name="DOCUMENT_TITLE">
    <vt:lpwstr>Отчет PoE</vt:lpwstr>
  </property>
  <property fmtid="{D5CDD505-2E9C-101B-9397-08002B2CF9AE}" pid="14" name="DOCUMENT_PAGE">
    <vt:lpwstr/>
  </property>
</Properties>
</file>