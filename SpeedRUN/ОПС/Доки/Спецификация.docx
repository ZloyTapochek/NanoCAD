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95"/>
        <w:gridCol w:w="6663"/>
        <w:gridCol w:w="1984"/>
        <w:gridCol w:w="1701"/>
        <w:gridCol w:w="1559"/>
        <w:gridCol w:w="709"/>
        <w:gridCol w:w="851"/>
        <w:gridCol w:w="708"/>
        <w:gridCol w:w="1490"/>
      </w:tblGrid>
      <w:tr w:rsidR="00E23419" w:rsidRPr="009631BD" w14:paraId="7E460B79" w14:textId="77777777" w:rsidTr="00120D7F">
        <w:trPr>
          <w:trHeight w:hRule="exact" w:val="1701"/>
          <w:tblHeader/>
        </w:trPr>
        <w:tc>
          <w:tcPr>
            <w:tcW w:w="5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E20E8A" w14:textId="77777777" w:rsidR="00E23419" w:rsidRPr="007B171F" w:rsidRDefault="00E23419" w:rsidP="00521D8E">
            <w:pPr>
              <w:keepLines/>
              <w:jc w:val="center"/>
            </w:pPr>
            <w:r>
              <w:rPr>
                <w:i/>
              </w:rPr>
              <w:t>Поз.</w:t>
            </w:r>
          </w:p>
        </w:tc>
        <w:tc>
          <w:tcPr>
            <w:tcW w:w="666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548087" w14:textId="77777777" w:rsidR="00E23419" w:rsidRPr="009631BD" w:rsidRDefault="00E23419" w:rsidP="00521D8E">
            <w:pPr>
              <w:keepLines/>
              <w:suppressAutoHyphens/>
              <w:jc w:val="center"/>
              <w:rPr>
                <w:i/>
              </w:rPr>
            </w:pPr>
            <w:r w:rsidRPr="00E23419">
              <w:rPr>
                <w:i/>
              </w:rPr>
              <w:t>Наименование и техническая характеристика</w:t>
            </w:r>
          </w:p>
        </w:tc>
        <w:tc>
          <w:tcPr>
            <w:tcW w:w="198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D37DF5" w14:textId="77777777" w:rsidR="00E23419" w:rsidRPr="009631BD" w:rsidRDefault="00521D8E" w:rsidP="00521D8E">
            <w:pPr>
              <w:keepLines/>
              <w:suppressAutoHyphens/>
              <w:jc w:val="center"/>
              <w:rPr>
                <w:i/>
              </w:rPr>
            </w:pPr>
            <w:r w:rsidRPr="00521D8E">
              <w:rPr>
                <w:i/>
              </w:rPr>
              <w:t>Тип, марка, обозначение документа, опросного листа</w:t>
            </w:r>
          </w:p>
        </w:tc>
        <w:tc>
          <w:tcPr>
            <w:tcW w:w="170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93DB58" w14:textId="77777777" w:rsidR="002A14B2" w:rsidRDefault="002A14B2" w:rsidP="00521D8E">
            <w:pPr>
              <w:keepLines/>
              <w:jc w:val="center"/>
              <w:rPr>
                <w:i/>
              </w:rPr>
            </w:pPr>
            <w:r>
              <w:rPr>
                <w:i/>
              </w:rPr>
              <w:t>Код</w:t>
            </w:r>
          </w:p>
          <w:p w14:paraId="5C52B9C6" w14:textId="77777777" w:rsidR="00E23419" w:rsidRPr="009631BD" w:rsidRDefault="00671F0F" w:rsidP="00521D8E">
            <w:pPr>
              <w:keepLines/>
              <w:jc w:val="center"/>
              <w:rPr>
                <w:i/>
              </w:rPr>
            </w:pPr>
            <w:r w:rsidRPr="00671F0F">
              <w:rPr>
                <w:i/>
              </w:rPr>
              <w:t>продукции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ADD60A" w14:textId="77777777" w:rsidR="00E23419" w:rsidRPr="009631BD" w:rsidRDefault="0067581F" w:rsidP="00521D8E">
            <w:pPr>
              <w:keepLines/>
              <w:jc w:val="center"/>
              <w:rPr>
                <w:i/>
              </w:rPr>
            </w:pPr>
            <w:r w:rsidRPr="0067581F">
              <w:rPr>
                <w:i/>
                <w:szCs w:val="28"/>
              </w:rPr>
              <w:t>Поставщик</w:t>
            </w:r>
          </w:p>
        </w:tc>
        <w:tc>
          <w:tcPr>
            <w:tcW w:w="70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F93A29" w14:textId="77777777" w:rsidR="00E23419" w:rsidRPr="002A14B2" w:rsidRDefault="0067581F" w:rsidP="00521D8E">
            <w:pPr>
              <w:keepLines/>
              <w:suppressAutoHyphens/>
              <w:jc w:val="center"/>
              <w:rPr>
                <w:i/>
                <w:sz w:val="22"/>
                <w:szCs w:val="22"/>
              </w:rPr>
            </w:pPr>
            <w:r w:rsidRPr="002A14B2">
              <w:rPr>
                <w:i/>
              </w:rPr>
              <w:t>Ед.</w:t>
            </w:r>
            <w:r w:rsidRPr="002A14B2">
              <w:rPr>
                <w:i/>
                <w:sz w:val="22"/>
                <w:szCs w:val="22"/>
              </w:rPr>
              <w:t xml:space="preserve"> изме</w:t>
            </w:r>
            <w:r w:rsidR="002A14B2">
              <w:rPr>
                <w:i/>
                <w:sz w:val="22"/>
                <w:szCs w:val="22"/>
              </w:rPr>
              <w:t>-</w:t>
            </w:r>
            <w:r w:rsidRPr="002A14B2">
              <w:rPr>
                <w:i/>
                <w:sz w:val="22"/>
                <w:szCs w:val="22"/>
              </w:rPr>
              <w:t>рения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3932E6" w14:textId="77777777" w:rsidR="00E23419" w:rsidRPr="007B171F" w:rsidRDefault="0067581F" w:rsidP="00521D8E">
            <w:pPr>
              <w:keepLines/>
              <w:jc w:val="center"/>
              <w:rPr>
                <w:i/>
              </w:rPr>
            </w:pPr>
            <w:r w:rsidRPr="0067581F">
              <w:rPr>
                <w:i/>
              </w:rPr>
              <w:t>Кол.</w:t>
            </w: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629300" w14:textId="77777777" w:rsidR="00E23419" w:rsidRPr="009631BD" w:rsidRDefault="0067581F" w:rsidP="00521D8E">
            <w:pPr>
              <w:keepLines/>
              <w:jc w:val="center"/>
              <w:rPr>
                <w:i/>
              </w:rPr>
            </w:pPr>
            <w:r w:rsidRPr="002A14B2">
              <w:rPr>
                <w:i/>
                <w:sz w:val="22"/>
                <w:szCs w:val="22"/>
              </w:rPr>
              <w:t>Масса</w:t>
            </w:r>
            <w:r w:rsidRPr="0067581F">
              <w:rPr>
                <w:i/>
              </w:rPr>
              <w:t xml:space="preserve"> 1 ед., кг</w:t>
            </w:r>
          </w:p>
        </w:tc>
        <w:tc>
          <w:tcPr>
            <w:tcW w:w="149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AE1AC7" w14:textId="77777777" w:rsidR="00E23419" w:rsidRPr="009631BD" w:rsidRDefault="00E23419" w:rsidP="00521D8E">
            <w:pPr>
              <w:keepLines/>
              <w:jc w:val="center"/>
              <w:rPr>
                <w:i/>
              </w:rPr>
            </w:pPr>
            <w:r w:rsidRPr="00E23419">
              <w:rPr>
                <w:i/>
              </w:rPr>
              <w:t>Примечание</w:t>
            </w:r>
          </w:p>
        </w:tc>
      </w:tr>
      <w:tr w:rsidR="00E23419" w:rsidRPr="009631BD" w14:paraId="70293EFD" w14:textId="77777777" w:rsidTr="00120D7F">
        <w:trPr>
          <w:trHeight w:hRule="exact" w:val="20"/>
        </w:trPr>
        <w:tc>
          <w:tcPr>
            <w:tcW w:w="5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331039" w14:textId="77777777" w:rsidR="00E23419" w:rsidRPr="009631BD" w:rsidRDefault="00E23419" w:rsidP="00E23419">
            <w:pPr>
              <w:keepLines/>
              <w:ind w:left="119"/>
              <w:rPr>
                <w:i/>
              </w:rPr>
            </w:pPr>
          </w:p>
        </w:tc>
        <w:tc>
          <w:tcPr>
            <w:tcW w:w="66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50DF" w14:textId="77777777" w:rsidR="00E23419" w:rsidRPr="009631BD" w:rsidRDefault="00E23419" w:rsidP="00E23419">
            <w:pPr>
              <w:keepLines/>
              <w:ind w:left="175"/>
              <w:rPr>
                <w:i/>
              </w:rPr>
            </w:pPr>
          </w:p>
        </w:tc>
        <w:tc>
          <w:tcPr>
            <w:tcW w:w="1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3FA5" w14:textId="77777777" w:rsidR="00E23419" w:rsidRPr="009631BD" w:rsidRDefault="00E23419" w:rsidP="00E23419">
            <w:pPr>
              <w:keepLines/>
              <w:ind w:left="175"/>
              <w:rPr>
                <w:i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C78577" w14:textId="77777777" w:rsidR="00E23419" w:rsidRPr="009631BD" w:rsidRDefault="00E23419" w:rsidP="00E23419">
            <w:pPr>
              <w:keepLines/>
              <w:ind w:left="175"/>
              <w:rPr>
                <w:i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580EFA" w14:textId="77777777" w:rsidR="00E23419" w:rsidRPr="009631BD" w:rsidRDefault="00E23419" w:rsidP="00E23419">
            <w:pPr>
              <w:keepLines/>
              <w:ind w:left="115"/>
              <w:rPr>
                <w:i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438AA1" w14:textId="77777777" w:rsidR="00E23419" w:rsidRPr="009631BD" w:rsidRDefault="00E23419" w:rsidP="00E23419">
            <w:pPr>
              <w:keepLines/>
              <w:ind w:left="153"/>
              <w:rPr>
                <w:i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29F511" w14:textId="77777777" w:rsidR="00E23419" w:rsidRPr="009631BD" w:rsidRDefault="00E23419" w:rsidP="00E23419">
            <w:pPr>
              <w:keepLines/>
              <w:ind w:left="97"/>
              <w:rPr>
                <w:i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AB57F4" w14:textId="77777777" w:rsidR="00E23419" w:rsidRPr="009631BD" w:rsidRDefault="00E23419" w:rsidP="00E23419">
            <w:pPr>
              <w:keepLines/>
              <w:ind w:left="153"/>
              <w:rPr>
                <w:i/>
              </w:rPr>
            </w:pP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5A101E" w14:textId="77777777" w:rsidR="00E23419" w:rsidRPr="009631BD" w:rsidRDefault="00E23419" w:rsidP="00E23419">
            <w:pPr>
              <w:keepLines/>
              <w:ind w:left="100"/>
              <w:rPr>
                <w:i/>
              </w:rPr>
            </w:pPr>
          </w:p>
        </w:tc>
      </w:tr>
      <w:tr w:rsidR="00E23419" w:rsidRPr="009631BD" w14:paraId="2933C2B7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265EB" w14:textId="77777777" w:rsidR="00E23419" w:rsidRPr="00F5687F" w:rsidRDefault="00E23419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ECEBDF" w14:textId="620479AC" w:rsidR="00E23419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Приборы приемно-контрольные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219B75" w14:textId="77777777" w:rsidR="00E23419" w:rsidRPr="00F5687F" w:rsidRDefault="00E23419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55C25B" w14:textId="77777777" w:rsidR="00E23419" w:rsidRPr="00F5687F" w:rsidRDefault="00E23419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0DD170" w14:textId="77777777" w:rsidR="00E23419" w:rsidRPr="00F5687F" w:rsidRDefault="00E23419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2867E4" w14:textId="77777777" w:rsidR="00E23419" w:rsidRPr="00F5687F" w:rsidRDefault="00E23419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266421" w14:textId="77777777" w:rsidR="00E23419" w:rsidRPr="00F5687F" w:rsidRDefault="00E23419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DC18B5" w14:textId="77777777" w:rsidR="00E23419" w:rsidRPr="00F5687F" w:rsidRDefault="00E23419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ACC5F9" w14:textId="77777777" w:rsidR="00E23419" w:rsidRPr="00F5687F" w:rsidRDefault="00E23419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1460D628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1F116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EA8D75" w14:textId="729D93E9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1.1 Прибор приемно-контрольный и управления пожарный адресный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F5E196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Рубеж-2ОП прот. R3</w:t>
            </w:r>
          </w:p>
          <w:p w14:paraId="10418578" w14:textId="224040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A9F66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5EB4E4" w14:textId="14DBEE7E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ООО "КБ Пожарной Автоматики"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E891C" w14:textId="545917B0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EEE1CC" w14:textId="78EE9273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5914CA" w14:textId="73754BF9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7F86B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0CB0B85E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0895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10840" w14:textId="500116AE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1.2 Сетевой видеорегистратор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5AC30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RVi-1NR10140-P</w:t>
            </w:r>
          </w:p>
          <w:p w14:paraId="39964396" w14:textId="54CFE5F4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AB9E2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DEC450" w14:textId="429B9284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АО «ЭрВиАй Групп»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1E06DB" w14:textId="6550AD10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F9D894" w14:textId="630C3A38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F65126" w14:textId="6722566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93FF2A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55F26B09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C2F3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FC2A11" w14:textId="23C2369A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1.3 Адресная метка пожарная на 4 шлейфа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934B50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АМП-4-R3</w:t>
            </w:r>
          </w:p>
          <w:p w14:paraId="2AE6CD41" w14:textId="6CB5693D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5D12D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A8FFAC" w14:textId="5BBD032B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ООО "КБ Пожарной Автоматики"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65589A" w14:textId="7D2F70EB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04F419" w14:textId="200BE195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52925" w14:textId="02D9CE80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0,25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D81D8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4D5DD506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0A6A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E5147A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4F69A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961E7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1C78E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57FBE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8BF8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87ED9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B1999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14631045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43640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61F4BA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F671CA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7833A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61EB94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74DC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90B04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C7DDE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91FB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718DF673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CEA2AA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3438D" w14:textId="2BB6A3AB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 Извещатели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3525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FB80F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8F730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3B96B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121B3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ABB984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F8EC4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57C495E0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D10E94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291DE8" w14:textId="1349AB3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2.1 Извещатель пожарный дымовой оптико-электронный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F4DA66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ИП 212-41М</w:t>
            </w:r>
          </w:p>
          <w:p w14:paraId="116D1477" w14:textId="0C3A199A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B6E22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0E2871" w14:textId="6B6B5065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ООО "КБ Пожарной Автоматики"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3234B7" w14:textId="0EF82EA0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1D3D21" w14:textId="62217462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BEDD27" w14:textId="387ABFA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0,21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36E38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1F4ACA90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85D86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CAD5AF" w14:textId="58C276C1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2.2 Извещатель пожарный дымовой оптико-электронный адресно-аналоговый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B2FEED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ДИП-34А-03</w:t>
            </w:r>
          </w:p>
          <w:p w14:paraId="5974693F" w14:textId="3752B33D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F68B7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509464" w14:textId="3FEACD2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НВП Болид, Россия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59A376" w14:textId="2DCCF8CE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E0A541" w14:textId="2B71D40C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30A215" w14:textId="48E0A8B3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C6AF9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7A0CD132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C2DA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2127C7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FFE6B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42EA2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1C99D4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46297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B09C3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65740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20CAB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78C2CDDB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C3B8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75912D" w14:textId="061C951C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 Оповещатели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4F35F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D68E5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2057D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65C3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9DBCD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6384A4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E441F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1C94736B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1A55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91A0A0" w14:textId="13DFBAA9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3.1 Оповещатель охранно-пожарный световой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8CCCCC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ОПОП 1-8 "ВЫХОД”</w:t>
            </w:r>
          </w:p>
          <w:p w14:paraId="0DCBEAAD" w14:textId="09089D72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6AC7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422A5E" w14:textId="7699724B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ООО "КБ Пожарной Автоматики"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01E49" w14:textId="77C28C52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768A98" w14:textId="7D8E275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AFCC46" w14:textId="518810B1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0,25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3C83A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627093B7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6481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07D1D4" w14:textId="59B74EB9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3.2 Оповещатель охранно-пожарный звуковой, 12В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B2B0EC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ОПОП 2-35 12В</w:t>
            </w:r>
          </w:p>
          <w:p w14:paraId="0B096C17" w14:textId="6853F389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84591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59A930" w14:textId="1D3A4BFE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ООО "КБ Пожарной Автоматики"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BC38E8" w14:textId="6082054C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DFE509" w14:textId="77120D0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62726B" w14:textId="0A8A85E9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0,09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CC5F4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54764EBB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587F9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24E356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32154A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67707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51F14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2E4AC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2B823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E2DE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3AED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13544EBE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1A04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2E2740" w14:textId="5318CE5C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 РИП и боксы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A46DD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175FD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C3DF6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5DF2F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3DEBC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8C190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A8D73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057776E4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F4224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D3B7F1" w14:textId="5AB70BE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4.1 12 В ± 0,12%; 10,0 А, кратковременно до 10,5 А; под 2 шт. АКБ 12,0 Ач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5E9CD9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БИРП-12/10,0 VIDEO</w:t>
            </w:r>
          </w:p>
          <w:p w14:paraId="02444A3B" w14:textId="5DB3FAB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ТУ 4371-011-45522894-2005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E07D5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347C00" w14:textId="5CA5F5B4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К-инженеринг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5C1DF" w14:textId="65CFCF35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B78DC" w14:textId="704D15C5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083251" w14:textId="5849078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7F0F3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25BCE557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CB53A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D16D8D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64A13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8AE4C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784A1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BE2D7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E400E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039EB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ECDBE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3D91630F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C337E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4509BD" w14:textId="2FB7F13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 Кабельные изделия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93698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455AE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BC51F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A13D9C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C54B1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DE546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98D6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410D2101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C5751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2A7794" w14:textId="31EA6E2A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5.1Силовой низкотоксичный кабель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378B65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ВВГнг(А)-LSLTx 1кВ 2x1,5</w:t>
            </w:r>
          </w:p>
          <w:p w14:paraId="063A62C1" w14:textId="5FEB674C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ТУ 16-705.496-2011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EB2E8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63BAAB" w14:textId="64E6C4FF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НПП "Спецкабель"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FD079E" w14:textId="0420442E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19F58A" w14:textId="64E44E82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ED915D" w14:textId="25A4BB1A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EE7BB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023B2440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3AE02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B7351A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7D11F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723A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90496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5C34E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65746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2E828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5183D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06AC484A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1FD30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099DA" w14:textId="43C25D0C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6. Кабеленесущие конструкции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4B0B0C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3B6C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B8E8C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C81D3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15ED3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3B662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C9A42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0422BD3C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6E1A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FB24B9" w14:textId="5694E0D0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6.1 Миниканал, белый RAL 9016, ПВХ, 25х17 мм, крышка в комплекте.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52BB25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TMC 25x17</w:t>
            </w:r>
          </w:p>
          <w:p w14:paraId="07BCA660" w14:textId="2EE2416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ТУ 3449-009-47022248-2010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476A31" w14:textId="38F3C06B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00304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C1D848" w14:textId="7A29A4F4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DKC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930D04" w14:textId="2AAA2DE9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6F12D" w14:textId="5DB0147E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3F10F6" w14:textId="470EFF3D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0,17917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7A628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1E7055B6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9F412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460F2" w14:textId="2E485442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6.2 Труба  ППЛ гибкая легкая с протяжкой 20мм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1702ED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 ППЛ 20 СП</w:t>
            </w:r>
          </w:p>
          <w:p w14:paraId="5E57F8A8" w14:textId="7CD814F0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ТУ3491-010-47022248-2003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B2F94" w14:textId="08A82909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11920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D25D8" w14:textId="363AFCD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DKC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1AAA8" w14:textId="10026AEC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2CCB0A" w14:textId="47CC96A8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358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7640F0" w14:textId="0EBC8A58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4.65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A5E5D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098E2C5B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6FF204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445C3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15408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594A1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7C4665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A57C1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556E4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3343F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C2499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63EBEA43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4132A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41C036" w14:textId="4D55EED1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7.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77AC5C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1C2FF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69222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0CD1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D9242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4BDD2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6F1E5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6D1803C8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63D24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445470" w14:textId="6FCF5CE2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7.1 Держатель с защелкой и дюбелем D20мм, полипропилен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9DDD39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</w:t>
            </w:r>
          </w:p>
          <w:p w14:paraId="496815AB" w14:textId="012B3BB2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1417D0" w14:textId="2D3CD170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51320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E26678" w14:textId="113B9320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DKC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81F69D" w14:textId="3587F982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EC9E3" w14:textId="3C7BC39F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1105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3F60A" w14:textId="730C8AF8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0.0047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3298A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4ABDD634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003F2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83DAD7" w14:textId="3E6C89A0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7.2 Саморез с дюбелем F 3,5x50мм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56269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3,5x50</w:t>
            </w:r>
          </w:p>
          <w:p w14:paraId="546F46DE" w14:textId="64E89F55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FE878B" w14:textId="5A0D2A83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CM06541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A2B19D" w14:textId="4624D1A9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DKC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4D73C" w14:textId="0D8C13B8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1F4BB" w14:textId="51DD2CB8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56A543" w14:textId="2D09757F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0,0030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0EFAF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45C55577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537C6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D94241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CF9D9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DD8BD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4B673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C473B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98042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E5243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AC159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118E024F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B582F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6E9F90" w14:textId="45197AAC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 Видеонаблюдение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EC42F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D2981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20617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839A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75A5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B24DD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6129D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18E5DB44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1CF48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DF0018" w14:textId="123E869F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8.1 Цилиндрическая камера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D4C9D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RV-3NCT2165 (2.8-12)</w:t>
            </w:r>
          </w:p>
          <w:p w14:paraId="5E137328" w14:textId="03BF3B29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35A89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916147" w14:textId="62811021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RVi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4DB205" w14:textId="0C54ADD0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B31965" w14:textId="279CC6A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E21EA5" w14:textId="447DB016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0,55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BE699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276614F3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6A43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67AC87" w14:textId="32E66431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8.2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0C7B2B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  <w:p w14:paraId="51526DE4" w14:textId="4B9E82CB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E9C2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9FD60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0A5152" w14:textId="48DDD6CB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DEA3F5" w14:textId="0186101A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44E0D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38FF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275CEC6A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033BAA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4BB53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6365C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452CA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D00CC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878BB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76EE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37619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A7185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2D7C2693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68A82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071458" w14:textId="2444D338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 Шкафы и панели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A42E5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92863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32BD5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95E37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44C6B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883D0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9707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5CB4EF15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58389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7FC5BB" w14:textId="11F9132A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9.1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2B39F" w14:textId="77777777" w:rsidR="00EF058C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  <w:p w14:paraId="45D17EDC" w14:textId="1B60E30A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FC954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F809C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9C0596" w14:textId="6FE1D56B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8F33B8" w14:textId="45C5510C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BFE6C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05E87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3B9659A0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9A6448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05E677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67219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7FBCAC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75FC2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5682A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E067B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F79FE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BF867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296CE315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1D7DAE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6B56F3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F380D7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A2ACC6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CAD45D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41C29C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D3B7CF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3F519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2931E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  <w:tr w:rsidR="00EF058C" w:rsidRPr="009631BD" w14:paraId="733BB968" w14:textId="77777777" w:rsidTr="00120D7F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514A6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F78C7" w14:textId="77777777" w:rsidR="00EF058C" w:rsidRPr="00F5687F" w:rsidRDefault="00EF058C" w:rsidP="00E23419">
            <w:pPr>
              <w:keepLines/>
              <w:ind w:left="62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E948B3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96F622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6D60F9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2E1C81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0857DB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1F41FA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32F05C" w14:textId="77777777" w:rsidR="00EF058C" w:rsidRPr="00F5687F" w:rsidRDefault="00EF058C" w:rsidP="001140FB">
            <w:pPr>
              <w:keepLines/>
              <w:rPr>
                <w:i/>
                <w:sz w:val="20"/>
                <w:szCs w:val="20"/>
              </w:rPr>
            </w:pPr>
          </w:p>
        </w:tc>
      </w:tr>
    </w:tbl>
    <w:p w14:paraId="41C1B77A" w14:textId="77777777" w:rsidR="00EE4965" w:rsidRPr="00EE4965" w:rsidRDefault="00EE4965" w:rsidP="001B6E42">
      <w:pPr>
        <w:rPr>
          <w:lang w:val="en-US"/>
        </w:rPr>
      </w:pPr>
    </w:p>
    <w:sectPr w:rsidR="00EE4965" w:rsidRPr="00EE4965" w:rsidSect="00CF0B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134" w:right="340" w:bottom="244" w:left="318" w:header="1134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C860" w14:textId="77777777" w:rsidR="00484F8D" w:rsidRDefault="00484F8D">
      <w:r>
        <w:separator/>
      </w:r>
    </w:p>
  </w:endnote>
  <w:endnote w:type="continuationSeparator" w:id="0">
    <w:p w14:paraId="5A853B89" w14:textId="77777777" w:rsidR="00484F8D" w:rsidRDefault="0048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E8FD" w14:textId="77777777" w:rsidR="00EF058C" w:rsidRDefault="00EF058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EB650F" w:rsidRPr="009631BD" w14:paraId="3611F8F3" w14:textId="77777777" w:rsidTr="009631BD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14:paraId="5C9F99C3" w14:textId="77777777" w:rsidR="00EB650F" w:rsidRPr="00F92FAD" w:rsidRDefault="00EB650F" w:rsidP="009631BD">
          <w:pPr>
            <w:pStyle w:val="a6"/>
            <w:keepLines/>
          </w:pPr>
        </w:p>
      </w:tc>
      <w:tc>
        <w:tcPr>
          <w:tcW w:w="566" w:type="dxa"/>
          <w:tcBorders>
            <w:bottom w:val="single" w:sz="4" w:space="0" w:color="auto"/>
          </w:tcBorders>
        </w:tcPr>
        <w:p w14:paraId="71DAC3D9" w14:textId="77777777" w:rsidR="00EB650F" w:rsidRPr="00F92FAD" w:rsidRDefault="00EB650F" w:rsidP="009631BD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70985F41" w14:textId="77777777" w:rsidR="00EB650F" w:rsidRPr="00F92FAD" w:rsidRDefault="00EB650F" w:rsidP="009631BD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208B3188" w14:textId="77777777" w:rsidR="00EB650F" w:rsidRPr="00F92FAD" w:rsidRDefault="00EB650F" w:rsidP="009631BD">
          <w:pPr>
            <w:pStyle w:val="a6"/>
            <w:keepLines/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16F7FE0F" w14:textId="77777777" w:rsidR="00EB650F" w:rsidRPr="00F92FAD" w:rsidRDefault="00EB650F" w:rsidP="009631BD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42DA3C26" w14:textId="77777777" w:rsidR="00EB650F" w:rsidRPr="00F92FAD" w:rsidRDefault="00EB650F" w:rsidP="009631BD">
          <w:pPr>
            <w:pStyle w:val="a6"/>
            <w:keepLines/>
          </w:pPr>
        </w:p>
      </w:tc>
      <w:tc>
        <w:tcPr>
          <w:tcW w:w="6228" w:type="dxa"/>
          <w:vMerge w:val="restart"/>
          <w:vAlign w:val="center"/>
        </w:tcPr>
        <w:p w14:paraId="49424835" w14:textId="61496DA8" w:rsidR="00EB650F" w:rsidRPr="009631BD" w:rsidRDefault="00EA70AA" w:rsidP="009631BD">
          <w:pPr>
            <w:pStyle w:val="a6"/>
            <w:keepLines/>
            <w:jc w:val="center"/>
            <w:rPr>
              <w:i/>
              <w:sz w:val="24"/>
            </w:rPr>
          </w:pPr>
          <w:r w:rsidRPr="009631BD">
            <w:rPr>
              <w:i/>
              <w:sz w:val="24"/>
            </w:rPr>
            <w:fldChar w:fldCharType="begin"/>
          </w:r>
          <w:r w:rsidRPr="009631BD">
            <w:rPr>
              <w:i/>
              <w:sz w:val="24"/>
            </w:rPr>
            <w:instrText xml:space="preserve"> DOCPROPERTY  DOCUMENT_NUMBER  \* MERGEFORMAT </w:instrText>
          </w:r>
          <w:r w:rsidRPr="009631BD">
            <w:rPr>
              <w:i/>
              <w:sz w:val="24"/>
            </w:rPr>
            <w:fldChar w:fldCharType="separate"/>
          </w:r>
          <w:r w:rsidR="00EF058C">
            <w:rPr>
              <w:i/>
              <w:sz w:val="24"/>
            </w:rPr>
            <w:t>-------</w:t>
          </w:r>
          <w:r w:rsidRPr="009631BD">
            <w:rPr>
              <w:i/>
              <w:sz w:val="24"/>
            </w:rPr>
            <w:fldChar w:fldCharType="end"/>
          </w:r>
        </w:p>
      </w:tc>
      <w:tc>
        <w:tcPr>
          <w:tcW w:w="578" w:type="dxa"/>
          <w:shd w:val="clear" w:color="auto" w:fill="auto"/>
          <w:noWrap/>
          <w:vAlign w:val="center"/>
        </w:tcPr>
        <w:p w14:paraId="0ED90142" w14:textId="77777777" w:rsidR="00EB650F" w:rsidRPr="009631BD" w:rsidRDefault="00EB650F" w:rsidP="009631BD">
          <w:pPr>
            <w:pStyle w:val="a6"/>
            <w:keepLines/>
            <w:spacing w:before="0"/>
            <w:rPr>
              <w:i/>
              <w:sz w:val="20"/>
              <w:szCs w:val="20"/>
            </w:rPr>
          </w:pPr>
          <w:r w:rsidRPr="009631BD">
            <w:rPr>
              <w:i/>
              <w:sz w:val="20"/>
              <w:szCs w:val="20"/>
            </w:rPr>
            <w:t>Лист</w:t>
          </w:r>
        </w:p>
      </w:tc>
    </w:tr>
    <w:tr w:rsidR="00EB650F" w:rsidRPr="009631BD" w14:paraId="51877DD7" w14:textId="77777777" w:rsidTr="009631BD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14:paraId="6A88500D" w14:textId="77777777" w:rsidR="00EB650F" w:rsidRDefault="00EB650F" w:rsidP="009631BD">
          <w:pPr>
            <w:pStyle w:val="a6"/>
            <w:keepLines/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14:paraId="0A73F165" w14:textId="77777777" w:rsidR="00EB650F" w:rsidRDefault="00EB650F" w:rsidP="009631BD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1D006E09" w14:textId="77777777" w:rsidR="00EB650F" w:rsidRDefault="00EB650F" w:rsidP="009631BD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348A078B" w14:textId="77777777" w:rsidR="00EB650F" w:rsidRDefault="00EB650F" w:rsidP="009631BD">
          <w:pPr>
            <w:pStyle w:val="a6"/>
            <w:keepLines/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2E5022C8" w14:textId="77777777" w:rsidR="00EB650F" w:rsidRDefault="00EB650F" w:rsidP="009631BD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535330D7" w14:textId="77777777" w:rsidR="00EB650F" w:rsidRDefault="00EB650F" w:rsidP="009631BD">
          <w:pPr>
            <w:pStyle w:val="a6"/>
            <w:keepLines/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14:paraId="39858E4F" w14:textId="77777777" w:rsidR="00EB650F" w:rsidRDefault="00EB650F" w:rsidP="009631BD">
          <w:pPr>
            <w:pStyle w:val="a6"/>
            <w:keepLines/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14:paraId="53B13D3F" w14:textId="77777777" w:rsidR="00EB650F" w:rsidRPr="009631BD" w:rsidRDefault="00EB650F" w:rsidP="009631BD">
          <w:pPr>
            <w:pStyle w:val="a6"/>
            <w:keepLines/>
            <w:jc w:val="center"/>
            <w:rPr>
              <w:i/>
              <w:sz w:val="24"/>
            </w:rPr>
          </w:pPr>
          <w:r w:rsidRPr="009631BD">
            <w:rPr>
              <w:i/>
              <w:sz w:val="24"/>
            </w:rPr>
            <w:fldChar w:fldCharType="begin"/>
          </w:r>
          <w:r w:rsidRPr="009631BD">
            <w:rPr>
              <w:i/>
              <w:sz w:val="24"/>
            </w:rPr>
            <w:instrText xml:space="preserve"> PAGE  \* Arabic  \* MERGEFORMAT </w:instrText>
          </w:r>
          <w:r w:rsidRPr="009631BD">
            <w:rPr>
              <w:i/>
              <w:sz w:val="24"/>
            </w:rPr>
            <w:fldChar w:fldCharType="separate"/>
          </w:r>
          <w:r w:rsidR="00EE4965">
            <w:rPr>
              <w:i/>
              <w:noProof/>
              <w:sz w:val="24"/>
            </w:rPr>
            <w:t>2</w:t>
          </w:r>
          <w:r w:rsidRPr="009631BD">
            <w:rPr>
              <w:i/>
              <w:sz w:val="24"/>
            </w:rPr>
            <w:fldChar w:fldCharType="end"/>
          </w:r>
        </w:p>
      </w:tc>
    </w:tr>
    <w:tr w:rsidR="00EB650F" w:rsidRPr="009631BD" w14:paraId="505DFDFD" w14:textId="77777777" w:rsidTr="009631BD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14:paraId="55F386C8" w14:textId="77777777" w:rsidR="00EB650F" w:rsidRPr="009631BD" w:rsidRDefault="00EB650F" w:rsidP="009631BD">
          <w:pPr>
            <w:pStyle w:val="a6"/>
            <w:keepLines/>
            <w:spacing w:before="0"/>
            <w:jc w:val="center"/>
            <w:rPr>
              <w:i/>
            </w:rPr>
          </w:pPr>
          <w:r w:rsidRPr="009631BD">
            <w:rPr>
              <w:i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14:paraId="7A869326" w14:textId="77777777" w:rsidR="00EB650F" w:rsidRPr="009631BD" w:rsidRDefault="00EB650F" w:rsidP="009631BD">
          <w:pPr>
            <w:pStyle w:val="a6"/>
            <w:keepLines/>
            <w:spacing w:before="0"/>
            <w:jc w:val="center"/>
            <w:rPr>
              <w:i/>
            </w:rPr>
          </w:pPr>
          <w:r w:rsidRPr="009631BD">
            <w:rPr>
              <w:i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17C8199C" w14:textId="77777777" w:rsidR="00EB650F" w:rsidRPr="009631BD" w:rsidRDefault="00EB650F" w:rsidP="009631BD">
          <w:pPr>
            <w:pStyle w:val="a6"/>
            <w:keepLines/>
            <w:spacing w:before="0"/>
            <w:jc w:val="center"/>
            <w:rPr>
              <w:i/>
            </w:rPr>
          </w:pPr>
          <w:r w:rsidRPr="009631BD">
            <w:rPr>
              <w:i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728B3270" w14:textId="77777777" w:rsidR="00EB650F" w:rsidRPr="009631BD" w:rsidRDefault="00EB650F" w:rsidP="009631BD">
          <w:pPr>
            <w:pStyle w:val="a6"/>
            <w:keepLines/>
            <w:spacing w:before="0"/>
            <w:jc w:val="center"/>
            <w:rPr>
              <w:i/>
            </w:rPr>
          </w:pPr>
          <w:r w:rsidRPr="009631BD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14:paraId="611AD870" w14:textId="77777777" w:rsidR="00EB650F" w:rsidRPr="009631BD" w:rsidRDefault="00EB650F" w:rsidP="009631BD">
          <w:pPr>
            <w:pStyle w:val="a6"/>
            <w:keepLines/>
            <w:spacing w:before="0"/>
            <w:jc w:val="center"/>
            <w:rPr>
              <w:i/>
            </w:rPr>
          </w:pPr>
          <w:r w:rsidRPr="009631BD">
            <w:rPr>
              <w:i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5DEE344D" w14:textId="77777777" w:rsidR="00EB650F" w:rsidRPr="009631BD" w:rsidRDefault="00EB650F" w:rsidP="009631BD">
          <w:pPr>
            <w:pStyle w:val="a6"/>
            <w:keepLines/>
            <w:spacing w:before="0"/>
            <w:jc w:val="center"/>
            <w:rPr>
              <w:i/>
            </w:rPr>
          </w:pPr>
          <w:r w:rsidRPr="009631BD">
            <w:rPr>
              <w:i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14:paraId="1659523B" w14:textId="77777777" w:rsidR="00EB650F" w:rsidRDefault="00EB650F" w:rsidP="009631BD">
          <w:pPr>
            <w:pStyle w:val="a6"/>
            <w:keepLines/>
            <w:spacing w:before="0"/>
            <w:jc w:val="center"/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14:paraId="7BB45641" w14:textId="77777777" w:rsidR="00EB650F" w:rsidRDefault="00EB650F" w:rsidP="009631BD">
          <w:pPr>
            <w:pStyle w:val="a6"/>
            <w:keepLines/>
            <w:spacing w:before="0"/>
            <w:jc w:val="center"/>
          </w:pPr>
        </w:p>
      </w:tc>
    </w:tr>
  </w:tbl>
  <w:p w14:paraId="40E5AED9" w14:textId="77777777" w:rsidR="00EB650F" w:rsidRPr="000258AB" w:rsidRDefault="00EB650F" w:rsidP="000258AB">
    <w:pPr>
      <w:pStyle w:val="a6"/>
      <w:keepLines/>
      <w:spacing w:before="0"/>
      <w:rPr>
        <w:i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7F65D3" w14:paraId="576EFB72" w14:textId="77777777" w:rsidTr="00961F38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5EF25C8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2893423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4A1EB52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2CD8300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1278B85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5200BBC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96F21C3" w14:textId="0C4C0E49" w:rsidR="007F65D3" w:rsidRPr="00370F77" w:rsidRDefault="007F65D3" w:rsidP="00961F38">
          <w:pPr>
            <w:pStyle w:val="a6"/>
            <w:keepLines/>
            <w:jc w:val="center"/>
            <w:rPr>
              <w:i/>
              <w:sz w:val="24"/>
            </w:rPr>
          </w:pPr>
          <w:r w:rsidRPr="00370F77">
            <w:rPr>
              <w:i/>
              <w:sz w:val="24"/>
              <w:lang w:val="en-US"/>
            </w:rPr>
            <w:fldChar w:fldCharType="begin"/>
          </w:r>
          <w:r w:rsidRPr="00370F77">
            <w:rPr>
              <w:i/>
              <w:sz w:val="24"/>
              <w:lang w:val="en-US"/>
            </w:rPr>
            <w:instrText xml:space="preserve"> DOCPROPERTY  DOCUMENT_NUMBER  \* MERGEFORMAT </w:instrText>
          </w:r>
          <w:r w:rsidRPr="00370F77">
            <w:rPr>
              <w:i/>
              <w:sz w:val="24"/>
              <w:lang w:val="en-US"/>
            </w:rPr>
            <w:fldChar w:fldCharType="separate"/>
          </w:r>
          <w:r w:rsidR="00EF058C">
            <w:rPr>
              <w:i/>
              <w:sz w:val="24"/>
              <w:lang w:val="en-US"/>
            </w:rPr>
            <w:t>-------</w:t>
          </w:r>
          <w:r w:rsidRPr="00370F77">
            <w:rPr>
              <w:i/>
              <w:sz w:val="24"/>
              <w:lang w:val="en-US"/>
            </w:rPr>
            <w:fldChar w:fldCharType="end"/>
          </w:r>
        </w:p>
      </w:tc>
    </w:tr>
    <w:tr w:rsidR="007F65D3" w14:paraId="73A21396" w14:textId="77777777" w:rsidTr="00961F38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B13ACD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29A403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5E340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06BF81F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91AB05A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EC4688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565AC771" w14:textId="77777777" w:rsidR="007F65D3" w:rsidRPr="00370F77" w:rsidRDefault="007F65D3" w:rsidP="00961F38">
          <w:pPr>
            <w:pStyle w:val="a6"/>
            <w:keepLines/>
            <w:rPr>
              <w:i/>
            </w:rPr>
          </w:pPr>
        </w:p>
      </w:tc>
    </w:tr>
    <w:tr w:rsidR="007F65D3" w14:paraId="02BB8FF0" w14:textId="77777777" w:rsidTr="00961F38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D66405" w14:textId="77777777" w:rsidR="007F65D3" w:rsidRPr="00370F77" w:rsidRDefault="007F65D3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C7D77A" w14:textId="77777777" w:rsidR="007F65D3" w:rsidRPr="00370F77" w:rsidRDefault="007F65D3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Код 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FA23DFC" w14:textId="77777777" w:rsidR="007F65D3" w:rsidRPr="00370F77" w:rsidRDefault="007F65D3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E30BE25" w14:textId="77777777" w:rsidR="007F65D3" w:rsidRPr="00370F77" w:rsidRDefault="007F65D3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EFB63DD" w14:textId="77777777" w:rsidR="007F65D3" w:rsidRPr="00370F77" w:rsidRDefault="007F65D3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D32E7A2" w14:textId="77777777" w:rsidR="007F65D3" w:rsidRPr="00370F77" w:rsidRDefault="007F65D3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34ECFD3B" w14:textId="77777777" w:rsidR="007F65D3" w:rsidRPr="00370F77" w:rsidRDefault="007F65D3" w:rsidP="00961F38">
          <w:pPr>
            <w:pStyle w:val="a6"/>
            <w:keepLines/>
            <w:spacing w:before="0"/>
            <w:rPr>
              <w:i/>
            </w:rPr>
          </w:pPr>
        </w:p>
      </w:tc>
    </w:tr>
    <w:tr w:rsidR="001B6E42" w14:paraId="0E8F2D40" w14:textId="77777777" w:rsidTr="00961F3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08D92F2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024B46EE" w14:textId="34C3406A" w:rsidR="001B6E42" w:rsidRPr="00370F77" w:rsidRDefault="001B6E42" w:rsidP="00961F38">
          <w:pPr>
            <w:pStyle w:val="a6"/>
            <w:keepLines/>
            <w:spacing w:before="0"/>
            <w:rPr>
              <w:i/>
              <w:lang w:val="en-US"/>
            </w:rPr>
          </w:pPr>
          <w:r w:rsidRPr="00370F77">
            <w:rPr>
              <w:i/>
              <w:lang w:val="en-US"/>
            </w:rPr>
            <w:fldChar w:fldCharType="begin"/>
          </w:r>
          <w:r w:rsidRPr="00370F77">
            <w:rPr>
              <w:i/>
              <w:lang w:val="en-US"/>
            </w:rPr>
            <w:instrText xml:space="preserve"> DOCPROPERTY  DEVELOPER  \* MERGEFORMAT </w:instrText>
          </w:r>
          <w:r w:rsidRPr="00370F77">
            <w:rPr>
              <w:i/>
              <w:lang w:val="en-US"/>
            </w:rPr>
            <w:fldChar w:fldCharType="end"/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CECC9FE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30DCB39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33A3229" w14:textId="098190B8" w:rsidR="001B6E42" w:rsidRPr="00370F77" w:rsidRDefault="001B6E42" w:rsidP="00961F38">
          <w:pPr>
            <w:pStyle w:val="a6"/>
            <w:keepLines/>
            <w:suppressAutoHyphens/>
            <w:jc w:val="center"/>
            <w:rPr>
              <w:i/>
              <w:sz w:val="24"/>
            </w:rPr>
          </w:pPr>
          <w:r w:rsidRPr="00370F77">
            <w:rPr>
              <w:i/>
              <w:sz w:val="24"/>
            </w:rPr>
            <w:fldChar w:fldCharType="begin"/>
          </w:r>
          <w:r w:rsidRPr="00370F77">
            <w:rPr>
              <w:i/>
              <w:sz w:val="24"/>
            </w:rPr>
            <w:instrText xml:space="preserve"> DOCPROPERTY  DOCUMENT_TITLE  \* MERGEFORMAT </w:instrText>
          </w:r>
          <w:r w:rsidRPr="00370F77">
            <w:rPr>
              <w:i/>
              <w:sz w:val="24"/>
            </w:rPr>
            <w:fldChar w:fldCharType="separate"/>
          </w:r>
          <w:r w:rsidR="00EF058C">
            <w:rPr>
              <w:i/>
              <w:sz w:val="24"/>
            </w:rPr>
            <w:t>Спецификация оборудования, изделий и материалов</w:t>
          </w:r>
          <w:r w:rsidRPr="00370F77">
            <w:rPr>
              <w:i/>
              <w:sz w:val="24"/>
            </w:rPr>
            <w:fldChar w:fldCharType="end"/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AA30A4F" w14:textId="77777777" w:rsidR="001B6E42" w:rsidRPr="00370F77" w:rsidRDefault="001B6E42" w:rsidP="00961F38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BCF7A7B" w14:textId="77777777" w:rsidR="001B6E42" w:rsidRPr="00370F77" w:rsidRDefault="001B6E42" w:rsidP="00961F38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19A7BE1" w14:textId="77777777" w:rsidR="001B6E42" w:rsidRPr="00370F77" w:rsidRDefault="001B6E42" w:rsidP="00961F38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Листов</w:t>
          </w:r>
        </w:p>
      </w:tc>
    </w:tr>
    <w:tr w:rsidR="001B6E42" w14:paraId="6F0D3019" w14:textId="77777777" w:rsidTr="00961F3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25C7A0CE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670CD48" w14:textId="00372454" w:rsidR="001B6E42" w:rsidRPr="00370F77" w:rsidRDefault="00196FFA" w:rsidP="00961F38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CHECK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0804A2D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4AA867A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CF5BFE7" w14:textId="77777777" w:rsidR="001B6E42" w:rsidRPr="00370F77" w:rsidRDefault="001B6E42" w:rsidP="00961F38">
          <w:pPr>
            <w:pStyle w:val="a6"/>
            <w:keepLines/>
            <w:rPr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14:paraId="4ACFC2A1" w14:textId="7128EA2B" w:rsidR="001B6E42" w:rsidRPr="00370F77" w:rsidRDefault="001B6E42" w:rsidP="00961F38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fldChar w:fldCharType="begin"/>
          </w:r>
          <w:r w:rsidRPr="00370F77">
            <w:rPr>
              <w:i/>
              <w:sz w:val="20"/>
              <w:szCs w:val="20"/>
            </w:rPr>
            <w:instrText xml:space="preserve"> DOCPROPERTY  PS  \* MERGEFORMAT </w:instrText>
          </w:r>
          <w:r w:rsidRPr="00370F77">
            <w:rPr>
              <w:i/>
              <w:sz w:val="20"/>
              <w:szCs w:val="20"/>
            </w:rPr>
            <w:fldChar w:fldCharType="end"/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14:paraId="1F6A7FCB" w14:textId="76464A05" w:rsidR="001B6E42" w:rsidRPr="00370F77" w:rsidRDefault="001B6E42" w:rsidP="00961F38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fldChar w:fldCharType="begin"/>
          </w:r>
          <w:r w:rsidRPr="00370F77">
            <w:rPr>
              <w:i/>
              <w:sz w:val="20"/>
              <w:szCs w:val="20"/>
            </w:rPr>
            <w:instrText xml:space="preserve"> DOCPROPERTY  DOCUMENT_PAGE  \* MERGEFORMAT </w:instrText>
          </w:r>
          <w:r w:rsidRPr="00370F77">
            <w:rPr>
              <w:i/>
              <w:sz w:val="20"/>
              <w:szCs w:val="20"/>
            </w:rPr>
            <w:fldChar w:fldCharType="end"/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14:paraId="53B55866" w14:textId="77777777" w:rsidR="001B6E42" w:rsidRPr="00370F77" w:rsidRDefault="001B6E42" w:rsidP="00961F38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fldChar w:fldCharType="begin"/>
          </w:r>
          <w:r w:rsidRPr="00370F77">
            <w:rPr>
              <w:i/>
              <w:sz w:val="20"/>
              <w:szCs w:val="20"/>
            </w:rPr>
            <w:instrText xml:space="preserve"> NUMPAGES   \* MERGEFORMAT </w:instrText>
          </w:r>
          <w:r w:rsidRPr="00370F77">
            <w:rPr>
              <w:i/>
              <w:sz w:val="20"/>
              <w:szCs w:val="20"/>
            </w:rPr>
            <w:fldChar w:fldCharType="separate"/>
          </w:r>
          <w:r w:rsidR="00F5687F">
            <w:rPr>
              <w:i/>
              <w:noProof/>
              <w:sz w:val="20"/>
              <w:szCs w:val="20"/>
            </w:rPr>
            <w:t>1</w:t>
          </w:r>
          <w:r w:rsidRPr="00370F77">
            <w:rPr>
              <w:i/>
              <w:sz w:val="20"/>
              <w:szCs w:val="20"/>
            </w:rPr>
            <w:fldChar w:fldCharType="end"/>
          </w:r>
        </w:p>
      </w:tc>
    </w:tr>
    <w:tr w:rsidR="001B6E42" w14:paraId="638A7955" w14:textId="77777777" w:rsidTr="00961F3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7FB1043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Нач. отдела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25ABCACF" w14:textId="6F4AA390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  <w:lang w:val="en-US"/>
            </w:rPr>
            <w:fldChar w:fldCharType="begin"/>
          </w:r>
          <w:r w:rsidRPr="00370F77">
            <w:rPr>
              <w:i/>
              <w:lang w:val="en-US"/>
            </w:rPr>
            <w:instrText xml:space="preserve"> DOCPROPERTY  DEP_MNG  \* MERGEFORMAT </w:instrText>
          </w:r>
          <w:r w:rsidRPr="00370F77">
            <w:rPr>
              <w:i/>
              <w:lang w:val="en-US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A903353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90DE5F9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453C4DBC" w14:textId="77777777" w:rsidR="001B6E42" w:rsidRPr="00370F77" w:rsidRDefault="001B6E42" w:rsidP="00961F38">
          <w:pPr>
            <w:pStyle w:val="a6"/>
            <w:keepLines/>
            <w:rPr>
              <w:i/>
            </w:rPr>
          </w:pP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57EFBB1" w14:textId="2D243782" w:rsidR="001B6E42" w:rsidRPr="00370F77" w:rsidRDefault="001B6E42" w:rsidP="00961F38">
          <w:pPr>
            <w:pStyle w:val="a6"/>
            <w:keepLines/>
            <w:jc w:val="center"/>
            <w:rPr>
              <w:i/>
              <w:sz w:val="24"/>
            </w:rPr>
          </w:pPr>
          <w:r w:rsidRPr="00370F77">
            <w:rPr>
              <w:i/>
              <w:sz w:val="24"/>
            </w:rPr>
            <w:fldChar w:fldCharType="begin"/>
          </w:r>
          <w:r w:rsidRPr="00370F77">
            <w:rPr>
              <w:i/>
              <w:sz w:val="24"/>
            </w:rPr>
            <w:instrText xml:space="preserve"> DOCPROPERTY  EXECUTOR_NAME  \* MERGEFORMAT </w:instrText>
          </w:r>
          <w:r w:rsidRPr="00370F77">
            <w:rPr>
              <w:i/>
              <w:sz w:val="24"/>
            </w:rPr>
            <w:fldChar w:fldCharType="end"/>
          </w:r>
        </w:p>
      </w:tc>
    </w:tr>
    <w:tr w:rsidR="001B6E42" w14:paraId="3B3E10B3" w14:textId="77777777" w:rsidTr="00961F3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525DAF62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Н. контроль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F1E25F4" w14:textId="7734A7D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  <w:lang w:val="en-US"/>
            </w:rPr>
            <w:fldChar w:fldCharType="begin"/>
          </w:r>
          <w:r w:rsidRPr="00370F77">
            <w:rPr>
              <w:i/>
              <w:lang w:val="en-US"/>
            </w:rPr>
            <w:instrText xml:space="preserve"> DOCPROPERTY  NCONTROL  \* MERGEFORMAT </w:instrText>
          </w:r>
          <w:r w:rsidRPr="00370F77">
            <w:rPr>
              <w:i/>
              <w:lang w:val="en-US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A2FC4C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1B5D6C8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7FDBB81" w14:textId="77777777" w:rsidR="001B6E42" w:rsidRPr="00370F77" w:rsidRDefault="001B6E42" w:rsidP="00961F38">
          <w:pPr>
            <w:pStyle w:val="a6"/>
            <w:keepLines/>
            <w:jc w:val="center"/>
            <w:rPr>
              <w:i/>
              <w:sz w:val="24"/>
            </w:rPr>
          </w:pPr>
        </w:p>
      </w:tc>
      <w:tc>
        <w:tcPr>
          <w:tcW w:w="2863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0C0F1FA7" w14:textId="77777777" w:rsidR="001B6E42" w:rsidRPr="00370F77" w:rsidRDefault="001B6E42" w:rsidP="00961F38">
          <w:pPr>
            <w:pStyle w:val="a6"/>
            <w:keepLines/>
            <w:jc w:val="center"/>
            <w:rPr>
              <w:i/>
              <w:sz w:val="20"/>
              <w:szCs w:val="20"/>
            </w:rPr>
          </w:pPr>
        </w:p>
      </w:tc>
    </w:tr>
    <w:tr w:rsidR="001B6E42" w14:paraId="5D9FA95F" w14:textId="77777777" w:rsidTr="00961F3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5713845C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22C99564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A74DA3F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FE57036" w14:textId="77777777" w:rsidR="001B6E42" w:rsidRPr="00370F77" w:rsidRDefault="001B6E42" w:rsidP="00961F38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14:paraId="000EB2D8" w14:textId="77777777" w:rsidR="001B6E42" w:rsidRPr="00370F77" w:rsidRDefault="001B6E42" w:rsidP="00961F38">
          <w:pPr>
            <w:pStyle w:val="a6"/>
            <w:keepLines/>
            <w:jc w:val="center"/>
            <w:rPr>
              <w:i/>
              <w:sz w:val="24"/>
            </w:rPr>
          </w:pPr>
        </w:p>
      </w:tc>
      <w:tc>
        <w:tcPr>
          <w:tcW w:w="2863" w:type="dxa"/>
          <w:gridSpan w:val="3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14:paraId="4EEFB92C" w14:textId="77777777" w:rsidR="001B6E42" w:rsidRPr="00370F77" w:rsidRDefault="001B6E42" w:rsidP="00961F38">
          <w:pPr>
            <w:pStyle w:val="a6"/>
            <w:keepLines/>
            <w:jc w:val="center"/>
            <w:rPr>
              <w:i/>
              <w:sz w:val="20"/>
              <w:szCs w:val="20"/>
            </w:rPr>
          </w:pPr>
        </w:p>
      </w:tc>
    </w:tr>
  </w:tbl>
  <w:p w14:paraId="51318790" w14:textId="77777777" w:rsidR="00794DE7" w:rsidRPr="00CE4CAA" w:rsidRDefault="00794DE7" w:rsidP="0074429B">
    <w:pPr>
      <w:pStyle w:val="a6"/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A3E4" w14:textId="77777777" w:rsidR="00484F8D" w:rsidRDefault="00484F8D">
      <w:r>
        <w:separator/>
      </w:r>
    </w:p>
  </w:footnote>
  <w:footnote w:type="continuationSeparator" w:id="0">
    <w:p w14:paraId="4843D75E" w14:textId="77777777" w:rsidR="00484F8D" w:rsidRDefault="00484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2F46" w14:textId="77777777" w:rsidR="00EF058C" w:rsidRDefault="00EF058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AC9F" w14:textId="5D748C28" w:rsidR="00504969" w:rsidRPr="00570831" w:rsidRDefault="00EF058C" w:rsidP="00570831">
    <w:pPr>
      <w:pStyle w:val="a8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1480569" wp14:editId="4D76B117">
              <wp:simplePos x="0" y="0"/>
              <wp:positionH relativeFrom="column">
                <wp:posOffset>-38735</wp:posOffset>
              </wp:positionH>
              <wp:positionV relativeFrom="paragraph">
                <wp:posOffset>-506730</wp:posOffset>
              </wp:positionV>
              <wp:extent cx="3616325" cy="549910"/>
              <wp:effectExtent l="0" t="0" r="0" b="0"/>
              <wp:wrapNone/>
              <wp:docPr id="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6325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418"/>
                            <w:gridCol w:w="1985"/>
                            <w:gridCol w:w="1418"/>
                          </w:tblGrid>
                          <w:tr w:rsidR="00F968E3" w14:paraId="15078C47" w14:textId="77777777" w:rsidTr="009631BD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418" w:type="dxa"/>
                              </w:tcPr>
                              <w:p w14:paraId="09AD9927" w14:textId="77777777" w:rsidR="00F968E3" w:rsidRDefault="00F968E3" w:rsidP="009631BD">
                                <w:pPr>
                                  <w:keepLines/>
                                  <w:ind w:right="-74"/>
                                </w:pPr>
                                <w:r w:rsidRPr="009631B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63D910FB" w14:textId="77777777" w:rsidR="00F968E3" w:rsidRDefault="00F968E3" w:rsidP="009631BD">
                                <w:pPr>
                                  <w:keepLines/>
                                </w:pPr>
                                <w:r w:rsidRPr="009631B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196D66A5" w14:textId="77777777" w:rsidR="00F968E3" w:rsidRDefault="00F968E3" w:rsidP="009631BD">
                                <w:pPr>
                                  <w:keepLines/>
                                </w:pPr>
                                <w:r w:rsidRPr="009631B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Взам.инв.№</w:t>
                                </w:r>
                              </w:p>
                            </w:tc>
                          </w:tr>
                          <w:tr w:rsidR="00F968E3" w14:paraId="4C556827" w14:textId="77777777" w:rsidTr="009631BD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1418" w:type="dxa"/>
                              </w:tcPr>
                              <w:p w14:paraId="5D9D4C71" w14:textId="77777777" w:rsidR="00F968E3" w:rsidRDefault="00F968E3" w:rsidP="009631BD">
                                <w:pPr>
                                  <w:keepLines/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768A8448" w14:textId="77777777" w:rsidR="00F968E3" w:rsidRDefault="00F968E3" w:rsidP="009631BD">
                                <w:pPr>
                                  <w:keepLines/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3B01BA50" w14:textId="77777777" w:rsidR="00F968E3" w:rsidRDefault="00F968E3" w:rsidP="009631BD">
                                <w:pPr>
                                  <w:keepLines/>
                                </w:pPr>
                              </w:p>
                            </w:tc>
                          </w:tr>
                        </w:tbl>
                        <w:p w14:paraId="038978E3" w14:textId="77777777" w:rsidR="00B437CC" w:rsidRDefault="00B437CC" w:rsidP="00B437C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480569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3.05pt;margin-top:-39.9pt;width:284.75pt;height:43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418"/>
                      <w:gridCol w:w="1985"/>
                      <w:gridCol w:w="1418"/>
                    </w:tblGrid>
                    <w:tr w:rsidR="00F968E3" w14:paraId="15078C47" w14:textId="77777777" w:rsidTr="009631BD">
                      <w:trPr>
                        <w:cantSplit/>
                        <w:trHeight w:hRule="exact" w:val="284"/>
                      </w:trPr>
                      <w:tc>
                        <w:tcPr>
                          <w:tcW w:w="1418" w:type="dxa"/>
                        </w:tcPr>
                        <w:p w14:paraId="09AD9927" w14:textId="77777777" w:rsidR="00F968E3" w:rsidRDefault="00F968E3" w:rsidP="009631BD">
                          <w:pPr>
                            <w:keepLines/>
                            <w:ind w:right="-74"/>
                          </w:pPr>
                          <w:r w:rsidRPr="009631BD">
                            <w:rPr>
                              <w:i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63D910FB" w14:textId="77777777" w:rsidR="00F968E3" w:rsidRDefault="00F968E3" w:rsidP="009631BD">
                          <w:pPr>
                            <w:keepLines/>
                          </w:pPr>
                          <w:r w:rsidRPr="009631BD">
                            <w:rPr>
                              <w:i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196D66A5" w14:textId="77777777" w:rsidR="00F968E3" w:rsidRDefault="00F968E3" w:rsidP="009631BD">
                          <w:pPr>
                            <w:keepLines/>
                          </w:pPr>
                          <w:r w:rsidRPr="009631BD">
                            <w:rPr>
                              <w:i/>
                              <w:sz w:val="20"/>
                              <w:szCs w:val="20"/>
                            </w:rPr>
                            <w:t>Взам.инв.№</w:t>
                          </w:r>
                        </w:p>
                      </w:tc>
                    </w:tr>
                    <w:tr w:rsidR="00F968E3" w14:paraId="4C556827" w14:textId="77777777" w:rsidTr="009631BD">
                      <w:trPr>
                        <w:cantSplit/>
                        <w:trHeight w:hRule="exact" w:val="397"/>
                      </w:trPr>
                      <w:tc>
                        <w:tcPr>
                          <w:tcW w:w="1418" w:type="dxa"/>
                        </w:tcPr>
                        <w:p w14:paraId="5D9D4C71" w14:textId="77777777" w:rsidR="00F968E3" w:rsidRDefault="00F968E3" w:rsidP="009631BD">
                          <w:pPr>
                            <w:keepLines/>
                          </w:pPr>
                        </w:p>
                      </w:tc>
                      <w:tc>
                        <w:tcPr>
                          <w:tcW w:w="1985" w:type="dxa"/>
                        </w:tcPr>
                        <w:p w14:paraId="768A8448" w14:textId="77777777" w:rsidR="00F968E3" w:rsidRDefault="00F968E3" w:rsidP="009631BD">
                          <w:pPr>
                            <w:keepLines/>
                          </w:pPr>
                        </w:p>
                      </w:tc>
                      <w:tc>
                        <w:tcPr>
                          <w:tcW w:w="1418" w:type="dxa"/>
                        </w:tcPr>
                        <w:p w14:paraId="3B01BA50" w14:textId="77777777" w:rsidR="00F968E3" w:rsidRDefault="00F968E3" w:rsidP="009631BD">
                          <w:pPr>
                            <w:keepLines/>
                          </w:pPr>
                        </w:p>
                      </w:tc>
                    </w:tr>
                  </w:tbl>
                  <w:p w14:paraId="038978E3" w14:textId="77777777" w:rsidR="00B437CC" w:rsidRDefault="00B437CC" w:rsidP="00B437CC"/>
                </w:txbxContent>
              </v:textbox>
            </v:shape>
          </w:pict>
        </mc:Fallback>
      </mc:AlternateContent>
    </w: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045A53" wp14:editId="03311C6C">
              <wp:simplePos x="0" y="0"/>
              <wp:positionH relativeFrom="column">
                <wp:posOffset>-12700</wp:posOffset>
              </wp:positionH>
              <wp:positionV relativeFrom="paragraph">
                <wp:posOffset>-461010</wp:posOffset>
              </wp:positionV>
              <wp:extent cx="0" cy="441960"/>
              <wp:effectExtent l="0" t="0" r="0" b="0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419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3287A" id="Line 3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-36.3pt" to="-1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" strokeweight="2.25pt"/>
          </w:pict>
        </mc:Fallback>
      </mc:AlternateContent>
    </w: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909D914" wp14:editId="078587FC">
              <wp:simplePos x="0" y="0"/>
              <wp:positionH relativeFrom="column">
                <wp:posOffset>-16510</wp:posOffset>
              </wp:positionH>
              <wp:positionV relativeFrom="paragraph">
                <wp:posOffset>-13335</wp:posOffset>
              </wp:positionV>
              <wp:extent cx="0" cy="0"/>
              <wp:effectExtent l="0" t="0" r="0" b="0"/>
              <wp:wrapNone/>
              <wp:docPr id="3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D9DB0" id="Line 3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-1.05pt" to="-1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8491" w14:textId="33B0BAE3" w:rsidR="00EE4965" w:rsidRPr="00EE4965" w:rsidRDefault="00EF058C">
    <w:pPr>
      <w:pStyle w:val="a8"/>
      <w:rPr>
        <w:sz w:val="2"/>
        <w:szCs w:val="2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D98D35" wp14:editId="5FA763E9">
              <wp:simplePos x="0" y="0"/>
              <wp:positionH relativeFrom="column">
                <wp:posOffset>-35560</wp:posOffset>
              </wp:positionH>
              <wp:positionV relativeFrom="paragraph">
                <wp:posOffset>-497205</wp:posOffset>
              </wp:positionV>
              <wp:extent cx="3616325" cy="549910"/>
              <wp:effectExtent l="0" t="0" r="0" b="0"/>
              <wp:wrapNone/>
              <wp:docPr id="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6325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418"/>
                            <w:gridCol w:w="1985"/>
                            <w:gridCol w:w="1418"/>
                          </w:tblGrid>
                          <w:tr w:rsidR="00EE4965" w14:paraId="4A997542" w14:textId="77777777" w:rsidTr="009631BD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418" w:type="dxa"/>
                              </w:tcPr>
                              <w:p w14:paraId="37369E16" w14:textId="77777777" w:rsidR="00EE4965" w:rsidRDefault="00EE4965" w:rsidP="009631BD">
                                <w:pPr>
                                  <w:keepLines/>
                                  <w:ind w:right="-74"/>
                                </w:pPr>
                                <w:r w:rsidRPr="009631B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455B7A99" w14:textId="77777777" w:rsidR="00EE4965" w:rsidRDefault="00EE4965" w:rsidP="009631BD">
                                <w:pPr>
                                  <w:keepLines/>
                                </w:pPr>
                                <w:r w:rsidRPr="009631B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617B19CB" w14:textId="77777777" w:rsidR="00EE4965" w:rsidRDefault="00EE4965" w:rsidP="009631BD">
                                <w:pPr>
                                  <w:keepLines/>
                                </w:pPr>
                                <w:r w:rsidRPr="009631B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Взам.инв.№</w:t>
                                </w:r>
                              </w:p>
                            </w:tc>
                          </w:tr>
                          <w:tr w:rsidR="00EE4965" w14:paraId="2067FC78" w14:textId="77777777" w:rsidTr="009631BD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1418" w:type="dxa"/>
                              </w:tcPr>
                              <w:p w14:paraId="7C34501F" w14:textId="77777777" w:rsidR="00EE4965" w:rsidRDefault="00EE4965" w:rsidP="009631BD">
                                <w:pPr>
                                  <w:keepLines/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7DF2ABB8" w14:textId="77777777" w:rsidR="00EE4965" w:rsidRDefault="00EE4965" w:rsidP="009631BD">
                                <w:pPr>
                                  <w:keepLines/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61B2B8CA" w14:textId="77777777" w:rsidR="00EE4965" w:rsidRDefault="00EE4965" w:rsidP="009631BD">
                                <w:pPr>
                                  <w:keepLines/>
                                </w:pPr>
                              </w:p>
                            </w:tc>
                          </w:tr>
                        </w:tbl>
                        <w:p w14:paraId="504D4E53" w14:textId="77777777" w:rsidR="00EE4965" w:rsidRDefault="00EE4965" w:rsidP="00EE49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D98D35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-2.8pt;margin-top:-39.15pt;width:284.75pt;height:43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418"/>
                      <w:gridCol w:w="1985"/>
                      <w:gridCol w:w="1418"/>
                    </w:tblGrid>
                    <w:tr w:rsidR="00EE4965" w14:paraId="4A997542" w14:textId="77777777" w:rsidTr="009631BD">
                      <w:trPr>
                        <w:cantSplit/>
                        <w:trHeight w:hRule="exact" w:val="284"/>
                      </w:trPr>
                      <w:tc>
                        <w:tcPr>
                          <w:tcW w:w="1418" w:type="dxa"/>
                        </w:tcPr>
                        <w:p w14:paraId="37369E16" w14:textId="77777777" w:rsidR="00EE4965" w:rsidRDefault="00EE4965" w:rsidP="009631BD">
                          <w:pPr>
                            <w:keepLines/>
                            <w:ind w:right="-74"/>
                          </w:pPr>
                          <w:r w:rsidRPr="009631BD">
                            <w:rPr>
                              <w:i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455B7A99" w14:textId="77777777" w:rsidR="00EE4965" w:rsidRDefault="00EE4965" w:rsidP="009631BD">
                          <w:pPr>
                            <w:keepLines/>
                          </w:pPr>
                          <w:r w:rsidRPr="009631BD">
                            <w:rPr>
                              <w:i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617B19CB" w14:textId="77777777" w:rsidR="00EE4965" w:rsidRDefault="00EE4965" w:rsidP="009631BD">
                          <w:pPr>
                            <w:keepLines/>
                          </w:pPr>
                          <w:r w:rsidRPr="009631BD">
                            <w:rPr>
                              <w:i/>
                              <w:sz w:val="20"/>
                              <w:szCs w:val="20"/>
                            </w:rPr>
                            <w:t>Взам.инв.№</w:t>
                          </w:r>
                        </w:p>
                      </w:tc>
                    </w:tr>
                    <w:tr w:rsidR="00EE4965" w14:paraId="2067FC78" w14:textId="77777777" w:rsidTr="009631BD">
                      <w:trPr>
                        <w:cantSplit/>
                        <w:trHeight w:hRule="exact" w:val="397"/>
                      </w:trPr>
                      <w:tc>
                        <w:tcPr>
                          <w:tcW w:w="1418" w:type="dxa"/>
                        </w:tcPr>
                        <w:p w14:paraId="7C34501F" w14:textId="77777777" w:rsidR="00EE4965" w:rsidRDefault="00EE4965" w:rsidP="009631BD">
                          <w:pPr>
                            <w:keepLines/>
                          </w:pPr>
                        </w:p>
                      </w:tc>
                      <w:tc>
                        <w:tcPr>
                          <w:tcW w:w="1985" w:type="dxa"/>
                        </w:tcPr>
                        <w:p w14:paraId="7DF2ABB8" w14:textId="77777777" w:rsidR="00EE4965" w:rsidRDefault="00EE4965" w:rsidP="009631BD">
                          <w:pPr>
                            <w:keepLines/>
                          </w:pPr>
                        </w:p>
                      </w:tc>
                      <w:tc>
                        <w:tcPr>
                          <w:tcW w:w="1418" w:type="dxa"/>
                        </w:tcPr>
                        <w:p w14:paraId="61B2B8CA" w14:textId="77777777" w:rsidR="00EE4965" w:rsidRDefault="00EE4965" w:rsidP="009631BD">
                          <w:pPr>
                            <w:keepLines/>
                          </w:pPr>
                        </w:p>
                      </w:tc>
                    </w:tr>
                  </w:tbl>
                  <w:p w14:paraId="504D4E53" w14:textId="77777777" w:rsidR="00EE4965" w:rsidRDefault="00EE4965" w:rsidP="00EE496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A0B2C42" wp14:editId="3975465A">
              <wp:simplePos x="0" y="0"/>
              <wp:positionH relativeFrom="column">
                <wp:posOffset>-9525</wp:posOffset>
              </wp:positionH>
              <wp:positionV relativeFrom="paragraph">
                <wp:posOffset>-451485</wp:posOffset>
              </wp:positionV>
              <wp:extent cx="0" cy="441960"/>
              <wp:effectExtent l="0" t="0" r="0" b="0"/>
              <wp:wrapNone/>
              <wp:docPr id="1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419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F49E3" id="Line 4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35.55pt" to="-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502F53F7"/>
    <w:multiLevelType w:val="multilevel"/>
    <w:tmpl w:val="8E78053C"/>
    <w:lvl w:ilvl="0">
      <w:start w:val="1"/>
      <w:numFmt w:val="decimal"/>
      <w:pStyle w:val="a0"/>
      <w:suff w:val="space"/>
      <w:lvlText w:val="%1. 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     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lignBordersAndEdge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19"/>
  <w:drawingGridVerticalSpacing w:val="164"/>
  <w:displayHorizontalDrawingGridEvery w:val="0"/>
  <w:displayVerticalDrawingGridEvery w:val="2"/>
  <w:doNotUseMarginsForDrawingGridOrigin/>
  <w:drawingGridHorizontalOrigin w:val="284"/>
  <w:drawingGridVerticalOrigin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8C"/>
    <w:rsid w:val="0000260D"/>
    <w:rsid w:val="000060EB"/>
    <w:rsid w:val="00011CD0"/>
    <w:rsid w:val="000258AB"/>
    <w:rsid w:val="00025D64"/>
    <w:rsid w:val="00026F0A"/>
    <w:rsid w:val="00031BF0"/>
    <w:rsid w:val="00057689"/>
    <w:rsid w:val="00076224"/>
    <w:rsid w:val="00082483"/>
    <w:rsid w:val="00093A68"/>
    <w:rsid w:val="000A38E6"/>
    <w:rsid w:val="000C08B8"/>
    <w:rsid w:val="000D2A0E"/>
    <w:rsid w:val="000E048D"/>
    <w:rsid w:val="000E1367"/>
    <w:rsid w:val="00102196"/>
    <w:rsid w:val="00104A46"/>
    <w:rsid w:val="001140FB"/>
    <w:rsid w:val="00116A3E"/>
    <w:rsid w:val="00120D7F"/>
    <w:rsid w:val="00121EC5"/>
    <w:rsid w:val="00126D69"/>
    <w:rsid w:val="00151D9B"/>
    <w:rsid w:val="0018658F"/>
    <w:rsid w:val="00196FFA"/>
    <w:rsid w:val="001B6E42"/>
    <w:rsid w:val="001B7B09"/>
    <w:rsid w:val="001D2FF6"/>
    <w:rsid w:val="001D3D2C"/>
    <w:rsid w:val="001E6EE8"/>
    <w:rsid w:val="002005C5"/>
    <w:rsid w:val="0020565B"/>
    <w:rsid w:val="002216CD"/>
    <w:rsid w:val="00227698"/>
    <w:rsid w:val="0023138D"/>
    <w:rsid w:val="00236246"/>
    <w:rsid w:val="00252A21"/>
    <w:rsid w:val="00260A6F"/>
    <w:rsid w:val="0026420A"/>
    <w:rsid w:val="00280178"/>
    <w:rsid w:val="00280256"/>
    <w:rsid w:val="00283C9E"/>
    <w:rsid w:val="002A14B2"/>
    <w:rsid w:val="002B7646"/>
    <w:rsid w:val="002C060E"/>
    <w:rsid w:val="002C0EDC"/>
    <w:rsid w:val="002D757F"/>
    <w:rsid w:val="00302BA8"/>
    <w:rsid w:val="00342284"/>
    <w:rsid w:val="00347AB3"/>
    <w:rsid w:val="00353947"/>
    <w:rsid w:val="003550A7"/>
    <w:rsid w:val="00363DC8"/>
    <w:rsid w:val="003651B8"/>
    <w:rsid w:val="0037103A"/>
    <w:rsid w:val="00377283"/>
    <w:rsid w:val="0039127D"/>
    <w:rsid w:val="00395BFF"/>
    <w:rsid w:val="003967D2"/>
    <w:rsid w:val="003B3A79"/>
    <w:rsid w:val="003E099E"/>
    <w:rsid w:val="003E4404"/>
    <w:rsid w:val="004047CA"/>
    <w:rsid w:val="004276DE"/>
    <w:rsid w:val="00430AB3"/>
    <w:rsid w:val="00444EE0"/>
    <w:rsid w:val="0045511B"/>
    <w:rsid w:val="00484F8D"/>
    <w:rsid w:val="00490246"/>
    <w:rsid w:val="004A0056"/>
    <w:rsid w:val="004A2D2A"/>
    <w:rsid w:val="004A4A3A"/>
    <w:rsid w:val="004B10BE"/>
    <w:rsid w:val="004C3B29"/>
    <w:rsid w:val="004F3BDB"/>
    <w:rsid w:val="004F41D2"/>
    <w:rsid w:val="00504969"/>
    <w:rsid w:val="0050712D"/>
    <w:rsid w:val="005202D4"/>
    <w:rsid w:val="00521D8E"/>
    <w:rsid w:val="00525464"/>
    <w:rsid w:val="00530CB5"/>
    <w:rsid w:val="00530E8E"/>
    <w:rsid w:val="0053682D"/>
    <w:rsid w:val="00540631"/>
    <w:rsid w:val="005612B8"/>
    <w:rsid w:val="00570831"/>
    <w:rsid w:val="005713DB"/>
    <w:rsid w:val="0057493E"/>
    <w:rsid w:val="005765FC"/>
    <w:rsid w:val="0059652D"/>
    <w:rsid w:val="005B6C72"/>
    <w:rsid w:val="005B71BB"/>
    <w:rsid w:val="005C555F"/>
    <w:rsid w:val="005C725F"/>
    <w:rsid w:val="005C74C0"/>
    <w:rsid w:val="005E09F3"/>
    <w:rsid w:val="005F5B0A"/>
    <w:rsid w:val="00616AD5"/>
    <w:rsid w:val="006329E0"/>
    <w:rsid w:val="00643D0A"/>
    <w:rsid w:val="00653496"/>
    <w:rsid w:val="00655EDC"/>
    <w:rsid w:val="00671F0F"/>
    <w:rsid w:val="0067259D"/>
    <w:rsid w:val="006751E7"/>
    <w:rsid w:val="0067581F"/>
    <w:rsid w:val="00676666"/>
    <w:rsid w:val="00681E89"/>
    <w:rsid w:val="00683222"/>
    <w:rsid w:val="006B0FFE"/>
    <w:rsid w:val="006B2E67"/>
    <w:rsid w:val="006C2347"/>
    <w:rsid w:val="006C44D7"/>
    <w:rsid w:val="006E1FFC"/>
    <w:rsid w:val="006E650D"/>
    <w:rsid w:val="00700949"/>
    <w:rsid w:val="0070219F"/>
    <w:rsid w:val="00713FCE"/>
    <w:rsid w:val="007172C2"/>
    <w:rsid w:val="0073797B"/>
    <w:rsid w:val="007432F1"/>
    <w:rsid w:val="0074429B"/>
    <w:rsid w:val="00744A46"/>
    <w:rsid w:val="007469DF"/>
    <w:rsid w:val="0076022C"/>
    <w:rsid w:val="00772C85"/>
    <w:rsid w:val="00781E64"/>
    <w:rsid w:val="00783056"/>
    <w:rsid w:val="00794DE7"/>
    <w:rsid w:val="007B171F"/>
    <w:rsid w:val="007B620F"/>
    <w:rsid w:val="007C6992"/>
    <w:rsid w:val="007D0218"/>
    <w:rsid w:val="007D4961"/>
    <w:rsid w:val="007E4ADC"/>
    <w:rsid w:val="007E58BE"/>
    <w:rsid w:val="007F22DF"/>
    <w:rsid w:val="007F65D3"/>
    <w:rsid w:val="007F6B6A"/>
    <w:rsid w:val="00820555"/>
    <w:rsid w:val="00827F8A"/>
    <w:rsid w:val="00841FC6"/>
    <w:rsid w:val="00846391"/>
    <w:rsid w:val="00854D6E"/>
    <w:rsid w:val="008579B1"/>
    <w:rsid w:val="00863360"/>
    <w:rsid w:val="00864F6A"/>
    <w:rsid w:val="00872DD4"/>
    <w:rsid w:val="008741CB"/>
    <w:rsid w:val="00877BB2"/>
    <w:rsid w:val="00882370"/>
    <w:rsid w:val="00883D4A"/>
    <w:rsid w:val="008A0021"/>
    <w:rsid w:val="008A2F3E"/>
    <w:rsid w:val="008B1A32"/>
    <w:rsid w:val="008C0487"/>
    <w:rsid w:val="0090514F"/>
    <w:rsid w:val="00921E57"/>
    <w:rsid w:val="00946D70"/>
    <w:rsid w:val="00961F38"/>
    <w:rsid w:val="009631BD"/>
    <w:rsid w:val="00970532"/>
    <w:rsid w:val="00982641"/>
    <w:rsid w:val="009A18B7"/>
    <w:rsid w:val="009B0FA9"/>
    <w:rsid w:val="009B3DE0"/>
    <w:rsid w:val="009B43FF"/>
    <w:rsid w:val="00A13682"/>
    <w:rsid w:val="00A43CFA"/>
    <w:rsid w:val="00A467BE"/>
    <w:rsid w:val="00A804B9"/>
    <w:rsid w:val="00A9201F"/>
    <w:rsid w:val="00AA0BAF"/>
    <w:rsid w:val="00AA1AA3"/>
    <w:rsid w:val="00AA678D"/>
    <w:rsid w:val="00AB25E8"/>
    <w:rsid w:val="00AB6227"/>
    <w:rsid w:val="00AC6372"/>
    <w:rsid w:val="00AE0E5F"/>
    <w:rsid w:val="00AE4E74"/>
    <w:rsid w:val="00AE7FFC"/>
    <w:rsid w:val="00AF70B4"/>
    <w:rsid w:val="00AF742A"/>
    <w:rsid w:val="00B11C3B"/>
    <w:rsid w:val="00B14144"/>
    <w:rsid w:val="00B300AF"/>
    <w:rsid w:val="00B437CC"/>
    <w:rsid w:val="00B51A4F"/>
    <w:rsid w:val="00B61C8F"/>
    <w:rsid w:val="00B67321"/>
    <w:rsid w:val="00B85BEC"/>
    <w:rsid w:val="00B85F0D"/>
    <w:rsid w:val="00B9618C"/>
    <w:rsid w:val="00BA37BC"/>
    <w:rsid w:val="00BA6356"/>
    <w:rsid w:val="00BC6A2D"/>
    <w:rsid w:val="00BD1825"/>
    <w:rsid w:val="00BD63B0"/>
    <w:rsid w:val="00BD64A0"/>
    <w:rsid w:val="00BE4237"/>
    <w:rsid w:val="00BF0435"/>
    <w:rsid w:val="00BF05C6"/>
    <w:rsid w:val="00BF1D63"/>
    <w:rsid w:val="00C04B48"/>
    <w:rsid w:val="00C127D0"/>
    <w:rsid w:val="00C21BEA"/>
    <w:rsid w:val="00C33D1C"/>
    <w:rsid w:val="00C3558F"/>
    <w:rsid w:val="00C47493"/>
    <w:rsid w:val="00C61C82"/>
    <w:rsid w:val="00C81C00"/>
    <w:rsid w:val="00C83102"/>
    <w:rsid w:val="00C84D89"/>
    <w:rsid w:val="00C95605"/>
    <w:rsid w:val="00CA470F"/>
    <w:rsid w:val="00CB1376"/>
    <w:rsid w:val="00CB1828"/>
    <w:rsid w:val="00CC39F8"/>
    <w:rsid w:val="00CE4CAA"/>
    <w:rsid w:val="00CF0BBA"/>
    <w:rsid w:val="00CF532F"/>
    <w:rsid w:val="00D0340F"/>
    <w:rsid w:val="00D05934"/>
    <w:rsid w:val="00D107F4"/>
    <w:rsid w:val="00D14F36"/>
    <w:rsid w:val="00D255E8"/>
    <w:rsid w:val="00D26B20"/>
    <w:rsid w:val="00D32D87"/>
    <w:rsid w:val="00D3586B"/>
    <w:rsid w:val="00D54788"/>
    <w:rsid w:val="00D7321E"/>
    <w:rsid w:val="00D74C7C"/>
    <w:rsid w:val="00D764E0"/>
    <w:rsid w:val="00D77C40"/>
    <w:rsid w:val="00D82372"/>
    <w:rsid w:val="00D86A4B"/>
    <w:rsid w:val="00D91D30"/>
    <w:rsid w:val="00DA0651"/>
    <w:rsid w:val="00DC0A55"/>
    <w:rsid w:val="00DC59EE"/>
    <w:rsid w:val="00DD3BAE"/>
    <w:rsid w:val="00DE0997"/>
    <w:rsid w:val="00E205F7"/>
    <w:rsid w:val="00E23419"/>
    <w:rsid w:val="00E26F4C"/>
    <w:rsid w:val="00E26FAD"/>
    <w:rsid w:val="00E31291"/>
    <w:rsid w:val="00E33363"/>
    <w:rsid w:val="00E408D4"/>
    <w:rsid w:val="00E545FF"/>
    <w:rsid w:val="00E56AE1"/>
    <w:rsid w:val="00E60E53"/>
    <w:rsid w:val="00E632AD"/>
    <w:rsid w:val="00E649BE"/>
    <w:rsid w:val="00E76675"/>
    <w:rsid w:val="00E87588"/>
    <w:rsid w:val="00EA5A63"/>
    <w:rsid w:val="00EA643D"/>
    <w:rsid w:val="00EA70AA"/>
    <w:rsid w:val="00EB650F"/>
    <w:rsid w:val="00EC0CF6"/>
    <w:rsid w:val="00ED790F"/>
    <w:rsid w:val="00EE4965"/>
    <w:rsid w:val="00EF058C"/>
    <w:rsid w:val="00EF2B21"/>
    <w:rsid w:val="00EF458B"/>
    <w:rsid w:val="00F10784"/>
    <w:rsid w:val="00F23CE7"/>
    <w:rsid w:val="00F27659"/>
    <w:rsid w:val="00F46D94"/>
    <w:rsid w:val="00F513E5"/>
    <w:rsid w:val="00F5687F"/>
    <w:rsid w:val="00F748C2"/>
    <w:rsid w:val="00F76181"/>
    <w:rsid w:val="00F806FF"/>
    <w:rsid w:val="00F80D48"/>
    <w:rsid w:val="00F923C0"/>
    <w:rsid w:val="00F92FAD"/>
    <w:rsid w:val="00F968E3"/>
    <w:rsid w:val="00FB0439"/>
    <w:rsid w:val="00FB34A2"/>
    <w:rsid w:val="00FB575A"/>
    <w:rsid w:val="00FC121B"/>
    <w:rsid w:val="00FC5114"/>
    <w:rsid w:val="00FC6B01"/>
    <w:rsid w:val="00FD2E05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DDFC3B"/>
  <w15:chartTrackingRefBased/>
  <w15:docId w15:val="{0B1E1CE5-8D48-41E5-8A7A-552B4D1C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121B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tabs>
        <w:tab w:val="clear" w:pos="567"/>
        <w:tab w:val="num" w:pos="360"/>
      </w:tabs>
      <w:spacing w:before="360" w:after="240"/>
      <w:ind w:left="360" w:hanging="3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semiHidden/>
    <w:rsid w:val="00655EDC"/>
  </w:style>
  <w:style w:type="table" w:default="1" w:styleId="a4">
    <w:name w:val="Normal Table"/>
    <w:semiHidden/>
    <w:rsid w:val="00655E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655EDC"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link w:val="a7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8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9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before="60" w:afterLines="60" w:after="60"/>
    </w:pPr>
  </w:style>
  <w:style w:type="paragraph" w:styleId="aa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b">
    <w:name w:val="Рисунок"/>
    <w:basedOn w:val="a1"/>
    <w:rsid w:val="00655EDC"/>
    <w:pPr>
      <w:jc w:val="center"/>
    </w:pPr>
  </w:style>
  <w:style w:type="paragraph" w:customStyle="1" w:styleId="ac">
    <w:name w:val="Основной текст без отступа"/>
    <w:basedOn w:val="a2"/>
    <w:rsid w:val="00AB25E8"/>
    <w:pPr>
      <w:ind w:firstLine="0"/>
    </w:pPr>
  </w:style>
  <w:style w:type="paragraph" w:styleId="ad">
    <w:name w:val="Название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e">
    <w:name w:val="Table Grid"/>
    <w:basedOn w:val="a4"/>
    <w:rsid w:val="00921E57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before="0" w:afterLines="0" w:after="0"/>
      <w:ind w:left="454" w:hanging="454"/>
      <w:jc w:val="center"/>
    </w:pPr>
    <w:rPr>
      <w:sz w:val="20"/>
      <w:szCs w:val="20"/>
    </w:rPr>
  </w:style>
  <w:style w:type="paragraph" w:styleId="af">
    <w:name w:val="Title"/>
    <w:basedOn w:val="1"/>
    <w:next w:val="a2"/>
    <w:rsid w:val="00AA0BAF"/>
    <w:pPr>
      <w:numPr>
        <w:numId w:val="0"/>
      </w:numPr>
      <w:jc w:val="center"/>
    </w:pPr>
  </w:style>
  <w:style w:type="paragraph" w:customStyle="1" w:styleId="af0">
    <w:name w:val="Название таблицы"/>
    <w:basedOn w:val="aa"/>
    <w:next w:val="a9"/>
    <w:rsid w:val="00655EDC"/>
    <w:pPr>
      <w:keepNext/>
      <w:keepLines/>
      <w:ind w:right="851"/>
      <w:jc w:val="right"/>
    </w:pPr>
    <w:rPr>
      <w:sz w:val="24"/>
    </w:rPr>
  </w:style>
  <w:style w:type="character" w:styleId="af1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2">
    <w:name w:val="Шапка таблицы"/>
    <w:basedOn w:val="a9"/>
    <w:rsid w:val="00655EDC"/>
    <w:pPr>
      <w:keepNext/>
      <w:jc w:val="center"/>
    </w:pPr>
    <w:rPr>
      <w:b/>
      <w:lang w:val="ru-RU"/>
    </w:rPr>
  </w:style>
  <w:style w:type="character" w:styleId="af3">
    <w:name w:val="Hyperlink"/>
    <w:rsid w:val="00B300AF"/>
    <w:rPr>
      <w:color w:val="0000FF"/>
      <w:u w:val="single"/>
    </w:rPr>
  </w:style>
  <w:style w:type="paragraph" w:styleId="af4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rsid w:val="007F65D3"/>
    <w:rPr>
      <w:rFonts w:ascii="Arial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BIM%20&#1054;&#1055;&#1057;%20x64%2024.0\Report\Equip\A4(210x297)_form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AF507-F03A-46E2-8007-D7F0C4FB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A4(210x297)_form5.dot</Template>
  <TotalTime>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Результаты электротехнических расчетов</vt:lpstr>
    </vt:vector>
  </TitlesOfParts>
  <Company>Lenaeroproject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Результаты электротехнических расчетов</dc:title>
  <dc:subject/>
  <dc:creator>ZloyTapochek</dc:creator>
  <cp:keywords/>
  <cp:lastModifiedBy>Дмитрий</cp:lastModifiedBy>
  <cp:revision>1</cp:revision>
  <cp:lastPrinted>2009-11-12T07:38:00Z</cp:lastPrinted>
  <dcterms:created xsi:type="dcterms:W3CDTF">2024-12-20T04:27:00Z</dcterms:created>
  <dcterms:modified xsi:type="dcterms:W3CDTF">2024-12-20T04:27:00Z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OR_NAME">
    <vt:lpwstr/>
  </property>
  <property fmtid="{D5CDD505-2E9C-101B-9397-08002B2CF9AE}" pid="3" name="CUSTOMER_NAME">
    <vt:lpwstr/>
  </property>
  <property fmtid="{D5CDD505-2E9C-101B-9397-08002B2CF9AE}" pid="4" name="PROJECT_NAME">
    <vt:lpwstr/>
  </property>
  <property fmtid="{D5CDD505-2E9C-101B-9397-08002B2CF9AE}" pid="5" name="PS">
    <vt:lpwstr/>
  </property>
  <property fmtid="{D5CDD505-2E9C-101B-9397-08002B2CF9AE}" pid="6" name="DOCUMENT_NUMBER">
    <vt:lpwstr>-------</vt:lpwstr>
  </property>
  <property fmtid="{D5CDD505-2E9C-101B-9397-08002B2CF9AE}" pid="7" name="DOCUMENT_TITLE">
    <vt:lpwstr>Спецификация оборудования, изделий и материалов</vt:lpwstr>
  </property>
  <property fmtid="{D5CDD505-2E9C-101B-9397-08002B2CF9AE}" pid="8" name="DOCUMENT_PAGE">
    <vt:lpwstr/>
  </property>
  <property fmtid="{D5CDD505-2E9C-101B-9397-08002B2CF9AE}" pid="9" name="DEVELOPER">
    <vt:lpwstr/>
  </property>
  <property fmtid="{D5CDD505-2E9C-101B-9397-08002B2CF9AE}" pid="10" name="CHECK">
    <vt:lpwstr/>
  </property>
  <property fmtid="{D5CDD505-2E9C-101B-9397-08002B2CF9AE}" pid="11" name="GROUP_MNG">
    <vt:lpwstr/>
  </property>
  <property fmtid="{D5CDD505-2E9C-101B-9397-08002B2CF9AE}" pid="12" name="DEP_MNG">
    <vt:lpwstr/>
  </property>
  <property fmtid="{D5CDD505-2E9C-101B-9397-08002B2CF9AE}" pid="13" name="NCONTROL">
    <vt:lpwstr/>
  </property>
  <property fmtid="{D5CDD505-2E9C-101B-9397-08002B2CF9AE}" pid="14" name="CONFIRM">
    <vt:lpwstr/>
  </property>
</Properties>
</file>