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1132"/>
        <w:gridCol w:w="736"/>
        <w:gridCol w:w="907"/>
        <w:gridCol w:w="1133"/>
        <w:gridCol w:w="567"/>
        <w:gridCol w:w="737"/>
        <w:gridCol w:w="737"/>
        <w:gridCol w:w="737"/>
        <w:gridCol w:w="737"/>
        <w:gridCol w:w="737"/>
        <w:gridCol w:w="737"/>
        <w:gridCol w:w="725"/>
        <w:gridCol w:w="12"/>
      </w:tblGrid>
      <w:tr w:rsidR="00EE4EC8" w:rsidRPr="00DC5DB4" w14:paraId="7915E8CB" w14:textId="77777777" w:rsidTr="004C163B">
        <w:trPr>
          <w:gridAfter w:val="1"/>
          <w:wAfter w:w="12" w:type="dxa"/>
          <w:cantSplit/>
          <w:trHeight w:hRule="exact" w:val="594"/>
          <w:tblHeader/>
        </w:trPr>
        <w:tc>
          <w:tcPr>
            <w:tcW w:w="849" w:type="dxa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3A220F7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Поз.№</w:t>
            </w:r>
          </w:p>
        </w:tc>
        <w:tc>
          <w:tcPr>
            <w:tcW w:w="2775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D786EF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Видеокам</w:t>
            </w:r>
            <w:r w:rsidRPr="00DC5DB4">
              <w:rPr>
                <w:i/>
                <w:sz w:val="28"/>
                <w:szCs w:val="28"/>
              </w:rPr>
              <w:t>е</w:t>
            </w:r>
            <w:r w:rsidRPr="00DC5DB4">
              <w:rPr>
                <w:i/>
                <w:sz w:val="28"/>
                <w:szCs w:val="28"/>
              </w:rPr>
              <w:t>ра</w:t>
            </w:r>
          </w:p>
        </w:tc>
        <w:tc>
          <w:tcPr>
            <w:tcW w:w="243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606B8C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Объе</w:t>
            </w:r>
            <w:r w:rsidRPr="00DC5DB4">
              <w:rPr>
                <w:i/>
                <w:sz w:val="28"/>
                <w:szCs w:val="28"/>
              </w:rPr>
              <w:t>к</w:t>
            </w:r>
            <w:r w:rsidRPr="00DC5DB4">
              <w:rPr>
                <w:i/>
                <w:sz w:val="28"/>
                <w:szCs w:val="28"/>
              </w:rPr>
              <w:t>тив</w:t>
            </w:r>
          </w:p>
        </w:tc>
        <w:tc>
          <w:tcPr>
            <w:tcW w:w="4410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0AA2D6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Расчет зоны обзора видеок</w:t>
            </w:r>
            <w:r w:rsidRPr="00DC5DB4">
              <w:rPr>
                <w:i/>
                <w:sz w:val="28"/>
                <w:szCs w:val="28"/>
              </w:rPr>
              <w:t>а</w:t>
            </w:r>
            <w:r w:rsidRPr="00DC5DB4">
              <w:rPr>
                <w:i/>
                <w:sz w:val="28"/>
                <w:szCs w:val="28"/>
              </w:rPr>
              <w:t>меры</w:t>
            </w:r>
          </w:p>
        </w:tc>
      </w:tr>
      <w:tr w:rsidR="00EE4EC8" w:rsidRPr="00370F77" w14:paraId="1E26355A" w14:textId="77777777" w:rsidTr="004C163B">
        <w:trPr>
          <w:cantSplit/>
          <w:trHeight w:hRule="exact" w:val="3864"/>
          <w:tblHeader/>
        </w:trPr>
        <w:tc>
          <w:tcPr>
            <w:tcW w:w="849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890BA17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33FF86B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Модель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82A0893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Матрица: формат,</w:t>
            </w:r>
            <w:r>
              <w:rPr>
                <w:i/>
                <w:sz w:val="28"/>
                <w:szCs w:val="28"/>
              </w:rPr>
              <w:br/>
            </w:r>
            <w:r w:rsidRPr="00DC5DB4">
              <w:rPr>
                <w:i/>
                <w:sz w:val="28"/>
                <w:szCs w:val="28"/>
              </w:rPr>
              <w:t>ра</w:t>
            </w:r>
            <w:r w:rsidRPr="00DC5DB4">
              <w:rPr>
                <w:i/>
                <w:sz w:val="28"/>
                <w:szCs w:val="28"/>
              </w:rPr>
              <w:t>з</w:t>
            </w:r>
            <w:r w:rsidRPr="00DC5DB4">
              <w:rPr>
                <w:i/>
                <w:sz w:val="28"/>
                <w:szCs w:val="28"/>
              </w:rPr>
              <w:t>мер, Дм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F97B1DD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Разрешение</w:t>
            </w:r>
            <w:r>
              <w:rPr>
                <w:i/>
                <w:sz w:val="28"/>
                <w:szCs w:val="28"/>
              </w:rPr>
              <w:br/>
            </w:r>
            <w:r w:rsidRPr="00DC5DB4">
              <w:rPr>
                <w:i/>
                <w:sz w:val="28"/>
                <w:szCs w:val="28"/>
              </w:rPr>
              <w:t>матрицы, ТВЛ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98F498C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Модель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90546AA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Фокусное расстояние, мм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A74DA8C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Угол горизонтал</w:t>
            </w:r>
            <w:r w:rsidRPr="00DC5DB4">
              <w:rPr>
                <w:i/>
                <w:sz w:val="28"/>
                <w:szCs w:val="28"/>
              </w:rPr>
              <w:t>ь</w:t>
            </w:r>
            <w:r w:rsidRPr="00DC5DB4">
              <w:rPr>
                <w:i/>
                <w:sz w:val="28"/>
                <w:szCs w:val="28"/>
              </w:rPr>
              <w:t xml:space="preserve">ный, </w:t>
            </w:r>
            <w:r w:rsidRPr="00DC5DB4">
              <w:rPr>
                <w:rFonts w:cs="Arial"/>
                <w:i/>
                <w:sz w:val="28"/>
                <w:szCs w:val="28"/>
              </w:rPr>
              <w:t>°</w:t>
            </w:r>
          </w:p>
        </w:tc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F11131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Высота установки</w:t>
            </w:r>
            <w:r>
              <w:rPr>
                <w:i/>
                <w:sz w:val="28"/>
                <w:szCs w:val="28"/>
              </w:rPr>
              <w:br/>
            </w:r>
            <w:r w:rsidRPr="00DC5DB4">
              <w:rPr>
                <w:i/>
                <w:sz w:val="28"/>
                <w:szCs w:val="28"/>
              </w:rPr>
              <w:t>кам</w:t>
            </w:r>
            <w:r w:rsidRPr="00DC5DB4">
              <w:rPr>
                <w:i/>
                <w:sz w:val="28"/>
                <w:szCs w:val="28"/>
              </w:rPr>
              <w:t>е</w:t>
            </w:r>
            <w:r w:rsidRPr="00DC5DB4">
              <w:rPr>
                <w:i/>
                <w:sz w:val="28"/>
                <w:szCs w:val="28"/>
              </w:rPr>
              <w:t>ры, м</w:t>
            </w:r>
          </w:p>
        </w:tc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2D4098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Угол наклона камеры,</w:t>
            </w:r>
            <w:r w:rsidRPr="00DC5DB4">
              <w:rPr>
                <w:i/>
                <w:sz w:val="28"/>
                <w:szCs w:val="28"/>
              </w:rPr>
              <w:t xml:space="preserve"> °</w:t>
            </w:r>
          </w:p>
        </w:tc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913DF1C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Слепая зона, м</w:t>
            </w:r>
          </w:p>
        </w:tc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A63117C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Дистанция</w:t>
            </w:r>
            <w:r>
              <w:rPr>
                <w:i/>
                <w:sz w:val="28"/>
                <w:szCs w:val="28"/>
              </w:rPr>
              <w:br/>
            </w:r>
            <w:r w:rsidRPr="00DC5DB4">
              <w:rPr>
                <w:i/>
                <w:sz w:val="28"/>
                <w:szCs w:val="28"/>
              </w:rPr>
              <w:t>обнаружения, м</w:t>
            </w:r>
          </w:p>
        </w:tc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5A2937E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Дистанция</w:t>
            </w:r>
            <w:r>
              <w:rPr>
                <w:i/>
                <w:sz w:val="28"/>
                <w:szCs w:val="28"/>
              </w:rPr>
              <w:br/>
            </w:r>
            <w:r w:rsidRPr="00DC5DB4">
              <w:rPr>
                <w:i/>
                <w:sz w:val="28"/>
                <w:szCs w:val="28"/>
              </w:rPr>
              <w:t>распознав</w:t>
            </w:r>
            <w:r w:rsidRPr="00DC5DB4">
              <w:rPr>
                <w:i/>
                <w:sz w:val="28"/>
                <w:szCs w:val="28"/>
              </w:rPr>
              <w:t>а</w:t>
            </w:r>
            <w:r w:rsidRPr="00DC5DB4">
              <w:rPr>
                <w:i/>
                <w:sz w:val="28"/>
                <w:szCs w:val="28"/>
              </w:rPr>
              <w:t>ния, м</w:t>
            </w:r>
          </w:p>
        </w:tc>
        <w:tc>
          <w:tcPr>
            <w:tcW w:w="73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901339F" w14:textId="77777777" w:rsidR="00EE4EC8" w:rsidRPr="00DC5DB4" w:rsidRDefault="00EE4EC8" w:rsidP="008A63D6">
            <w:pPr>
              <w:keepLines/>
              <w:jc w:val="center"/>
              <w:rPr>
                <w:i/>
                <w:sz w:val="28"/>
                <w:szCs w:val="28"/>
              </w:rPr>
            </w:pPr>
            <w:r w:rsidRPr="00DC5DB4">
              <w:rPr>
                <w:i/>
                <w:sz w:val="28"/>
                <w:szCs w:val="28"/>
              </w:rPr>
              <w:t>Дистанция</w:t>
            </w:r>
            <w:r>
              <w:rPr>
                <w:i/>
                <w:sz w:val="28"/>
                <w:szCs w:val="28"/>
              </w:rPr>
              <w:br/>
            </w:r>
            <w:r w:rsidRPr="00DC5DB4">
              <w:rPr>
                <w:i/>
                <w:sz w:val="28"/>
                <w:szCs w:val="28"/>
              </w:rPr>
              <w:t>идентифик</w:t>
            </w:r>
            <w:r w:rsidRPr="00DC5DB4">
              <w:rPr>
                <w:i/>
                <w:sz w:val="28"/>
                <w:szCs w:val="28"/>
              </w:rPr>
              <w:t>а</w:t>
            </w:r>
            <w:r w:rsidRPr="00DC5DB4">
              <w:rPr>
                <w:i/>
                <w:sz w:val="28"/>
                <w:szCs w:val="28"/>
              </w:rPr>
              <w:t>ции, м</w:t>
            </w:r>
          </w:p>
        </w:tc>
      </w:tr>
      <w:tr w:rsidR="00EE4EC8" w:rsidRPr="00236A4A" w14:paraId="07C24658" w14:textId="77777777" w:rsidTr="00D566F9">
        <w:trPr>
          <w:cantSplit/>
          <w:trHeight w:val="454"/>
        </w:trPr>
        <w:tc>
          <w:tcPr>
            <w:tcW w:w="8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D98853" w14:textId="3BB08B81" w:rsidR="00EE4EC8" w:rsidRPr="00236A4A" w:rsidRDefault="00D566F9" w:rsidP="008A63D6">
            <w:pPr>
              <w:keepLines/>
              <w:ind w:left="57"/>
              <w:rPr>
                <w:i/>
              </w:rPr>
            </w:pPr>
            <w:r>
              <w:rPr>
                <w:i/>
              </w:rPr>
              <w:t>Устройство ОПС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4FAEB2" w14:textId="7EE4B052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RV-3NCT2165 (2.8-12)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EDB4A2" w14:textId="264D3F8A" w:rsidR="00EE4EC8" w:rsidRPr="000351C7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16:9, 1/4"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37A01E" w14:textId="7C8B4D72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1280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065CB8" w14:textId="07271716" w:rsidR="00EE4EC8" w:rsidRPr="00236A4A" w:rsidRDefault="00D566F9" w:rsidP="00B44B24">
            <w:pPr>
              <w:keepLines/>
              <w:suppressAutoHyphens/>
              <w:rPr>
                <w:i/>
              </w:rPr>
            </w:pPr>
            <w:r>
              <w:rPr>
                <w:i/>
              </w:rPr>
              <w:t>встроен.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1FACB4" w14:textId="01AD6676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312F28" w14:textId="74406A92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65,56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EB1377" w14:textId="66455B99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565F13" w14:textId="0DD7F765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8A2123" w14:textId="313A8601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260F44" w14:textId="2D33A390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49,69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244520" w14:textId="3116A4EE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9,94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A7C908D" w14:textId="4CC1FB3A" w:rsidR="00EE4EC8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3,98</w:t>
            </w:r>
          </w:p>
        </w:tc>
      </w:tr>
      <w:tr w:rsidR="00D566F9" w:rsidRPr="00236A4A" w14:paraId="190A5020" w14:textId="77777777" w:rsidTr="00D566F9">
        <w:trPr>
          <w:cantSplit/>
          <w:trHeight w:val="454"/>
        </w:trPr>
        <w:tc>
          <w:tcPr>
            <w:tcW w:w="8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F41824" w14:textId="298053E9" w:rsidR="00D566F9" w:rsidRPr="00236A4A" w:rsidRDefault="00D566F9" w:rsidP="008A63D6">
            <w:pPr>
              <w:keepLines/>
              <w:ind w:left="57"/>
              <w:rPr>
                <w:i/>
              </w:rPr>
            </w:pPr>
            <w:r>
              <w:rPr>
                <w:i/>
              </w:rPr>
              <w:t>X.7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EED2E" w14:textId="3B1FC9EB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RV-3NCT2165 (2.8-12)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EDB7DC" w14:textId="4D91FFA8" w:rsidR="00D566F9" w:rsidRPr="000351C7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16:9, 1/4"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B32499" w14:textId="7509AE3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1280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8FEBD5" w14:textId="0F6D5A30" w:rsidR="00D566F9" w:rsidRPr="00236A4A" w:rsidRDefault="00D566F9" w:rsidP="00B44B24">
            <w:pPr>
              <w:keepLines/>
              <w:suppressAutoHyphens/>
              <w:rPr>
                <w:i/>
              </w:rPr>
            </w:pPr>
            <w:r>
              <w:rPr>
                <w:i/>
              </w:rPr>
              <w:t>встроен.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713BC" w14:textId="71298D9F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CE678" w14:textId="622AF0B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65,56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4254E5" w14:textId="2461824F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FC416" w14:textId="4BD0E4C5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2533D" w14:textId="27E52BC4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6,93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D01D6F" w14:textId="1DCCBBA6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49,69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05EFBC" w14:textId="524780AF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9,94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DCAD2EA" w14:textId="1C2087F4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3,98</w:t>
            </w:r>
          </w:p>
        </w:tc>
      </w:tr>
      <w:tr w:rsidR="00D566F9" w:rsidRPr="00236A4A" w14:paraId="71035FD5" w14:textId="77777777" w:rsidTr="00D566F9">
        <w:trPr>
          <w:cantSplit/>
          <w:trHeight w:val="454"/>
        </w:trPr>
        <w:tc>
          <w:tcPr>
            <w:tcW w:w="8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A829E9" w14:textId="57EEBE78" w:rsidR="00D566F9" w:rsidRPr="00236A4A" w:rsidRDefault="00D566F9" w:rsidP="008A63D6">
            <w:pPr>
              <w:keepLines/>
              <w:ind w:left="57"/>
              <w:rPr>
                <w:i/>
              </w:rPr>
            </w:pPr>
            <w:r>
              <w:rPr>
                <w:i/>
              </w:rPr>
              <w:t>X.X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5C8F1B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EAF93E" w14:textId="77777777" w:rsidR="00D566F9" w:rsidRPr="000351C7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91DE" w14:textId="7D0DEE50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380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0E363" w14:textId="77777777" w:rsidR="00D566F9" w:rsidRPr="00236A4A" w:rsidRDefault="00D566F9" w:rsidP="00B44B24">
            <w:pPr>
              <w:keepLines/>
              <w:suppressAutoHyphens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1042FB" w14:textId="1A7C6DDF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E64DE2" w14:textId="328FD2C3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46A181" w14:textId="52955902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AEB9DE" w14:textId="46847738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D319F" w14:textId="62DE82D9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056E89" w14:textId="0D4EA111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6E6C71" w14:textId="1C85C1AD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B42E978" w14:textId="5263BBAD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D566F9" w:rsidRPr="00236A4A" w14:paraId="01348C15" w14:textId="77777777" w:rsidTr="00D566F9">
        <w:trPr>
          <w:cantSplit/>
          <w:trHeight w:val="454"/>
        </w:trPr>
        <w:tc>
          <w:tcPr>
            <w:tcW w:w="8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4F601" w14:textId="0CFD4CC5" w:rsidR="00D566F9" w:rsidRPr="00236A4A" w:rsidRDefault="00D566F9" w:rsidP="008A63D6">
            <w:pPr>
              <w:keepLines/>
              <w:ind w:left="57"/>
              <w:rPr>
                <w:i/>
              </w:rPr>
            </w:pPr>
            <w:r>
              <w:rPr>
                <w:i/>
              </w:rPr>
              <w:t>X.X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8E2D5A" w14:textId="6C76DE42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RV-3NCT2165 (2.8-12)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6E96E2" w14:textId="273968C3" w:rsidR="00D566F9" w:rsidRPr="000351C7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16:9, 1/4"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9F36FD" w14:textId="6074D223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1280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0D6E69" w14:textId="7CAE659F" w:rsidR="00D566F9" w:rsidRPr="00236A4A" w:rsidRDefault="00D566F9" w:rsidP="00B44B24">
            <w:pPr>
              <w:keepLines/>
              <w:suppressAutoHyphens/>
              <w:rPr>
                <w:i/>
              </w:rPr>
            </w:pPr>
            <w:r>
              <w:rPr>
                <w:i/>
              </w:rPr>
              <w:t>встроен.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519E90" w14:textId="497D8DF5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3CF426" w14:textId="70BBB9F5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65,56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F16C4" w14:textId="6CD9D08E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C9498D" w14:textId="7B22CECB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1772B9" w14:textId="016441A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990E81" w14:textId="7E37598A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49,69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E48E7" w14:textId="2C72F3FA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9,94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BCF77D3" w14:textId="510691F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3,98</w:t>
            </w:r>
          </w:p>
        </w:tc>
      </w:tr>
      <w:tr w:rsidR="00D566F9" w:rsidRPr="00236A4A" w14:paraId="55A3EE64" w14:textId="77777777" w:rsidTr="00D566F9">
        <w:trPr>
          <w:cantSplit/>
          <w:trHeight w:val="454"/>
        </w:trPr>
        <w:tc>
          <w:tcPr>
            <w:tcW w:w="8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B96D1C" w14:textId="6C8DB3DD" w:rsidR="00D566F9" w:rsidRPr="00236A4A" w:rsidRDefault="00D566F9" w:rsidP="008A63D6">
            <w:pPr>
              <w:keepLines/>
              <w:ind w:left="57"/>
              <w:rPr>
                <w:i/>
              </w:rPr>
            </w:pPr>
            <w:r>
              <w:rPr>
                <w:i/>
              </w:rPr>
              <w:t>X.X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B9CC4" w14:textId="133A21D2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RV-3NCT2165 (2.8-12)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DA03FE" w14:textId="38302492" w:rsidR="00D566F9" w:rsidRPr="000351C7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16:9, 1/4"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D7D341" w14:textId="29F7C01E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1280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D0565C" w14:textId="209218E4" w:rsidR="00D566F9" w:rsidRPr="00236A4A" w:rsidRDefault="00D566F9" w:rsidP="00B44B24">
            <w:pPr>
              <w:keepLines/>
              <w:suppressAutoHyphens/>
              <w:rPr>
                <w:i/>
              </w:rPr>
            </w:pPr>
            <w:r>
              <w:rPr>
                <w:i/>
              </w:rPr>
              <w:t>встроен.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8DB090" w14:textId="1FD19C13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BB2D14" w14:textId="475D560D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65,56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BD1B8E" w14:textId="62BAFFB2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6CE68" w14:textId="3AF03ABD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B951FC" w14:textId="2D0A2DCB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8B0118" w14:textId="7A8B8302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49,69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5D9AD" w14:textId="552DE1C1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9,94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86C8129" w14:textId="5C3A9708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  <w:r>
              <w:rPr>
                <w:i/>
              </w:rPr>
              <w:t>3,98</w:t>
            </w:r>
          </w:p>
        </w:tc>
      </w:tr>
      <w:tr w:rsidR="00D566F9" w:rsidRPr="00236A4A" w14:paraId="5F842BB5" w14:textId="77777777" w:rsidTr="00D566F9">
        <w:trPr>
          <w:cantSplit/>
          <w:trHeight w:val="454"/>
        </w:trPr>
        <w:tc>
          <w:tcPr>
            <w:tcW w:w="8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E61982" w14:textId="77777777" w:rsidR="00D566F9" w:rsidRPr="00236A4A" w:rsidRDefault="00D566F9" w:rsidP="008A63D6">
            <w:pPr>
              <w:keepLines/>
              <w:ind w:left="57"/>
              <w:rPr>
                <w:i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6D46BD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3F8CD3" w14:textId="77777777" w:rsidR="00D566F9" w:rsidRPr="000351C7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0A59C7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2DE4B" w14:textId="77777777" w:rsidR="00D566F9" w:rsidRPr="00236A4A" w:rsidRDefault="00D566F9" w:rsidP="00B44B24">
            <w:pPr>
              <w:keepLines/>
              <w:suppressAutoHyphens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6A32A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9E3368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2722FB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75C27D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B2FDF2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C4D9CC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E43962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E7A2902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</w:tr>
      <w:tr w:rsidR="00D566F9" w:rsidRPr="00236A4A" w14:paraId="5C4B367F" w14:textId="77777777" w:rsidTr="004C163B">
        <w:trPr>
          <w:cantSplit/>
          <w:trHeight w:val="454"/>
        </w:trPr>
        <w:tc>
          <w:tcPr>
            <w:tcW w:w="8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0D7919" w14:textId="77777777" w:rsidR="00D566F9" w:rsidRPr="00236A4A" w:rsidRDefault="00D566F9" w:rsidP="008A63D6">
            <w:pPr>
              <w:keepLines/>
              <w:ind w:left="57"/>
              <w:rPr>
                <w:i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EB5965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D16310" w14:textId="77777777" w:rsidR="00D566F9" w:rsidRPr="000351C7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241D2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33C313" w14:textId="77777777" w:rsidR="00D566F9" w:rsidRPr="00236A4A" w:rsidRDefault="00D566F9" w:rsidP="00B44B24">
            <w:pPr>
              <w:keepLines/>
              <w:suppressAutoHyphens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CF62B5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0A7313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D7806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222AC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8E592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BEEA6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EF43A1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14:paraId="46022B7D" w14:textId="77777777" w:rsidR="00D566F9" w:rsidRPr="00236A4A" w:rsidRDefault="00D566F9" w:rsidP="008A63D6">
            <w:pPr>
              <w:keepLines/>
              <w:suppressAutoHyphens/>
              <w:ind w:left="57"/>
              <w:rPr>
                <w:i/>
              </w:rPr>
            </w:pPr>
          </w:p>
        </w:tc>
      </w:tr>
    </w:tbl>
    <w:p w14:paraId="43115EA2" w14:textId="77777777" w:rsidR="00965365" w:rsidRPr="00DE401F" w:rsidRDefault="00965365" w:rsidP="00DE401F">
      <w:pPr>
        <w:pStyle w:val="a2"/>
        <w:ind w:firstLine="0"/>
      </w:pPr>
    </w:p>
    <w:sectPr w:rsidR="00965365" w:rsidRPr="00DE401F" w:rsidSect="00DE4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55" w:right="363" w:bottom="340" w:left="1157" w:header="357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37F3" w14:textId="77777777" w:rsidR="00B277C2" w:rsidRDefault="00B277C2">
      <w:r>
        <w:separator/>
      </w:r>
    </w:p>
  </w:endnote>
  <w:endnote w:type="continuationSeparator" w:id="0">
    <w:p w14:paraId="4773DA5E" w14:textId="77777777" w:rsidR="00B277C2" w:rsidRDefault="00B2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F42B" w14:textId="77777777" w:rsidR="00D566F9" w:rsidRDefault="00D566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5C7A" w14:textId="0B388F63" w:rsidR="00BA7151" w:rsidRPr="00BA7151" w:rsidRDefault="00D566F9" w:rsidP="0074429B">
    <w:pPr>
      <w:pStyle w:val="a6"/>
      <w:spacing w:before="0"/>
      <w:rPr>
        <w:sz w:val="24"/>
        <w:lang w:val="en-US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AC7B67" wp14:editId="12315FE5">
              <wp:simplePos x="0" y="0"/>
              <wp:positionH relativeFrom="column">
                <wp:posOffset>-521970</wp:posOffset>
              </wp:positionH>
              <wp:positionV relativeFrom="paragraph">
                <wp:posOffset>-2367915</wp:posOffset>
              </wp:positionV>
              <wp:extent cx="553085" cy="3239770"/>
              <wp:effectExtent l="0" t="0" r="0" b="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323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DE401F" w:rsidRPr="00370F77" w14:paraId="4CC883C8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2DBB00F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Взам.инв.№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20FE09BE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370F77" w14:paraId="1FFFE494" w14:textId="77777777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3746D9E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649E17B2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DE401F" w:rsidRPr="00370F77" w14:paraId="4EE5436F" w14:textId="77777777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6F0BE3C" w14:textId="77777777" w:rsidR="00DE401F" w:rsidRPr="00370F77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370F7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tbRl"/>
                                <w:vAlign w:val="center"/>
                              </w:tcPr>
                              <w:p w14:paraId="4CBECDAD" w14:textId="77777777" w:rsidR="00DE401F" w:rsidRPr="00370F77" w:rsidRDefault="00DE401F" w:rsidP="00A44773">
                                <w:pPr>
                                  <w:keepLines/>
                                  <w:ind w:left="113" w:right="113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4C58CE25" w14:textId="77777777" w:rsidR="00DE401F" w:rsidRPr="004E5027" w:rsidRDefault="00DE401F" w:rsidP="00DE401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C7B6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1.1pt;margin-top:-186.45pt;width:43.55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84"/>
                      <w:gridCol w:w="397"/>
                    </w:tblGrid>
                    <w:tr w:rsidR="00DE401F" w:rsidRPr="00370F77" w14:paraId="4CC883C8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2DBB00F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Взам.инв.№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20FE09BE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370F77" w14:paraId="1FFFE494" w14:textId="77777777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3746D9E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649E17B2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DE401F" w:rsidRPr="00370F77" w14:paraId="4EE5436F" w14:textId="77777777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36F0BE3C" w14:textId="77777777" w:rsidR="00DE401F" w:rsidRPr="00370F77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370F77">
                            <w:rPr>
                              <w:i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tbRl"/>
                          <w:vAlign w:val="center"/>
                        </w:tcPr>
                        <w:p w14:paraId="4CBECDAD" w14:textId="77777777" w:rsidR="00DE401F" w:rsidRPr="00370F77" w:rsidRDefault="00DE401F" w:rsidP="00A44773">
                          <w:pPr>
                            <w:keepLines/>
                            <w:ind w:left="113" w:right="113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4C58CE25" w14:textId="77777777" w:rsidR="00DE401F" w:rsidRPr="004E5027" w:rsidRDefault="00DE401F" w:rsidP="00DE401F">
                    <w:pPr>
                      <w:rPr>
                        <w:sz w:val="2"/>
                        <w:szCs w:val="2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DE401F" w:rsidRPr="00370F77" w14:paraId="01E70850" w14:textId="77777777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14:paraId="4E6CA995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6" w:type="dxa"/>
          <w:tcBorders>
            <w:bottom w:val="single" w:sz="4" w:space="0" w:color="auto"/>
          </w:tcBorders>
        </w:tcPr>
        <w:p w14:paraId="39B29D3C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446D40D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7C41B49C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7FBAC638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3B5354CB" w14:textId="77777777" w:rsidR="00DE401F" w:rsidRPr="00F92FAD" w:rsidRDefault="00DE401F" w:rsidP="00A44773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14:paraId="06E8D2BB" w14:textId="3998C60F" w:rsidR="00DE401F" w:rsidRPr="00370F77" w:rsidRDefault="00DE401F" w:rsidP="00A44773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 w:rsidRPr="00370F77">
            <w:rPr>
              <w:i/>
              <w:sz w:val="24"/>
              <w:lang w:val="en-US"/>
            </w:rPr>
            <w:fldChar w:fldCharType="begin"/>
          </w:r>
          <w:r w:rsidRPr="00370F77">
            <w:rPr>
              <w:i/>
              <w:sz w:val="24"/>
              <w:lang w:val="en-US"/>
            </w:rPr>
            <w:instrText xml:space="preserve"> DOCPROPERTY  DOCUMENT_NUMBER  \* MERGEFORMAT </w:instrText>
          </w:r>
          <w:r w:rsidR="007D32E4">
            <w:rPr>
              <w:i/>
              <w:sz w:val="24"/>
              <w:lang w:val="en-US"/>
            </w:rPr>
            <w:fldChar w:fldCharType="separate"/>
          </w:r>
          <w:r w:rsidR="00D566F9">
            <w:rPr>
              <w:i/>
              <w:sz w:val="24"/>
              <w:lang w:val="en-US"/>
            </w:rPr>
            <w:t>-------</w:t>
          </w:r>
          <w:r w:rsidRPr="00370F77">
            <w:rPr>
              <w:i/>
              <w:sz w:val="24"/>
              <w:lang w:val="en-US"/>
            </w:rPr>
            <w:fldChar w:fldCharType="end"/>
          </w:r>
        </w:p>
      </w:tc>
      <w:tc>
        <w:tcPr>
          <w:tcW w:w="578" w:type="dxa"/>
          <w:shd w:val="clear" w:color="auto" w:fill="auto"/>
          <w:noWrap/>
          <w:vAlign w:val="center"/>
        </w:tcPr>
        <w:p w14:paraId="2CE90163" w14:textId="77777777" w:rsidR="00DE401F" w:rsidRPr="00370F77" w:rsidRDefault="00DE401F" w:rsidP="00A44773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</w:tr>
    <w:tr w:rsidR="00DE401F" w:rsidRPr="00370F77" w14:paraId="034273A9" w14:textId="77777777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17369445" w14:textId="77777777" w:rsidR="00DE401F" w:rsidRDefault="00DE401F" w:rsidP="00A44773">
          <w:pPr>
            <w:pStyle w:val="a6"/>
            <w:keepLines/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14:paraId="23E2DF2E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5198B676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6A9CA308" w14:textId="77777777" w:rsidR="00DE401F" w:rsidRDefault="00DE401F" w:rsidP="00A44773">
          <w:pPr>
            <w:pStyle w:val="a6"/>
            <w:keepLines/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162765C4" w14:textId="77777777" w:rsidR="00DE401F" w:rsidRDefault="00DE401F" w:rsidP="00A44773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0077CD59" w14:textId="77777777" w:rsidR="00DE401F" w:rsidRDefault="00DE401F" w:rsidP="00A44773">
          <w:pPr>
            <w:pStyle w:val="a6"/>
            <w:keepLines/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14:paraId="0F0D8B34" w14:textId="77777777" w:rsidR="00DE401F" w:rsidRDefault="00DE401F" w:rsidP="00A44773">
          <w:pPr>
            <w:pStyle w:val="a6"/>
            <w:keepLines/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14:paraId="15A20264" w14:textId="77777777" w:rsidR="00DE401F" w:rsidRPr="00370F77" w:rsidRDefault="00DE401F" w:rsidP="00A44773">
          <w:pPr>
            <w:pStyle w:val="a6"/>
            <w:keepLines/>
            <w:jc w:val="center"/>
            <w:rPr>
              <w:i/>
              <w:sz w:val="24"/>
            </w:rPr>
          </w:pPr>
          <w:r w:rsidRPr="00370F77">
            <w:rPr>
              <w:i/>
              <w:sz w:val="24"/>
            </w:rPr>
            <w:fldChar w:fldCharType="begin"/>
          </w:r>
          <w:r w:rsidRPr="00370F77">
            <w:rPr>
              <w:i/>
              <w:sz w:val="24"/>
            </w:rPr>
            <w:instrText xml:space="preserve"> PAGE  \* Arabic  \* MERGEFORMAT </w:instrText>
          </w:r>
          <w:r w:rsidRPr="00370F77">
            <w:rPr>
              <w:i/>
              <w:sz w:val="24"/>
            </w:rPr>
            <w:fldChar w:fldCharType="separate"/>
          </w:r>
          <w:r w:rsidR="00965365">
            <w:rPr>
              <w:i/>
              <w:noProof/>
              <w:sz w:val="24"/>
            </w:rPr>
            <w:t>2</w:t>
          </w:r>
          <w:r w:rsidRPr="00370F77">
            <w:rPr>
              <w:i/>
              <w:sz w:val="24"/>
            </w:rPr>
            <w:fldChar w:fldCharType="end"/>
          </w:r>
        </w:p>
      </w:tc>
    </w:tr>
    <w:tr w:rsidR="00DE401F" w:rsidRPr="00370F77" w14:paraId="7FA86E4B" w14:textId="77777777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14:paraId="275BD481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14:paraId="08F41A3F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179F864B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5DEFAB32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14:paraId="4E878B58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14:paraId="40F99FF6" w14:textId="77777777" w:rsidR="00DE401F" w:rsidRPr="00370F77" w:rsidRDefault="00DE401F" w:rsidP="00A44773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14:paraId="437A76E9" w14:textId="77777777" w:rsidR="00DE401F" w:rsidRDefault="00DE401F" w:rsidP="00A44773">
          <w:pPr>
            <w:pStyle w:val="a6"/>
            <w:keepLines/>
            <w:spacing w:before="0"/>
            <w:jc w:val="center"/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14:paraId="4C309A9E" w14:textId="77777777" w:rsidR="00DE401F" w:rsidRDefault="00DE401F" w:rsidP="00A44773">
          <w:pPr>
            <w:pStyle w:val="a6"/>
            <w:keepLines/>
            <w:spacing w:before="0"/>
            <w:jc w:val="center"/>
          </w:pPr>
        </w:p>
      </w:tc>
    </w:tr>
  </w:tbl>
  <w:p w14:paraId="7B9C3DB6" w14:textId="32E5A90D" w:rsidR="00F92FAD" w:rsidRPr="0074429B" w:rsidRDefault="00D566F9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06C142" wp14:editId="59231B93">
              <wp:simplePos x="0" y="0"/>
              <wp:positionH relativeFrom="column">
                <wp:posOffset>-461010</wp:posOffset>
              </wp:positionH>
              <wp:positionV relativeFrom="paragraph">
                <wp:posOffset>27305</wp:posOffset>
              </wp:positionV>
              <wp:extent cx="434340" cy="0"/>
              <wp:effectExtent l="0" t="0" r="0" b="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43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2FCF0" id="Line 1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3pt,2.15pt" to="-2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" strokeweight="2.2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4007" w14:textId="4DB52A7D" w:rsidR="00350CDD" w:rsidRDefault="00D566F9" w:rsidP="0074429B">
    <w:pPr>
      <w:pStyle w:val="a6"/>
      <w:spacing w:before="0"/>
      <w:rPr>
        <w:sz w:val="2"/>
        <w:szCs w:val="2"/>
      </w:rPr>
    </w:pPr>
    <w:r w:rsidRPr="00350CDD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30EC93" wp14:editId="72C01366">
              <wp:simplePos x="0" y="0"/>
              <wp:positionH relativeFrom="column">
                <wp:posOffset>-757555</wp:posOffset>
              </wp:positionH>
              <wp:positionV relativeFrom="paragraph">
                <wp:posOffset>-3402965</wp:posOffset>
              </wp:positionV>
              <wp:extent cx="768985" cy="548703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548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6"/>
                            <w:gridCol w:w="48"/>
                            <w:gridCol w:w="188"/>
                            <w:gridCol w:w="96"/>
                            <w:gridCol w:w="185"/>
                            <w:gridCol w:w="99"/>
                            <w:gridCol w:w="284"/>
                          </w:tblGrid>
                          <w:tr w:rsidR="006264FB" w:rsidRPr="00F47BCF" w14:paraId="42757D00" w14:textId="77777777" w:rsidTr="006264FB">
                            <w:trPr>
                              <w:cantSplit/>
                              <w:trHeight w:hRule="exact" w:val="567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60A42D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F872DD5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FF63C43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72C829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264FB" w:rsidRPr="00F47BCF" w14:paraId="5401CE2A" w14:textId="77777777" w:rsidTr="006264FB">
                            <w:trPr>
                              <w:cantSplit/>
                              <w:trHeight w:hRule="exact" w:val="851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0493401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35CDD63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CA5DC55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20279A7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264FB" w:rsidRPr="00F47BCF" w14:paraId="65107986" w14:textId="77777777" w:rsidTr="006264FB">
                            <w:trPr>
                              <w:cantSplit/>
                              <w:trHeight w:hRule="exact" w:val="1134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44EFA92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EFA0A9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7F34345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6879AC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264FB" w:rsidRPr="00F47BCF" w14:paraId="4096308E" w14:textId="77777777" w:rsidTr="006264FB">
                            <w:trPr>
                              <w:cantSplit/>
                              <w:trHeight w:hRule="exact" w:val="1134"/>
                              <w:jc w:val="center"/>
                            </w:trPr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12F2CE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5F99C9C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F9C2FE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FBA7E90" w14:textId="77777777" w:rsidR="006264FB" w:rsidRPr="00F47BCF" w:rsidRDefault="006264FB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F47BCF" w14:paraId="3D0C559A" w14:textId="77777777" w:rsidTr="007E1E10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CD1940C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F296FBE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3B0AEA2" w14:textId="77777777" w:rsidR="00DE401F" w:rsidRPr="00F47BCF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83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C2831D3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F47BCF" w14:paraId="6C470389" w14:textId="77777777"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D3CC8A5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FEA114C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1A662A9" w14:textId="77777777" w:rsidR="00DE401F" w:rsidRPr="00F47BCF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83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7239CE6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E401F" w:rsidRPr="00F47BCF" w14:paraId="3BD88FBA" w14:textId="77777777"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B5F92C1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6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C8DFD36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37C747" w14:textId="77777777" w:rsidR="00DE401F" w:rsidRPr="00F47BCF" w:rsidRDefault="00DE401F" w:rsidP="00A44773">
                                <w:pPr>
                                  <w:keepLines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F47BC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83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CE4AD49" w14:textId="77777777" w:rsidR="00DE401F" w:rsidRPr="00F47BCF" w:rsidRDefault="00DE401F" w:rsidP="00A44773">
                                <w:pPr>
                                  <w:keepLines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E0EB3F9" w14:textId="77777777" w:rsidR="00DE401F" w:rsidRDefault="00DE401F" w:rsidP="00DE401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0EC9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-59.65pt;margin-top:-267.95pt;width:60.55pt;height:4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" filled="f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6"/>
                      <w:gridCol w:w="48"/>
                      <w:gridCol w:w="188"/>
                      <w:gridCol w:w="96"/>
                      <w:gridCol w:w="185"/>
                      <w:gridCol w:w="99"/>
                      <w:gridCol w:w="284"/>
                    </w:tblGrid>
                    <w:tr w:rsidR="006264FB" w:rsidRPr="00F47BCF" w14:paraId="42757D00" w14:textId="77777777" w:rsidTr="006264FB">
                      <w:trPr>
                        <w:cantSplit/>
                        <w:trHeight w:hRule="exact" w:val="567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5D60A42D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5F872DD5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5FF63C43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472C829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264FB" w:rsidRPr="00F47BCF" w14:paraId="5401CE2A" w14:textId="77777777" w:rsidTr="006264FB">
                      <w:trPr>
                        <w:cantSplit/>
                        <w:trHeight w:hRule="exact" w:val="851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30493401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35CDD63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1CA5DC55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220279A7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264FB" w:rsidRPr="00F47BCF" w14:paraId="65107986" w14:textId="77777777" w:rsidTr="006264FB">
                      <w:trPr>
                        <w:cantSplit/>
                        <w:trHeight w:hRule="exact" w:val="1134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44EFA92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44EFA0A9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37F34345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A6879AC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264FB" w:rsidRPr="00F47BCF" w14:paraId="4096308E" w14:textId="77777777" w:rsidTr="006264FB">
                      <w:trPr>
                        <w:cantSplit/>
                        <w:trHeight w:hRule="exact" w:val="1134"/>
                        <w:jc w:val="center"/>
                      </w:trPr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4412F2CE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25F99C9C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73F9C2FE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4FBA7E90" w14:textId="77777777" w:rsidR="006264FB" w:rsidRPr="00F47BCF" w:rsidRDefault="006264FB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F47BCF" w14:paraId="3D0C559A" w14:textId="77777777" w:rsidTr="007E1E10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CD1940C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F296FBE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23B0AEA2" w14:textId="77777777" w:rsidR="00DE401F" w:rsidRPr="00F47BCF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83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4C2831D3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F47BCF" w14:paraId="6C470389" w14:textId="77777777"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D3CC8A5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3FEA114C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11A662A9" w14:textId="77777777" w:rsidR="00DE401F" w:rsidRPr="00F47BCF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83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37239CE6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DE401F" w:rsidRPr="00F47BCF" w14:paraId="3BD88FBA" w14:textId="77777777"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B5F92C1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1C8DFD36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E37C747" w14:textId="77777777" w:rsidR="00DE401F" w:rsidRPr="00F47BCF" w:rsidRDefault="00DE401F" w:rsidP="00A44773">
                          <w:pPr>
                            <w:keepLines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47BCF">
                            <w:rPr>
                              <w:i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83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0CE4AD49" w14:textId="77777777" w:rsidR="00DE401F" w:rsidRPr="00F47BCF" w:rsidRDefault="00DE401F" w:rsidP="00A44773">
                          <w:pPr>
                            <w:keepLines/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7E0EB3F9" w14:textId="77777777" w:rsidR="00DE401F" w:rsidRDefault="00DE401F" w:rsidP="00DE401F"/>
                </w:txbxContent>
              </v:textbox>
            </v:shape>
          </w:pict>
        </mc:Fallback>
      </mc:AlternateContent>
    </w:r>
  </w:p>
  <w:p w14:paraId="6FF028DA" w14:textId="77777777" w:rsidR="00BA7151" w:rsidRPr="00350CDD" w:rsidRDefault="00BA7151" w:rsidP="0074429B">
    <w:pPr>
      <w:pStyle w:val="a6"/>
      <w:spacing w:before="0"/>
      <w:rPr>
        <w:sz w:val="2"/>
        <w:szCs w:val="2"/>
      </w:rPr>
    </w:pP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DE401F" w14:paraId="11FC3A73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B5C2B0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9EAB049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B79C227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91A1FA6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A3CCFBD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9FA547D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387F630" w14:textId="69715ECE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8"/>
              <w:szCs w:val="28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DOCUMENT_NUMBER  \* MERGEFORMAT </w:instrText>
          </w:r>
          <w:r w:rsidRPr="00F47BCF">
            <w:rPr>
              <w:i/>
              <w:sz w:val="24"/>
            </w:rPr>
            <w:fldChar w:fldCharType="separate"/>
          </w:r>
          <w:r w:rsidR="00D566F9">
            <w:rPr>
              <w:i/>
              <w:sz w:val="24"/>
            </w:rPr>
            <w:t>-------</w: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75177AD6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</w:tcPr>
        <w:p w14:paraId="145B0B4C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3CD1AF6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8FF34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74050B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4F2375C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B429F62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5E96012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8"/>
              <w:szCs w:val="28"/>
            </w:rPr>
          </w:pPr>
        </w:p>
      </w:tc>
    </w:tr>
    <w:tr w:rsidR="00DE401F" w14:paraId="2850734E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</w:tcPr>
        <w:p w14:paraId="20D05DF4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4B1170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8CC7880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7379925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AFB07B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B62F6AD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E9E41D5" w14:textId="17ACEE68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CUSTOMER_NAME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2D3F2DA5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nil"/>
            <w:bottom w:val="single" w:sz="18" w:space="0" w:color="auto"/>
            <w:right w:val="single" w:sz="18" w:space="0" w:color="auto"/>
          </w:tcBorders>
        </w:tcPr>
        <w:p w14:paraId="3164328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F351E9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9A54EC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B8D68C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D0B9998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1022E1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16D03A" w14:textId="77777777" w:rsidR="00DE401F" w:rsidRPr="00F47BCF" w:rsidRDefault="00DE401F" w:rsidP="00A44773">
          <w:pPr>
            <w:pStyle w:val="a6"/>
            <w:keepLines/>
            <w:suppressAutoHyphens/>
            <w:rPr>
              <w:i/>
            </w:rPr>
          </w:pPr>
        </w:p>
      </w:tc>
    </w:tr>
    <w:tr w:rsidR="00DE401F" w14:paraId="468EF553" w14:textId="77777777" w:rsidTr="00F2187D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6BC6CDFC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4D91B7B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Кол.уч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001CEB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762380B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E0CBB37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976EFD1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Cs w:val="16"/>
            </w:rPr>
          </w:pPr>
          <w:r w:rsidRPr="00F47BCF">
            <w:rPr>
              <w:i/>
              <w:szCs w:val="16"/>
            </w:rPr>
            <w:t>Д</w:t>
          </w:r>
          <w:r w:rsidRPr="00F47BCF">
            <w:rPr>
              <w:i/>
              <w:szCs w:val="16"/>
            </w:rPr>
            <w:t>а</w:t>
          </w:r>
          <w:r w:rsidRPr="00F47BCF">
            <w:rPr>
              <w:i/>
              <w:szCs w:val="16"/>
            </w:rPr>
            <w:t>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2DAFFAB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</w:rPr>
          </w:pPr>
        </w:p>
      </w:tc>
    </w:tr>
    <w:tr w:rsidR="00DE401F" w14:paraId="07784436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75663F73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E9D17DC" w14:textId="7F3F4FA6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DEVELOPER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BA94125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734E369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050B1C" w14:textId="2DCBD851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PROJECT_NAME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3881475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6857378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AB8775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F47BCF">
            <w:rPr>
              <w:i/>
              <w:sz w:val="20"/>
              <w:szCs w:val="20"/>
            </w:rPr>
            <w:t>Листов</w:t>
          </w:r>
        </w:p>
      </w:tc>
    </w:tr>
    <w:tr w:rsidR="00DE401F" w14:paraId="03A8BAA1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2BDD81A4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C348FE" w14:textId="43A52A3B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CHECK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DD41F00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B61E0B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EAB33B6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rPr>
              <w:i/>
            </w:rPr>
          </w:pPr>
        </w:p>
      </w:tc>
      <w:tc>
        <w:tcPr>
          <w:tcW w:w="85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8EB8AEF" w14:textId="0B1A1992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PS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851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F3DC70B" w14:textId="3DC005ED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DOCUMENT_PAGE  \* MERGEFORMAT </w:instrTex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116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009D121" w14:textId="77777777" w:rsidR="00DE401F" w:rsidRPr="00F47BCF" w:rsidRDefault="00DE401F" w:rsidP="00A44773">
          <w:pPr>
            <w:pStyle w:val="a6"/>
            <w:keepLine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NUMPAGES   \* MERGEFORMAT </w:instrText>
          </w:r>
          <w:r w:rsidRPr="00F47BCF">
            <w:rPr>
              <w:i/>
              <w:sz w:val="24"/>
            </w:rPr>
            <w:fldChar w:fldCharType="separate"/>
          </w:r>
          <w:r w:rsidR="004C163B">
            <w:rPr>
              <w:i/>
              <w:noProof/>
              <w:sz w:val="24"/>
            </w:rPr>
            <w:t>1</w: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7F7B5C30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7B0C6B95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Нач. отдела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26881CB4" w14:textId="20FA98E9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DEP_MNG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EC1FCAE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3079082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43F70EA" w14:textId="77777777" w:rsidR="00DE401F" w:rsidRPr="00F47BCF" w:rsidRDefault="00DE401F" w:rsidP="00A44773">
          <w:pPr>
            <w:pStyle w:val="a6"/>
            <w:keepLines/>
            <w:suppressAutoHyphens/>
            <w:spacing w:before="0"/>
            <w:rPr>
              <w:i/>
            </w:rPr>
          </w:pPr>
        </w:p>
      </w:tc>
      <w:tc>
        <w:tcPr>
          <w:tcW w:w="85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0DBA8DD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851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E9E753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  <w:tc>
        <w:tcPr>
          <w:tcW w:w="1162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5C281B" w14:textId="77777777" w:rsidR="00DE401F" w:rsidRPr="00F47BCF" w:rsidRDefault="00DE401F" w:rsidP="00A44773">
          <w:pPr>
            <w:pStyle w:val="a6"/>
            <w:keepLines/>
            <w:rPr>
              <w:i/>
            </w:rPr>
          </w:pPr>
        </w:p>
      </w:tc>
    </w:tr>
    <w:tr w:rsidR="00DE401F" w14:paraId="460845D9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3A8C891C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  <w:szCs w:val="16"/>
            </w:rPr>
          </w:pPr>
          <w:r>
            <w:rPr>
              <w:i/>
              <w:szCs w:val="16"/>
            </w:rPr>
            <w:t xml:space="preserve"> </w:t>
          </w:r>
          <w:r w:rsidR="00DE401F" w:rsidRPr="00F47BCF">
            <w:rPr>
              <w:i/>
              <w:szCs w:val="16"/>
            </w:rPr>
            <w:t>Утвердил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3C74D1C3" w14:textId="60C1BBC5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CONFIRM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89FF077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AD90222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5233CAB0" w14:textId="4AB11BD4" w:rsidR="00DE401F" w:rsidRPr="00F47BCF" w:rsidRDefault="00DE401F" w:rsidP="00A44773">
          <w:pPr>
            <w:pStyle w:val="a6"/>
            <w:keepLines/>
            <w:suppressAutoHyphen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DOCUMENT_TITLE  \* MERGEFORMAT </w:instrText>
          </w:r>
          <w:r w:rsidRPr="00F47BCF">
            <w:rPr>
              <w:i/>
              <w:sz w:val="24"/>
            </w:rPr>
            <w:fldChar w:fldCharType="separate"/>
          </w:r>
          <w:r w:rsidR="00D566F9">
            <w:rPr>
              <w:i/>
              <w:sz w:val="24"/>
            </w:rPr>
            <w:t>Расчет зон обзора видеокамер</w:t>
          </w:r>
          <w:r w:rsidRPr="00F47BCF">
            <w:rPr>
              <w:i/>
              <w:sz w:val="24"/>
            </w:rPr>
            <w:fldChar w:fldCharType="end"/>
          </w: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27F390D7" w14:textId="252A8F5B" w:rsidR="00DE401F" w:rsidRPr="00F47BCF" w:rsidRDefault="00DE401F" w:rsidP="00A44773">
          <w:pPr>
            <w:pStyle w:val="a6"/>
            <w:keepLines/>
            <w:suppressLineNumbers/>
            <w:spacing w:before="0"/>
            <w:jc w:val="center"/>
            <w:rPr>
              <w:i/>
              <w:sz w:val="24"/>
            </w:rPr>
          </w:pPr>
          <w:r w:rsidRPr="00F47BCF">
            <w:rPr>
              <w:i/>
              <w:sz w:val="24"/>
            </w:rPr>
            <w:fldChar w:fldCharType="begin"/>
          </w:r>
          <w:r w:rsidRPr="00F47BCF">
            <w:rPr>
              <w:i/>
              <w:sz w:val="24"/>
            </w:rPr>
            <w:instrText xml:space="preserve"> DOCPROPERTY  EXECUTOR_NAME  \* MERGEFORMAT </w:instrText>
          </w:r>
          <w:r w:rsidRPr="00F47BCF">
            <w:rPr>
              <w:i/>
              <w:sz w:val="24"/>
            </w:rPr>
            <w:fldChar w:fldCharType="end"/>
          </w:r>
        </w:p>
      </w:tc>
    </w:tr>
    <w:tr w:rsidR="00DE401F" w14:paraId="75E39617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466C6315" w14:textId="77777777" w:rsidR="00DE401F" w:rsidRPr="00F47BCF" w:rsidRDefault="00F2187D" w:rsidP="00EE4EC8">
          <w:pPr>
            <w:pStyle w:val="a6"/>
            <w:keepLines/>
            <w:spacing w:before="0"/>
            <w:ind w:left="57"/>
            <w:rPr>
              <w:i/>
            </w:rPr>
          </w:pPr>
          <w:r>
            <w:rPr>
              <w:i/>
            </w:rPr>
            <w:t xml:space="preserve"> </w:t>
          </w:r>
          <w:r w:rsidR="00DE401F" w:rsidRPr="00F47BCF">
            <w:rPr>
              <w:i/>
            </w:rPr>
            <w:t>Н. контроль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472200E2" w14:textId="2A7EDB65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  <w:r w:rsidRPr="00F47BCF">
            <w:rPr>
              <w:i/>
            </w:rPr>
            <w:fldChar w:fldCharType="begin"/>
          </w:r>
          <w:r w:rsidRPr="00F47BCF">
            <w:rPr>
              <w:i/>
            </w:rPr>
            <w:instrText xml:space="preserve"> DOCPROPERTY  NCONTROL  \* MERGEFORMAT </w:instrText>
          </w:r>
          <w:r w:rsidRPr="00F47BCF"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E88B949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E3927E5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1BC5821" w14:textId="77777777" w:rsidR="00DE401F" w:rsidRDefault="00DE401F" w:rsidP="00A44773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418DBEF5" w14:textId="77777777" w:rsidR="00DE401F" w:rsidRDefault="00DE401F" w:rsidP="00A44773">
          <w:pPr>
            <w:pStyle w:val="a6"/>
            <w:keepLines/>
          </w:pPr>
        </w:p>
      </w:tc>
    </w:tr>
    <w:tr w:rsidR="00DE401F" w14:paraId="568B73E4" w14:textId="77777777" w:rsidTr="00F2187D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3701EF6F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04B518F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4484CBCB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358AF35A" w14:textId="77777777" w:rsidR="00DE401F" w:rsidRPr="00F47BCF" w:rsidRDefault="00DE401F" w:rsidP="00A44773">
          <w:pPr>
            <w:pStyle w:val="a6"/>
            <w:keepLines/>
            <w:spacing w:before="0"/>
            <w:rPr>
              <w:i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EA69DE9" w14:textId="77777777" w:rsidR="00DE401F" w:rsidRDefault="00DE401F" w:rsidP="00A44773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4904C1CB" w14:textId="77777777" w:rsidR="00DE401F" w:rsidRDefault="00DE401F" w:rsidP="00A44773">
          <w:pPr>
            <w:pStyle w:val="a6"/>
            <w:keepLines/>
          </w:pPr>
        </w:p>
      </w:tc>
    </w:tr>
  </w:tbl>
  <w:p w14:paraId="3EE9E84A" w14:textId="28304D95" w:rsidR="00F92FAD" w:rsidRPr="00CE4CAA" w:rsidRDefault="00D566F9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2F096F4" wp14:editId="4E22CD71">
              <wp:simplePos x="0" y="0"/>
              <wp:positionH relativeFrom="column">
                <wp:posOffset>-449580</wp:posOffset>
              </wp:positionH>
              <wp:positionV relativeFrom="paragraph">
                <wp:posOffset>31115</wp:posOffset>
              </wp:positionV>
              <wp:extent cx="438150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81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BFED8" id="Line 1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4pt,2.45pt" to="-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A684" w14:textId="77777777" w:rsidR="00B277C2" w:rsidRDefault="00B277C2">
      <w:r>
        <w:separator/>
      </w:r>
    </w:p>
  </w:footnote>
  <w:footnote w:type="continuationSeparator" w:id="0">
    <w:p w14:paraId="4E514002" w14:textId="77777777" w:rsidR="00B277C2" w:rsidRDefault="00B27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3BD7" w14:textId="77777777" w:rsidR="00D566F9" w:rsidRDefault="00D566F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FD6B" w14:textId="77777777" w:rsidR="00F92FAD" w:rsidRPr="00F923C0" w:rsidRDefault="00F92FAD" w:rsidP="00965365">
    <w:pPr>
      <w:pStyle w:val="a7"/>
      <w:spacing w:line="14" w:lineRule="exact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8443" w14:textId="77777777" w:rsidR="00F92FAD" w:rsidRPr="00F923C0" w:rsidRDefault="00F92FAD" w:rsidP="00965365">
    <w:pPr>
      <w:pStyle w:val="a7"/>
      <w:spacing w:line="14" w:lineRule="exac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502F53F7"/>
    <w:multiLevelType w:val="multilevel"/>
    <w:tmpl w:val="8E78053C"/>
    <w:lvl w:ilvl="0">
      <w:start w:val="1"/>
      <w:numFmt w:val="decimal"/>
      <w:pStyle w:val="a0"/>
      <w:suff w:val="space"/>
      <w:lvlText w:val="%1. 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     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F9"/>
    <w:rsid w:val="000060EB"/>
    <w:rsid w:val="00011CD0"/>
    <w:rsid w:val="00025D64"/>
    <w:rsid w:val="00026F0A"/>
    <w:rsid w:val="000274B8"/>
    <w:rsid w:val="00031BF0"/>
    <w:rsid w:val="000425DC"/>
    <w:rsid w:val="000776C5"/>
    <w:rsid w:val="000C0E97"/>
    <w:rsid w:val="000D2A0E"/>
    <w:rsid w:val="000E048D"/>
    <w:rsid w:val="000E1367"/>
    <w:rsid w:val="0010385B"/>
    <w:rsid w:val="00116A3E"/>
    <w:rsid w:val="00151D9B"/>
    <w:rsid w:val="0018658F"/>
    <w:rsid w:val="001B7B09"/>
    <w:rsid w:val="001D2FF6"/>
    <w:rsid w:val="001D3D2C"/>
    <w:rsid w:val="001E6EE8"/>
    <w:rsid w:val="002005C5"/>
    <w:rsid w:val="002216CD"/>
    <w:rsid w:val="0023138D"/>
    <w:rsid w:val="00236A4A"/>
    <w:rsid w:val="00252A21"/>
    <w:rsid w:val="00260A6F"/>
    <w:rsid w:val="0026420A"/>
    <w:rsid w:val="00280256"/>
    <w:rsid w:val="002B7646"/>
    <w:rsid w:val="00300BF3"/>
    <w:rsid w:val="00344721"/>
    <w:rsid w:val="00350CDD"/>
    <w:rsid w:val="00353947"/>
    <w:rsid w:val="003550A7"/>
    <w:rsid w:val="00363DC8"/>
    <w:rsid w:val="00372890"/>
    <w:rsid w:val="00377283"/>
    <w:rsid w:val="003A5AE1"/>
    <w:rsid w:val="003B2CF9"/>
    <w:rsid w:val="004047CA"/>
    <w:rsid w:val="004276DE"/>
    <w:rsid w:val="00444EE0"/>
    <w:rsid w:val="00490246"/>
    <w:rsid w:val="004A0336"/>
    <w:rsid w:val="004A4A3A"/>
    <w:rsid w:val="004B10BE"/>
    <w:rsid w:val="004C15E3"/>
    <w:rsid w:val="004C163B"/>
    <w:rsid w:val="004C3B29"/>
    <w:rsid w:val="004E5027"/>
    <w:rsid w:val="004E5999"/>
    <w:rsid w:val="004F3BDB"/>
    <w:rsid w:val="005202D4"/>
    <w:rsid w:val="0052600C"/>
    <w:rsid w:val="00530E8E"/>
    <w:rsid w:val="0053682D"/>
    <w:rsid w:val="00540631"/>
    <w:rsid w:val="005765FC"/>
    <w:rsid w:val="005B6C72"/>
    <w:rsid w:val="005B71BB"/>
    <w:rsid w:val="005C381A"/>
    <w:rsid w:val="005E09F3"/>
    <w:rsid w:val="005F5B0A"/>
    <w:rsid w:val="006264FB"/>
    <w:rsid w:val="0063496B"/>
    <w:rsid w:val="00643D0A"/>
    <w:rsid w:val="00650930"/>
    <w:rsid w:val="00653496"/>
    <w:rsid w:val="00655EDC"/>
    <w:rsid w:val="00681E89"/>
    <w:rsid w:val="00683222"/>
    <w:rsid w:val="006B44FE"/>
    <w:rsid w:val="006C44D7"/>
    <w:rsid w:val="006E041F"/>
    <w:rsid w:val="006E1FFC"/>
    <w:rsid w:val="006E650D"/>
    <w:rsid w:val="0070219F"/>
    <w:rsid w:val="007172C2"/>
    <w:rsid w:val="00727A65"/>
    <w:rsid w:val="007432F1"/>
    <w:rsid w:val="0074429B"/>
    <w:rsid w:val="007469DF"/>
    <w:rsid w:val="00772C85"/>
    <w:rsid w:val="00781E64"/>
    <w:rsid w:val="007C6992"/>
    <w:rsid w:val="007D32E4"/>
    <w:rsid w:val="007D4961"/>
    <w:rsid w:val="007E1E10"/>
    <w:rsid w:val="007E4ADC"/>
    <w:rsid w:val="00815140"/>
    <w:rsid w:val="0083128F"/>
    <w:rsid w:val="008579B1"/>
    <w:rsid w:val="00863360"/>
    <w:rsid w:val="00883D4A"/>
    <w:rsid w:val="008A3031"/>
    <w:rsid w:val="008A63D6"/>
    <w:rsid w:val="008C0487"/>
    <w:rsid w:val="008C53BB"/>
    <w:rsid w:val="0090514F"/>
    <w:rsid w:val="00921E57"/>
    <w:rsid w:val="00946D70"/>
    <w:rsid w:val="00965365"/>
    <w:rsid w:val="009B0FA9"/>
    <w:rsid w:val="009B43FF"/>
    <w:rsid w:val="00A13682"/>
    <w:rsid w:val="00A44773"/>
    <w:rsid w:val="00A675BA"/>
    <w:rsid w:val="00A804B9"/>
    <w:rsid w:val="00A9201F"/>
    <w:rsid w:val="00AA0BAF"/>
    <w:rsid w:val="00AA1AA3"/>
    <w:rsid w:val="00AB25E8"/>
    <w:rsid w:val="00AC6372"/>
    <w:rsid w:val="00AE4E74"/>
    <w:rsid w:val="00AF70B4"/>
    <w:rsid w:val="00AF742A"/>
    <w:rsid w:val="00B2332B"/>
    <w:rsid w:val="00B277C2"/>
    <w:rsid w:val="00B300AF"/>
    <w:rsid w:val="00B44B24"/>
    <w:rsid w:val="00B51A4F"/>
    <w:rsid w:val="00B61C8F"/>
    <w:rsid w:val="00B67321"/>
    <w:rsid w:val="00B85BEC"/>
    <w:rsid w:val="00BA37BC"/>
    <w:rsid w:val="00BA7151"/>
    <w:rsid w:val="00BC0407"/>
    <w:rsid w:val="00BC6A2D"/>
    <w:rsid w:val="00BD1825"/>
    <w:rsid w:val="00BD270A"/>
    <w:rsid w:val="00BD63B0"/>
    <w:rsid w:val="00BF1D63"/>
    <w:rsid w:val="00C41B83"/>
    <w:rsid w:val="00C65129"/>
    <w:rsid w:val="00C94F9C"/>
    <w:rsid w:val="00C95605"/>
    <w:rsid w:val="00CA470F"/>
    <w:rsid w:val="00CA54E2"/>
    <w:rsid w:val="00CB1376"/>
    <w:rsid w:val="00CE4CAA"/>
    <w:rsid w:val="00CE5ADE"/>
    <w:rsid w:val="00D05934"/>
    <w:rsid w:val="00D14F36"/>
    <w:rsid w:val="00D26B20"/>
    <w:rsid w:val="00D566F9"/>
    <w:rsid w:val="00D764E0"/>
    <w:rsid w:val="00D77C40"/>
    <w:rsid w:val="00D86A4B"/>
    <w:rsid w:val="00D91D30"/>
    <w:rsid w:val="00DA0651"/>
    <w:rsid w:val="00DE401F"/>
    <w:rsid w:val="00DF2AC1"/>
    <w:rsid w:val="00E205F7"/>
    <w:rsid w:val="00E26F4C"/>
    <w:rsid w:val="00E26FAD"/>
    <w:rsid w:val="00E31291"/>
    <w:rsid w:val="00E511BB"/>
    <w:rsid w:val="00E545FF"/>
    <w:rsid w:val="00E56AE1"/>
    <w:rsid w:val="00E632AD"/>
    <w:rsid w:val="00E649BE"/>
    <w:rsid w:val="00E7444F"/>
    <w:rsid w:val="00E76675"/>
    <w:rsid w:val="00EE4EC8"/>
    <w:rsid w:val="00EF2B21"/>
    <w:rsid w:val="00EF2DC1"/>
    <w:rsid w:val="00F10784"/>
    <w:rsid w:val="00F15E5A"/>
    <w:rsid w:val="00F2187D"/>
    <w:rsid w:val="00F23CE7"/>
    <w:rsid w:val="00F27659"/>
    <w:rsid w:val="00F313FE"/>
    <w:rsid w:val="00F513E5"/>
    <w:rsid w:val="00F748C2"/>
    <w:rsid w:val="00F76181"/>
    <w:rsid w:val="00F923C0"/>
    <w:rsid w:val="00F92FAD"/>
    <w:rsid w:val="00FB34A2"/>
    <w:rsid w:val="00FC5114"/>
    <w:rsid w:val="00F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08B195"/>
  <w15:chartTrackingRefBased/>
  <w15:docId w15:val="{7CE6770A-34F6-4EAD-BD69-C64248BD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semiHidden/>
    <w:rsid w:val="00655EDC"/>
  </w:style>
  <w:style w:type="table" w:default="1" w:styleId="a4">
    <w:name w:val="Normal Table"/>
    <w:semiHidden/>
    <w:rsid w:val="00655E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655EDC"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before="60" w:afterLines="60" w:after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Название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before="0" w:afterLines="0" w:after="0"/>
      <w:ind w:left="454" w:hanging="454"/>
      <w:jc w:val="center"/>
    </w:pPr>
    <w:rPr>
      <w:sz w:val="20"/>
      <w:szCs w:val="20"/>
    </w:rPr>
  </w:style>
  <w:style w:type="paragraph" w:styleId="ae">
    <w:name w:val="Title"/>
    <w:basedOn w:val="1"/>
    <w:next w:val="a2"/>
    <w:rsid w:val="00AA0BAF"/>
    <w:pPr>
      <w:numPr>
        <w:numId w:val="0"/>
      </w:numPr>
      <w:jc w:val="center"/>
    </w:pPr>
  </w:style>
  <w:style w:type="paragraph" w:customStyle="1" w:styleId="af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0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1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2">
    <w:name w:val="Hyperlink"/>
    <w:rsid w:val="00B300AF"/>
    <w:rPr>
      <w:color w:val="0000FF"/>
      <w:u w:val="single"/>
    </w:rPr>
  </w:style>
  <w:style w:type="paragraph" w:styleId="af3">
    <w:name w:val="Balloon Text"/>
    <w:basedOn w:val="a1"/>
    <w:semiHidden/>
    <w:rsid w:val="00F23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BIM%20&#1054;&#1055;&#1057;%20x64%2024.0\Report\VideoObservation\&#1058;&#1072;&#1073;&#1083;&#1080;&#1094;&#1072;%20&#1088;&#1072;&#1089;&#1095;&#1077;&#1090;&#1072;%20&#1079;&#1086;&#1085;%20&#1086;&#1073;&#1079;&#1086;&#1088;&#1072;%20&#1074;&#1080;&#1076;&#1077;&#1086;&#1082;&#1072;&#1084;&#1077;&#1088;_form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Таблица расчета зон обзора видеокамер_form3.dot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Экспликация помещений для ЭМ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Экспликация помещений для ЭМ</dc:title>
  <dc:subject/>
  <dc:creator>ZloyTapochek</dc:creator>
  <cp:keywords/>
  <cp:lastModifiedBy>Дмитрий</cp:lastModifiedBy>
  <cp:revision>1</cp:revision>
  <cp:lastPrinted>2006-10-16T07:50:00Z</cp:lastPrinted>
  <dcterms:created xsi:type="dcterms:W3CDTF">2024-12-20T04:28:00Z</dcterms:created>
  <dcterms:modified xsi:type="dcterms:W3CDTF">2024-12-20T04:28:00Z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_NAME">
    <vt:lpwstr/>
  </property>
  <property fmtid="{D5CDD505-2E9C-101B-9397-08002B2CF9AE}" pid="3" name="PROJECT_NAME">
    <vt:lpwstr/>
  </property>
  <property fmtid="{D5CDD505-2E9C-101B-9397-08002B2CF9AE}" pid="4" name="PS">
    <vt:lpwstr/>
  </property>
  <property fmtid="{D5CDD505-2E9C-101B-9397-08002B2CF9AE}" pid="5" name="EXECUTOR_NAME">
    <vt:lpwstr/>
  </property>
  <property fmtid="{D5CDD505-2E9C-101B-9397-08002B2CF9AE}" pid="6" name="DOCUMENT_NUMBER">
    <vt:lpwstr>-------</vt:lpwstr>
  </property>
  <property fmtid="{D5CDD505-2E9C-101B-9397-08002B2CF9AE}" pid="7" name="DEVELOPER">
    <vt:lpwstr/>
  </property>
  <property fmtid="{D5CDD505-2E9C-101B-9397-08002B2CF9AE}" pid="8" name="CHECK">
    <vt:lpwstr/>
  </property>
  <property fmtid="{D5CDD505-2E9C-101B-9397-08002B2CF9AE}" pid="9" name="GROUP_MNG">
    <vt:lpwstr/>
  </property>
  <property fmtid="{D5CDD505-2E9C-101B-9397-08002B2CF9AE}" pid="10" name="DEP_MNG">
    <vt:lpwstr/>
  </property>
  <property fmtid="{D5CDD505-2E9C-101B-9397-08002B2CF9AE}" pid="11" name="NCONTROL">
    <vt:lpwstr/>
  </property>
  <property fmtid="{D5CDD505-2E9C-101B-9397-08002B2CF9AE}" pid="12" name="CONFIRM">
    <vt:lpwstr/>
  </property>
  <property fmtid="{D5CDD505-2E9C-101B-9397-08002B2CF9AE}" pid="13" name="DOCUMENT_TITLE">
    <vt:lpwstr>Расчет зон обзора видеокамер</vt:lpwstr>
  </property>
  <property fmtid="{D5CDD505-2E9C-101B-9397-08002B2CF9AE}" pid="14" name="DOCUMENT_PAGE">
    <vt:lpwstr/>
  </property>
</Properties>
</file>