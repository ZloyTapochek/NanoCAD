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077"/>
        <w:gridCol w:w="2076"/>
        <w:gridCol w:w="2076"/>
        <w:gridCol w:w="2076"/>
        <w:gridCol w:w="2076"/>
      </w:tblGrid>
      <w:tr w:rsidR="006D16C0" w:rsidRPr="002E593E" w14:paraId="4354B15F" w14:textId="77777777" w:rsidTr="003C6C3A">
        <w:trPr>
          <w:trHeight w:hRule="exact" w:val="848"/>
          <w:tblHeader/>
        </w:trPr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2BAF28DA" w14:textId="77777777" w:rsidR="006D16C0" w:rsidRPr="002E593E" w:rsidRDefault="006D16C0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  <w:r w:rsidRPr="002E593E">
              <w:rPr>
                <w:rFonts w:cs="Arial"/>
                <w:i/>
                <w:iCs/>
              </w:rPr>
              <w:t>№пп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79BEED43" w14:textId="77777777" w:rsidR="006D16C0" w:rsidRPr="002E593E" w:rsidRDefault="006D16C0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 w:rsidRPr="002E593E">
              <w:rPr>
                <w:rFonts w:cs="Arial"/>
                <w:i/>
                <w:iCs/>
              </w:rPr>
              <w:t>Адрес (номер) извещателя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2CA11AC7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 w:rsidRPr="002E593E">
              <w:rPr>
                <w:rFonts w:cs="Arial"/>
                <w:i/>
                <w:iCs/>
              </w:rPr>
              <w:t>Помещение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3B8D0C73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 w:rsidRPr="002E593E">
              <w:rPr>
                <w:rFonts w:cs="Arial"/>
                <w:i/>
                <w:iCs/>
              </w:rPr>
              <w:t>Защищаемый об</w:t>
            </w:r>
            <w:r w:rsidRPr="002E593E">
              <w:rPr>
                <w:rFonts w:cs="Arial"/>
                <w:i/>
                <w:iCs/>
              </w:rPr>
              <w:t>ъ</w:t>
            </w:r>
            <w:r w:rsidRPr="002E593E">
              <w:rPr>
                <w:rFonts w:cs="Arial"/>
                <w:i/>
                <w:iCs/>
              </w:rPr>
              <w:t>ект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2D236E8C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 w:rsidRPr="002E593E">
              <w:rPr>
                <w:rFonts w:cs="Arial"/>
                <w:i/>
                <w:iCs/>
              </w:rPr>
              <w:t>Примечания</w:t>
            </w:r>
          </w:p>
        </w:tc>
      </w:tr>
      <w:tr w:rsidR="006D16C0" w:rsidRPr="002E593E" w14:paraId="71F5433E" w14:textId="77777777">
        <w:trPr>
          <w:trHeight w:val="453"/>
        </w:trPr>
        <w:tc>
          <w:tcPr>
            <w:tcW w:w="1000" w:type="pct"/>
            <w:vAlign w:val="center"/>
          </w:tcPr>
          <w:p w14:paraId="2325726A" w14:textId="77777777" w:rsidR="006D16C0" w:rsidRPr="002E593E" w:rsidRDefault="006D16C0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6EA30B5F" w14:textId="712B6A76" w:rsidR="006D16C0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ARK 1 (Рубеж-2ОП прот. R3) АЛС 1</w:t>
            </w:r>
          </w:p>
        </w:tc>
        <w:tc>
          <w:tcPr>
            <w:tcW w:w="1000" w:type="pct"/>
            <w:vAlign w:val="center"/>
          </w:tcPr>
          <w:p w14:paraId="7FF8248F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6D9F7543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9627A29" w14:textId="77777777" w:rsidR="006D16C0" w:rsidRPr="002E593E" w:rsidRDefault="006D16C0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7ECBF2B8" w14:textId="77777777">
        <w:trPr>
          <w:trHeight w:val="453"/>
        </w:trPr>
        <w:tc>
          <w:tcPr>
            <w:tcW w:w="1000" w:type="pct"/>
            <w:vAlign w:val="center"/>
          </w:tcPr>
          <w:p w14:paraId="785D4C20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2E3E62A9" w14:textId="54248C0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X1.1-8</w:t>
            </w:r>
          </w:p>
        </w:tc>
        <w:tc>
          <w:tcPr>
            <w:tcW w:w="1000" w:type="pct"/>
            <w:vAlign w:val="center"/>
          </w:tcPr>
          <w:p w14:paraId="2A5BAAC3" w14:textId="191CC7A1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19B2CB9D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7B3A1887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5B046F09" w14:textId="77777777">
        <w:trPr>
          <w:trHeight w:val="453"/>
        </w:trPr>
        <w:tc>
          <w:tcPr>
            <w:tcW w:w="1000" w:type="pct"/>
            <w:vAlign w:val="center"/>
          </w:tcPr>
          <w:p w14:paraId="2AE01ADA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7272E99F" w14:textId="3006112A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X1.9-16</w:t>
            </w:r>
          </w:p>
        </w:tc>
        <w:tc>
          <w:tcPr>
            <w:tcW w:w="1000" w:type="pct"/>
            <w:vAlign w:val="center"/>
          </w:tcPr>
          <w:p w14:paraId="3D795D17" w14:textId="73CD57B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73F51D95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D7CE25B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065CC534" w14:textId="77777777">
        <w:trPr>
          <w:trHeight w:val="453"/>
        </w:trPr>
        <w:tc>
          <w:tcPr>
            <w:tcW w:w="1000" w:type="pct"/>
            <w:vAlign w:val="center"/>
          </w:tcPr>
          <w:p w14:paraId="6EF7A522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2D870925" w14:textId="67C9E7D5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X1.17-24</w:t>
            </w:r>
          </w:p>
        </w:tc>
        <w:tc>
          <w:tcPr>
            <w:tcW w:w="1000" w:type="pct"/>
            <w:vAlign w:val="center"/>
          </w:tcPr>
          <w:p w14:paraId="30768F02" w14:textId="47CFCAD1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4F590CE7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2650D735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08455B3D" w14:textId="77777777">
        <w:trPr>
          <w:trHeight w:val="453"/>
        </w:trPr>
        <w:tc>
          <w:tcPr>
            <w:tcW w:w="1000" w:type="pct"/>
            <w:vAlign w:val="center"/>
          </w:tcPr>
          <w:p w14:paraId="76467FA3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99B8C99" w14:textId="21C44C4F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X1.25-32</w:t>
            </w:r>
          </w:p>
        </w:tc>
        <w:tc>
          <w:tcPr>
            <w:tcW w:w="1000" w:type="pct"/>
            <w:vAlign w:val="center"/>
          </w:tcPr>
          <w:p w14:paraId="2F6D9124" w14:textId="02B04726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1965D777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7307AB59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63E9F762" w14:textId="77777777">
        <w:trPr>
          <w:trHeight w:val="453"/>
        </w:trPr>
        <w:tc>
          <w:tcPr>
            <w:tcW w:w="1000" w:type="pct"/>
            <w:vAlign w:val="center"/>
          </w:tcPr>
          <w:p w14:paraId="492CF44A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CA4897B" w14:textId="5AC1476F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X1.33-40</w:t>
            </w:r>
          </w:p>
        </w:tc>
        <w:tc>
          <w:tcPr>
            <w:tcW w:w="1000" w:type="pct"/>
            <w:vAlign w:val="center"/>
          </w:tcPr>
          <w:p w14:paraId="2F3B2247" w14:textId="43DE5480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0A9EDB88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B58ACCD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40E63663" w14:textId="77777777">
        <w:trPr>
          <w:trHeight w:val="453"/>
        </w:trPr>
        <w:tc>
          <w:tcPr>
            <w:tcW w:w="1000" w:type="pct"/>
            <w:vAlign w:val="center"/>
          </w:tcPr>
          <w:p w14:paraId="3F9AC4DA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2F7EAE8C" w14:textId="6AC2ED5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X1.41-48</w:t>
            </w:r>
          </w:p>
        </w:tc>
        <w:tc>
          <w:tcPr>
            <w:tcW w:w="1000" w:type="pct"/>
            <w:vAlign w:val="center"/>
          </w:tcPr>
          <w:p w14:paraId="29FAF20C" w14:textId="53182042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1B249140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64E50463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3CC19D79" w14:textId="77777777">
        <w:trPr>
          <w:trHeight w:val="453"/>
        </w:trPr>
        <w:tc>
          <w:tcPr>
            <w:tcW w:w="1000" w:type="pct"/>
            <w:vAlign w:val="center"/>
          </w:tcPr>
          <w:p w14:paraId="6B99B6D7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308362B" w14:textId="2C1C81DD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X1.49-56</w:t>
            </w:r>
          </w:p>
        </w:tc>
        <w:tc>
          <w:tcPr>
            <w:tcW w:w="1000" w:type="pct"/>
            <w:vAlign w:val="center"/>
          </w:tcPr>
          <w:p w14:paraId="6D12BE00" w14:textId="5CAECF81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21 </w:t>
            </w:r>
          </w:p>
        </w:tc>
        <w:tc>
          <w:tcPr>
            <w:tcW w:w="1000" w:type="pct"/>
            <w:vAlign w:val="center"/>
          </w:tcPr>
          <w:p w14:paraId="030FF08E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58C2705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22E0FB7C" w14:textId="77777777">
        <w:trPr>
          <w:trHeight w:val="453"/>
        </w:trPr>
        <w:tc>
          <w:tcPr>
            <w:tcW w:w="1000" w:type="pct"/>
            <w:vAlign w:val="center"/>
          </w:tcPr>
          <w:p w14:paraId="16401936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3413F200" w14:textId="512DA0B3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Всего адресов: 250</w:t>
            </w:r>
          </w:p>
        </w:tc>
        <w:tc>
          <w:tcPr>
            <w:tcW w:w="1000" w:type="pct"/>
            <w:vAlign w:val="center"/>
          </w:tcPr>
          <w:p w14:paraId="7C37CB7A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3861397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49AA3C88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44D8EDF5" w14:textId="77777777">
        <w:trPr>
          <w:trHeight w:val="453"/>
        </w:trPr>
        <w:tc>
          <w:tcPr>
            <w:tcW w:w="1000" w:type="pct"/>
            <w:vAlign w:val="center"/>
          </w:tcPr>
          <w:p w14:paraId="7410E4F3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472C461F" w14:textId="6FD0404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Занято адресов: 56</w:t>
            </w:r>
          </w:p>
        </w:tc>
        <w:tc>
          <w:tcPr>
            <w:tcW w:w="1000" w:type="pct"/>
            <w:vAlign w:val="center"/>
          </w:tcPr>
          <w:p w14:paraId="088AF93E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6887B2A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4CE9EA93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2AAAA6DD" w14:textId="77777777">
        <w:trPr>
          <w:trHeight w:val="453"/>
        </w:trPr>
        <w:tc>
          <w:tcPr>
            <w:tcW w:w="1000" w:type="pct"/>
            <w:vAlign w:val="center"/>
          </w:tcPr>
          <w:p w14:paraId="689C8B7E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8A05B81" w14:textId="38C6137D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Свободно адресов (резерв): 194</w:t>
            </w:r>
          </w:p>
        </w:tc>
        <w:tc>
          <w:tcPr>
            <w:tcW w:w="1000" w:type="pct"/>
            <w:vAlign w:val="center"/>
          </w:tcPr>
          <w:p w14:paraId="1AE351EF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DCB1126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25D91AF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50250F3A" w14:textId="77777777">
        <w:trPr>
          <w:trHeight w:val="453"/>
        </w:trPr>
        <w:tc>
          <w:tcPr>
            <w:tcW w:w="1000" w:type="pct"/>
            <w:vAlign w:val="center"/>
          </w:tcPr>
          <w:p w14:paraId="3E715553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CE31E08" w14:textId="7777777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003DA51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3EDB4538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7CFB4F7B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6157BC66" w14:textId="77777777">
        <w:trPr>
          <w:trHeight w:val="453"/>
        </w:trPr>
        <w:tc>
          <w:tcPr>
            <w:tcW w:w="1000" w:type="pct"/>
            <w:vAlign w:val="center"/>
          </w:tcPr>
          <w:p w14:paraId="22DB507C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2AB725F" w14:textId="7777777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164F91BD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596B05E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0F8BC2D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  <w:tr w:rsidR="00E51869" w:rsidRPr="002E593E" w14:paraId="49610D5B" w14:textId="77777777">
        <w:trPr>
          <w:trHeight w:val="453"/>
        </w:trPr>
        <w:tc>
          <w:tcPr>
            <w:tcW w:w="1000" w:type="pct"/>
            <w:vAlign w:val="center"/>
          </w:tcPr>
          <w:p w14:paraId="1121C694" w14:textId="77777777" w:rsidR="00E51869" w:rsidRPr="002E593E" w:rsidRDefault="00E51869" w:rsidP="00C23045">
            <w:pPr>
              <w:keepLines/>
              <w:ind w:left="119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57CBDB3B" w14:textId="77777777" w:rsidR="00E51869" w:rsidRPr="002E593E" w:rsidRDefault="00E51869" w:rsidP="00C23045">
            <w:pPr>
              <w:keepLines/>
              <w:ind w:left="175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42A63A81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7E1F390E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00" w:type="pct"/>
            <w:vAlign w:val="center"/>
          </w:tcPr>
          <w:p w14:paraId="0EDCD842" w14:textId="77777777" w:rsidR="00E51869" w:rsidRPr="002E593E" w:rsidRDefault="00E51869" w:rsidP="00C23045">
            <w:pPr>
              <w:keepLines/>
              <w:ind w:left="100"/>
              <w:jc w:val="center"/>
              <w:rPr>
                <w:rFonts w:cs="Arial"/>
                <w:i/>
                <w:iCs/>
              </w:rPr>
            </w:pPr>
          </w:p>
        </w:tc>
      </w:tr>
    </w:tbl>
    <w:p w14:paraId="6921A53F" w14:textId="77777777" w:rsidR="00313B19" w:rsidRPr="001919FC" w:rsidRDefault="00313B19" w:rsidP="006751E7">
      <w:pPr>
        <w:rPr>
          <w:lang w:val="en-US"/>
        </w:rPr>
      </w:pPr>
    </w:p>
    <w:sectPr w:rsidR="00313B19" w:rsidRPr="001919FC" w:rsidSect="003F06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8"/>
      <w:pgMar w:top="284" w:right="284" w:bottom="567" w:left="1134" w:header="284" w:footer="567" w:gutter="0"/>
      <w:pgBorders w:zOrder="back"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79AC" w14:textId="77777777" w:rsidR="00396B45" w:rsidRDefault="00396B45">
      <w:r>
        <w:separator/>
      </w:r>
    </w:p>
  </w:endnote>
  <w:endnote w:type="continuationSeparator" w:id="0">
    <w:p w14:paraId="47FEB097" w14:textId="77777777" w:rsidR="00396B45" w:rsidRDefault="0039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0A11" w14:textId="77777777" w:rsidR="00E51869" w:rsidRDefault="00E518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0089" w14:textId="77777777" w:rsidR="003F0618" w:rsidRPr="00E33363" w:rsidRDefault="003F0618" w:rsidP="003F0618">
    <w:pPr>
      <w:pStyle w:val="a6"/>
      <w:spacing w:before="0"/>
      <w:rPr>
        <w:sz w:val="20"/>
        <w:szCs w:val="20"/>
        <w:lang w:val="en-US"/>
      </w:rPr>
    </w:pPr>
  </w:p>
  <w:tbl>
    <w:tblPr>
      <w:tblW w:w="0" w:type="auto"/>
      <w:jc w:val="righ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3F0618" w:rsidRPr="00AF6FB5" w14:paraId="4B31E822" w14:textId="77777777" w:rsidTr="006F06EA">
      <w:trPr>
        <w:cantSplit/>
        <w:trHeight w:hRule="exact" w:val="284"/>
        <w:jc w:val="right"/>
      </w:trPr>
      <w:tc>
        <w:tcPr>
          <w:tcW w:w="566" w:type="dxa"/>
          <w:tcBorders>
            <w:bottom w:val="single" w:sz="8" w:space="0" w:color="auto"/>
          </w:tcBorders>
        </w:tcPr>
        <w:p w14:paraId="61885BEA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566" w:type="dxa"/>
          <w:tcBorders>
            <w:bottom w:val="single" w:sz="8" w:space="0" w:color="auto"/>
          </w:tcBorders>
        </w:tcPr>
        <w:p w14:paraId="473B04A3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3E2DB8E2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7B1A7D81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851" w:type="dxa"/>
          <w:tcBorders>
            <w:bottom w:val="single" w:sz="8" w:space="0" w:color="auto"/>
          </w:tcBorders>
        </w:tcPr>
        <w:p w14:paraId="424DC209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3C19BCFE" w14:textId="77777777" w:rsidR="003F0618" w:rsidRPr="00F92FAD" w:rsidRDefault="003F0618" w:rsidP="006F06EA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14:paraId="4274416D" w14:textId="1EA87296" w:rsidR="003F0618" w:rsidRPr="008C01DD" w:rsidRDefault="003F0618" w:rsidP="006F06EA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DOCUMENT_NUMBER  \* MERGEFORMAT </w:instrText>
          </w:r>
          <w:r>
            <w:rPr>
              <w:i/>
              <w:sz w:val="24"/>
            </w:rPr>
            <w:fldChar w:fldCharType="separate"/>
          </w:r>
          <w:r w:rsidR="00E51869">
            <w:rPr>
              <w:i/>
              <w:sz w:val="24"/>
            </w:rPr>
            <w:t>-------</w:t>
          </w:r>
          <w:r>
            <w:rPr>
              <w:i/>
              <w:sz w:val="24"/>
            </w:rPr>
            <w:fldChar w:fldCharType="end"/>
          </w:r>
        </w:p>
      </w:tc>
      <w:tc>
        <w:tcPr>
          <w:tcW w:w="578" w:type="dxa"/>
          <w:shd w:val="clear" w:color="auto" w:fill="auto"/>
          <w:noWrap/>
        </w:tcPr>
        <w:p w14:paraId="00FED4AF" w14:textId="77777777" w:rsidR="003F0618" w:rsidRPr="00AF6FB5" w:rsidRDefault="003F0618" w:rsidP="006F06EA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t>Лист</w:t>
          </w:r>
        </w:p>
      </w:tc>
    </w:tr>
    <w:tr w:rsidR="003F0618" w:rsidRPr="00AF6FB5" w14:paraId="4827CC6D" w14:textId="77777777" w:rsidTr="006F06EA">
      <w:trPr>
        <w:cantSplit/>
        <w:trHeight w:hRule="exact" w:val="284"/>
        <w:jc w:val="right"/>
      </w:trPr>
      <w:tc>
        <w:tcPr>
          <w:tcW w:w="566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4A340C9" w14:textId="77777777" w:rsidR="003F0618" w:rsidRDefault="003F0618" w:rsidP="006F06EA">
          <w:pPr>
            <w:pStyle w:val="a6"/>
            <w:keepLines/>
          </w:pPr>
        </w:p>
      </w:tc>
      <w:tc>
        <w:tcPr>
          <w:tcW w:w="566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5F93B8F" w14:textId="77777777" w:rsidR="003F0618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56E9CF1" w14:textId="77777777" w:rsidR="003F0618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F8781AC" w14:textId="77777777" w:rsidR="003F0618" w:rsidRDefault="003F0618" w:rsidP="006F06EA">
          <w:pPr>
            <w:pStyle w:val="a6"/>
            <w:keepLines/>
          </w:pPr>
        </w:p>
      </w:tc>
      <w:tc>
        <w:tcPr>
          <w:tcW w:w="851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67F33" w14:textId="77777777" w:rsidR="003F0618" w:rsidRDefault="003F0618" w:rsidP="006F06EA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ECA8797" w14:textId="77777777" w:rsidR="003F0618" w:rsidRDefault="003F0618" w:rsidP="006F06EA">
          <w:pPr>
            <w:pStyle w:val="a6"/>
            <w:keepLines/>
          </w:pPr>
        </w:p>
      </w:tc>
      <w:tc>
        <w:tcPr>
          <w:tcW w:w="6228" w:type="dxa"/>
          <w:vMerge/>
          <w:tcBorders>
            <w:left w:val="single" w:sz="12" w:space="0" w:color="auto"/>
          </w:tcBorders>
        </w:tcPr>
        <w:p w14:paraId="6AC0914E" w14:textId="77777777" w:rsidR="003F0618" w:rsidRDefault="003F0618" w:rsidP="006F06EA">
          <w:pPr>
            <w:pStyle w:val="a6"/>
            <w:keepLines/>
          </w:pPr>
        </w:p>
      </w:tc>
      <w:tc>
        <w:tcPr>
          <w:tcW w:w="578" w:type="dxa"/>
          <w:vMerge w:val="restart"/>
          <w:shd w:val="clear" w:color="auto" w:fill="auto"/>
          <w:vAlign w:val="center"/>
        </w:tcPr>
        <w:p w14:paraId="78935B70" w14:textId="77777777" w:rsidR="003F0618" w:rsidRPr="00AF6FB5" w:rsidRDefault="003F0618" w:rsidP="006F06EA">
          <w:pPr>
            <w:pStyle w:val="a6"/>
            <w:keepLines/>
            <w:jc w:val="center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fldChar w:fldCharType="begin"/>
          </w:r>
          <w:r w:rsidRPr="00AF6FB5">
            <w:rPr>
              <w:i/>
              <w:sz w:val="20"/>
              <w:szCs w:val="20"/>
            </w:rPr>
            <w:instrText xml:space="preserve"> PAGE  \* Arabic  \* MERGEFORMAT </w:instrText>
          </w:r>
          <w:r w:rsidRPr="00AF6FB5">
            <w:rPr>
              <w:i/>
              <w:sz w:val="20"/>
              <w:szCs w:val="20"/>
            </w:rPr>
            <w:fldChar w:fldCharType="separate"/>
          </w:r>
          <w:r>
            <w:rPr>
              <w:i/>
              <w:noProof/>
              <w:sz w:val="20"/>
              <w:szCs w:val="20"/>
            </w:rPr>
            <w:t>1</w:t>
          </w:r>
          <w:r w:rsidRPr="00AF6FB5">
            <w:rPr>
              <w:i/>
              <w:sz w:val="20"/>
              <w:szCs w:val="20"/>
            </w:rPr>
            <w:fldChar w:fldCharType="end"/>
          </w:r>
        </w:p>
      </w:tc>
    </w:tr>
    <w:tr w:rsidR="003F0618" w:rsidRPr="00AF6FB5" w14:paraId="4D3CC5CE" w14:textId="77777777" w:rsidTr="006F06EA">
      <w:trPr>
        <w:cantSplit/>
        <w:trHeight w:hRule="exact" w:val="284"/>
        <w:jc w:val="right"/>
      </w:trPr>
      <w:tc>
        <w:tcPr>
          <w:tcW w:w="566" w:type="dxa"/>
          <w:tcBorders>
            <w:top w:val="single" w:sz="12" w:space="0" w:color="auto"/>
          </w:tcBorders>
          <w:vAlign w:val="center"/>
        </w:tcPr>
        <w:p w14:paraId="39DA4B70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</w:tcBorders>
          <w:vAlign w:val="center"/>
        </w:tcPr>
        <w:p w14:paraId="068CD95D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2" w:space="0" w:color="auto"/>
          </w:tcBorders>
          <w:vAlign w:val="center"/>
        </w:tcPr>
        <w:p w14:paraId="647B77CF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</w:tcBorders>
          <w:vAlign w:val="center"/>
        </w:tcPr>
        <w:p w14:paraId="6FB034C9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2" w:space="0" w:color="auto"/>
          </w:tcBorders>
          <w:vAlign w:val="center"/>
        </w:tcPr>
        <w:p w14:paraId="55E5F522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</w:tcBorders>
          <w:vAlign w:val="center"/>
        </w:tcPr>
        <w:p w14:paraId="71FA0BC4" w14:textId="77777777" w:rsidR="003F0618" w:rsidRPr="00AF6FB5" w:rsidRDefault="003F0618" w:rsidP="006F06EA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Дата</w:t>
          </w:r>
        </w:p>
      </w:tc>
      <w:tc>
        <w:tcPr>
          <w:tcW w:w="6228" w:type="dxa"/>
          <w:vMerge/>
          <w:vAlign w:val="center"/>
        </w:tcPr>
        <w:p w14:paraId="20A2460E" w14:textId="77777777" w:rsidR="003F0618" w:rsidRDefault="003F0618" w:rsidP="006F06EA">
          <w:pPr>
            <w:pStyle w:val="a6"/>
            <w:keepLines/>
            <w:jc w:val="center"/>
          </w:pPr>
        </w:p>
      </w:tc>
      <w:tc>
        <w:tcPr>
          <w:tcW w:w="578" w:type="dxa"/>
          <w:vMerge/>
          <w:shd w:val="clear" w:color="auto" w:fill="auto"/>
          <w:vAlign w:val="center"/>
        </w:tcPr>
        <w:p w14:paraId="0C6657A3" w14:textId="77777777" w:rsidR="003F0618" w:rsidRDefault="003F0618" w:rsidP="006F06EA">
          <w:pPr>
            <w:pStyle w:val="a6"/>
            <w:keepLines/>
            <w:jc w:val="center"/>
          </w:pPr>
        </w:p>
      </w:tc>
    </w:tr>
  </w:tbl>
  <w:p w14:paraId="2F7D5584" w14:textId="21ABABE1" w:rsidR="003F0618" w:rsidRPr="0074429B" w:rsidRDefault="00E51869" w:rsidP="003F0618">
    <w:pPr>
      <w:pStyle w:val="a6"/>
      <w:spacing w:before="0"/>
      <w:rPr>
        <w:sz w:val="2"/>
        <w:szCs w:val="2"/>
      </w:rPr>
    </w:pPr>
    <w:r>
      <w:rPr>
        <w:noProof/>
        <w:sz w:val="2"/>
        <w:szCs w:val="2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D6AD8D1" wp14:editId="4354A787">
              <wp:simplePos x="0" y="0"/>
              <wp:positionH relativeFrom="column">
                <wp:posOffset>-440055</wp:posOffset>
              </wp:positionH>
              <wp:positionV relativeFrom="page">
                <wp:posOffset>7280910</wp:posOffset>
              </wp:positionV>
              <wp:extent cx="431800" cy="3059430"/>
              <wp:effectExtent l="0" t="0" r="0" b="0"/>
              <wp:wrapNone/>
              <wp:docPr id="13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59430"/>
                        <a:chOff x="725" y="11744"/>
                        <a:chExt cx="680" cy="4818"/>
                      </a:xfrm>
                    </wpg:grpSpPr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25" y="11744"/>
                          <a:ext cx="680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58928" w14:textId="77777777" w:rsidR="003F0618" w:rsidRPr="00504C1B" w:rsidRDefault="003F0618" w:rsidP="003F0618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04C1B">
                              <w:rPr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725" y="15145"/>
                          <a:ext cx="680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D80C5" w14:textId="77777777" w:rsidR="003F0618" w:rsidRPr="00504C1B" w:rsidRDefault="003F0618" w:rsidP="003F0618">
                            <w:pPr>
                              <w:pStyle w:val="100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4C1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725" y="13161"/>
                          <a:ext cx="680" cy="19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484314" w14:textId="77777777" w:rsidR="003F0618" w:rsidRPr="00504C1B" w:rsidRDefault="003F0618" w:rsidP="003F0618">
                            <w:pPr>
                              <w:pStyle w:val="100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4C1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s:wsp>
                      <wps:cNvPr id="17" name="Line 30"/>
                      <wps:cNvCnPr>
                        <a:cxnSpLocks noChangeShapeType="1"/>
                      </wps:cNvCnPr>
                      <wps:spPr bwMode="auto">
                        <a:xfrm flipH="1">
                          <a:off x="1008" y="11744"/>
                          <a:ext cx="4" cy="48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6AD8D1" id="Group 26" o:spid="_x0000_s1026" style="position:absolute;margin-left:-34.65pt;margin-top:573.3pt;width:34pt;height:240.9pt;z-index:251657216;mso-position-vertical-relative:page" coordorigin="725,11744" coordsize="680,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725;top:11744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" filled="f" strokeweight="1.5pt">
                <v:textbox style="layout-flow:vertical;mso-layout-flow-alt:bottom-to-top" inset="0,,0">
                  <w:txbxContent>
                    <w:p w14:paraId="10658928" w14:textId="77777777" w:rsidR="003F0618" w:rsidRPr="00504C1B" w:rsidRDefault="003F0618" w:rsidP="003F0618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04C1B">
                        <w:rPr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28" o:spid="_x0000_s1028" type="#_x0000_t202" style="position:absolute;left:725;top:15145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" filled="f" strokeweight="1.5pt">
                <v:textbox style="layout-flow:vertical;mso-layout-flow-alt:bottom-to-top" inset="0,,0">
                  <w:txbxContent>
                    <w:p w14:paraId="437D80C5" w14:textId="77777777" w:rsidR="003F0618" w:rsidRPr="00504C1B" w:rsidRDefault="003F0618" w:rsidP="003F0618">
                      <w:pPr>
                        <w:pStyle w:val="100"/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504C1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29" o:spid="_x0000_s1029" type="#_x0000_t202" style="position:absolute;left:725;top:13161;width:68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" filled="f" strokeweight="1.5pt">
                <v:textbox style="layout-flow:vertical;mso-layout-flow-alt:bottom-to-top" inset="0,,0">
                  <w:txbxContent>
                    <w:p w14:paraId="69484314" w14:textId="77777777" w:rsidR="003F0618" w:rsidRPr="00504C1B" w:rsidRDefault="003F0618" w:rsidP="003F0618">
                      <w:pPr>
                        <w:pStyle w:val="100"/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504C1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shape>
              <v:line id="Line 30" o:spid="_x0000_s1030" style="position:absolute;flip:x;visibility:visible;mso-wrap-style:square" from="1008,11744" to="1012,1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<w10:wrap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366114" w14:paraId="7A959DB9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12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746DEB45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7E7B2BF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EC12CD1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3E12930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FF5F96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</w:tcPr>
        <w:p w14:paraId="2A6E55B0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DA1647" w14:textId="2CAE0FC9" w:rsidR="00366114" w:rsidRPr="00CC2A7C" w:rsidRDefault="00366114" w:rsidP="00366114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DOCUMENT_NUMBER  \* MERGEFORMAT </w:instrText>
          </w:r>
          <w:r>
            <w:rPr>
              <w:i/>
              <w:sz w:val="24"/>
            </w:rPr>
            <w:fldChar w:fldCharType="separate"/>
          </w:r>
          <w:r w:rsidR="00E51869">
            <w:rPr>
              <w:i/>
              <w:sz w:val="24"/>
            </w:rPr>
            <w:t>-------</w:t>
          </w:r>
          <w:r>
            <w:rPr>
              <w:i/>
              <w:sz w:val="24"/>
            </w:rPr>
            <w:fldChar w:fldCharType="end"/>
          </w:r>
        </w:p>
      </w:tc>
    </w:tr>
    <w:tr w:rsidR="00366114" w14:paraId="07E44359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8" w:space="0" w:color="auto"/>
            <w:left w:val="nil"/>
            <w:bottom w:val="single" w:sz="2" w:space="0" w:color="auto"/>
            <w:right w:val="single" w:sz="8" w:space="0" w:color="auto"/>
          </w:tcBorders>
        </w:tcPr>
        <w:p w14:paraId="58D0ACAE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587D6D65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5EDAA1E4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04819EBE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7BB39C9C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12" w:space="0" w:color="auto"/>
          </w:tcBorders>
        </w:tcPr>
        <w:p w14:paraId="348C18B7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9CEAAF" w14:textId="77777777" w:rsidR="00366114" w:rsidRPr="00AF6FB5" w:rsidRDefault="00366114" w:rsidP="00366114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366114" w14:paraId="69B98814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2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5AF865E7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66A2E15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27682F8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8B256F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027D5CA" w14:textId="77777777" w:rsidR="00366114" w:rsidRPr="00CC2A7C" w:rsidRDefault="00366114" w:rsidP="00366114">
          <w:pPr>
            <w:pStyle w:val="a6"/>
            <w:keepLines/>
            <w:rPr>
              <w:i/>
              <w:lang w:val="en-US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</w:tcPr>
        <w:p w14:paraId="13415E48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CAB6F7" w14:textId="1CAADE65" w:rsidR="00366114" w:rsidRPr="00AF6FB5" w:rsidRDefault="00366114" w:rsidP="00366114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CUSTOMER_NAME  \* MERGEFORMAT </w:instrText>
          </w:r>
          <w:r>
            <w:rPr>
              <w:i/>
              <w:sz w:val="24"/>
            </w:rPr>
            <w:fldChar w:fldCharType="end"/>
          </w:r>
        </w:p>
        <w:p w14:paraId="74D9FC86" w14:textId="63E4E28B" w:rsidR="00366114" w:rsidRPr="00AF6FB5" w:rsidRDefault="00366114" w:rsidP="00366114">
          <w:pPr>
            <w:pStyle w:val="a6"/>
            <w:keepLines/>
            <w:jc w:val="center"/>
            <w:rPr>
              <w:i/>
              <w:lang w:val="en-US"/>
            </w:rPr>
          </w:pPr>
          <w:r>
            <w:rPr>
              <w:i/>
              <w:sz w:val="24"/>
              <w:lang w:val="en-US"/>
            </w:rPr>
            <w:fldChar w:fldCharType="begin"/>
          </w:r>
          <w:r>
            <w:rPr>
              <w:i/>
              <w:sz w:val="24"/>
              <w:lang w:val="en-US"/>
            </w:rPr>
            <w:instrText xml:space="preserve"> DOCPROPERTY  CUSTOMER_ADDRESS  \* MERGEFORMAT </w:instrText>
          </w:r>
          <w:r>
            <w:rPr>
              <w:i/>
              <w:sz w:val="24"/>
              <w:lang w:val="en-US"/>
            </w:rPr>
            <w:fldChar w:fldCharType="end"/>
          </w:r>
        </w:p>
      </w:tc>
    </w:tr>
    <w:tr w:rsidR="00366114" w14:paraId="57FC837A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2" w:space="0" w:color="auto"/>
            <w:left w:val="nil"/>
            <w:bottom w:val="single" w:sz="12" w:space="0" w:color="auto"/>
            <w:right w:val="single" w:sz="8" w:space="0" w:color="auto"/>
          </w:tcBorders>
        </w:tcPr>
        <w:p w14:paraId="0DA65A95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41EDCE83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5B183CE6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4BE51E11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2FBF5C33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14:paraId="5B40EB30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48B8865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</w:tr>
    <w:tr w:rsidR="00366114" w14:paraId="71BF7875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0D4CB1AC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Изм.</w:t>
          </w:r>
        </w:p>
      </w:tc>
      <w:tc>
        <w:tcPr>
          <w:tcW w:w="56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5248B880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Код уч</w:t>
          </w:r>
        </w:p>
      </w:tc>
      <w:tc>
        <w:tcPr>
          <w:tcW w:w="56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4ADAD600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48508D20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5542D745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Подпись</w:t>
          </w:r>
        </w:p>
      </w:tc>
      <w:tc>
        <w:tcPr>
          <w:tcW w:w="55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95952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45DCE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</w:p>
      </w:tc>
    </w:tr>
    <w:tr w:rsidR="00366114" w14:paraId="6CD29487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2" w:space="0" w:color="auto"/>
            <w:left w:val="nil"/>
            <w:bottom w:val="single" w:sz="2" w:space="0" w:color="auto"/>
          </w:tcBorders>
        </w:tcPr>
        <w:p w14:paraId="597D19C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2" w:space="0" w:color="auto"/>
            <w:bottom w:val="single" w:sz="2" w:space="0" w:color="auto"/>
          </w:tcBorders>
        </w:tcPr>
        <w:p w14:paraId="2F536560" w14:textId="0270A69A" w:rsidR="00366114" w:rsidRPr="00AF6FB5" w:rsidRDefault="00366114" w:rsidP="00366114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DEVELOPER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12" w:space="0" w:color="auto"/>
            <w:bottom w:val="single" w:sz="2" w:space="0" w:color="auto"/>
          </w:tcBorders>
        </w:tcPr>
        <w:p w14:paraId="2D64EB8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2" w:space="0" w:color="auto"/>
            <w:bottom w:val="single" w:sz="2" w:space="0" w:color="auto"/>
            <w:right w:val="single" w:sz="12" w:space="0" w:color="auto"/>
          </w:tcBorders>
        </w:tcPr>
        <w:p w14:paraId="13ACFAE8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224DBA" w14:textId="34E8EA72" w:rsidR="00366114" w:rsidRPr="00AF6FB5" w:rsidRDefault="00366114" w:rsidP="00366114">
          <w:pPr>
            <w:pStyle w:val="a6"/>
            <w:keepLines/>
            <w:jc w:val="center"/>
            <w:rPr>
              <w:i/>
              <w:sz w:val="24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PROJECT_NAME  \* MERGEFORMAT </w:instrText>
          </w:r>
          <w:r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50CC24C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5869C79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</w:t>
          </w:r>
        </w:p>
      </w:tc>
      <w:tc>
        <w:tcPr>
          <w:tcW w:w="116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82DB701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Листов</w:t>
          </w:r>
        </w:p>
      </w:tc>
    </w:tr>
    <w:tr w:rsidR="00366114" w14:paraId="687B55C1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6598DFD9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34D07BBF" w14:textId="7A37D19F" w:rsidR="00366114" w:rsidRPr="00AF6FB5" w:rsidRDefault="00366114" w:rsidP="00366114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CHECK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3D282827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48992ADF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0E8A86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</w:p>
      </w:tc>
      <w:tc>
        <w:tcPr>
          <w:tcW w:w="850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3E50488" w14:textId="075E086B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  <w:lang w:val="en-US"/>
            </w:rPr>
          </w:pPr>
          <w:r>
            <w:rPr>
              <w:i/>
              <w:sz w:val="20"/>
              <w:szCs w:val="20"/>
              <w:lang w:val="en-US"/>
            </w:rPr>
            <w:fldChar w:fldCharType="begin"/>
          </w:r>
          <w:r>
            <w:rPr>
              <w:i/>
              <w:sz w:val="20"/>
              <w:szCs w:val="20"/>
              <w:lang w:val="en-US"/>
            </w:rPr>
            <w:instrText xml:space="preserve"> DOCPROPERTY  PS  \* MERGEFORMAT </w:instrText>
          </w:r>
          <w:r>
            <w:rPr>
              <w:i/>
              <w:sz w:val="20"/>
              <w:szCs w:val="20"/>
              <w:lang w:val="en-US"/>
            </w:rPr>
            <w:fldChar w:fldCharType="end"/>
          </w:r>
        </w:p>
      </w:tc>
      <w:tc>
        <w:tcPr>
          <w:tcW w:w="851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3EBA4AE" w14:textId="77777777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fldChar w:fldCharType="begin"/>
          </w:r>
          <w:r w:rsidRPr="00AF6FB5">
            <w:rPr>
              <w:i/>
              <w:sz w:val="20"/>
              <w:szCs w:val="20"/>
            </w:rPr>
            <w:instrText xml:space="preserve"> PAGE   \* MERGEFORMAT </w:instrText>
          </w:r>
          <w:r w:rsidRPr="00AF6FB5">
            <w:rPr>
              <w:i/>
              <w:sz w:val="20"/>
              <w:szCs w:val="20"/>
            </w:rPr>
            <w:fldChar w:fldCharType="separate"/>
          </w:r>
          <w:r>
            <w:rPr>
              <w:i/>
              <w:noProof/>
              <w:sz w:val="20"/>
              <w:szCs w:val="20"/>
            </w:rPr>
            <w:t>1</w:t>
          </w:r>
          <w:r w:rsidRPr="00AF6FB5">
            <w:rPr>
              <w:i/>
              <w:sz w:val="20"/>
              <w:szCs w:val="20"/>
            </w:rPr>
            <w:fldChar w:fldCharType="end"/>
          </w:r>
        </w:p>
      </w:tc>
      <w:tc>
        <w:tcPr>
          <w:tcW w:w="1162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21987CB" w14:textId="77777777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fldChar w:fldCharType="begin"/>
          </w:r>
          <w:r w:rsidRPr="00AF6FB5">
            <w:rPr>
              <w:i/>
              <w:sz w:val="20"/>
              <w:szCs w:val="20"/>
            </w:rPr>
            <w:instrText xml:space="preserve"> NUMPAGES   \* MERGEFORMAT </w:instrText>
          </w:r>
          <w:r w:rsidRPr="00AF6FB5">
            <w:rPr>
              <w:i/>
              <w:sz w:val="20"/>
              <w:szCs w:val="20"/>
            </w:rPr>
            <w:fldChar w:fldCharType="separate"/>
          </w:r>
          <w:r>
            <w:rPr>
              <w:i/>
              <w:noProof/>
              <w:sz w:val="20"/>
              <w:szCs w:val="20"/>
            </w:rPr>
            <w:t>1</w:t>
          </w:r>
          <w:r w:rsidRPr="00AF6FB5">
            <w:rPr>
              <w:i/>
              <w:sz w:val="20"/>
              <w:szCs w:val="20"/>
            </w:rPr>
            <w:fldChar w:fldCharType="end"/>
          </w:r>
        </w:p>
      </w:tc>
    </w:tr>
    <w:tr w:rsidR="00366114" w14:paraId="615DDAB8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5E95B33D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Т. контроль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300A1B1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0EBE9C86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41877F9F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37C06C" w14:textId="77777777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</w:p>
      </w:tc>
      <w:tc>
        <w:tcPr>
          <w:tcW w:w="85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3DD918E" w14:textId="77777777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  <w:lang w:val="en-US"/>
            </w:rPr>
          </w:pPr>
        </w:p>
      </w:tc>
      <w:tc>
        <w:tcPr>
          <w:tcW w:w="85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625AF69" w14:textId="77777777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  <w:tc>
        <w:tcPr>
          <w:tcW w:w="116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EC6F2CF" w14:textId="77777777" w:rsidR="00366114" w:rsidRPr="00AF6FB5" w:rsidRDefault="00366114" w:rsidP="00366114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</w:tr>
    <w:tr w:rsidR="00366114" w14:paraId="1433EB3C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689CB7D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5F4645CA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25F0528A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0F9B5127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484F08D" w14:textId="63E9EA9E" w:rsidR="00366114" w:rsidRPr="00AF6FB5" w:rsidRDefault="00366114" w:rsidP="00366114">
          <w:pPr>
            <w:pStyle w:val="a6"/>
            <w:keepLines/>
            <w:jc w:val="center"/>
            <w:rPr>
              <w:i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DOCUMENT_TITLE  \* MERGEFORMAT </w:instrText>
          </w:r>
          <w:r>
            <w:rPr>
              <w:i/>
              <w:sz w:val="24"/>
            </w:rPr>
            <w:fldChar w:fldCharType="separate"/>
          </w:r>
          <w:r w:rsidR="00E51869">
            <w:rPr>
              <w:i/>
              <w:sz w:val="24"/>
            </w:rPr>
            <w:t>Таблица адресов</w:t>
          </w:r>
          <w:r>
            <w:rPr>
              <w:i/>
              <w:sz w:val="24"/>
            </w:rPr>
            <w:fldChar w:fldCharType="end"/>
          </w:r>
        </w:p>
      </w:tc>
      <w:tc>
        <w:tcPr>
          <w:tcW w:w="2863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0B0D3196" w14:textId="1E8A926E" w:rsidR="00366114" w:rsidRPr="00AF6FB5" w:rsidRDefault="00366114" w:rsidP="00366114">
          <w:pPr>
            <w:pStyle w:val="a6"/>
            <w:keepLines/>
            <w:jc w:val="center"/>
            <w:rPr>
              <w:i/>
              <w:sz w:val="24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EXECUTOR_NAME  \* MERGEFORMAT </w:instrText>
          </w:r>
          <w:r>
            <w:rPr>
              <w:i/>
              <w:sz w:val="24"/>
            </w:rPr>
            <w:fldChar w:fldCharType="end"/>
          </w:r>
        </w:p>
      </w:tc>
    </w:tr>
    <w:tr w:rsidR="00366114" w14:paraId="2DCA71E6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26D428ED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3432D48E" w14:textId="0050EEFA" w:rsidR="00366114" w:rsidRPr="00AF6FB5" w:rsidRDefault="00366114" w:rsidP="00366114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NCONTROL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1D1117DE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33CD4FAE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6768A3E" w14:textId="77777777" w:rsidR="00366114" w:rsidRPr="00AF6FB5" w:rsidRDefault="00366114" w:rsidP="00366114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CA26A07" w14:textId="77777777" w:rsidR="00366114" w:rsidRPr="00AF6FB5" w:rsidRDefault="00366114" w:rsidP="00366114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366114" w14:paraId="27B144FD" w14:textId="7777777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nil"/>
          </w:tcBorders>
        </w:tcPr>
        <w:p w14:paraId="4A805900" w14:textId="77777777" w:rsidR="00366114" w:rsidRPr="00AF6FB5" w:rsidRDefault="00366114" w:rsidP="00366114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Утвердил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nil"/>
          </w:tcBorders>
        </w:tcPr>
        <w:p w14:paraId="38E323AD" w14:textId="7DE2CB65" w:rsidR="00366114" w:rsidRPr="00AF6FB5" w:rsidRDefault="00366114" w:rsidP="00366114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CONFIRM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nil"/>
          </w:tcBorders>
        </w:tcPr>
        <w:p w14:paraId="7CDC730B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nil"/>
            <w:right w:val="single" w:sz="12" w:space="0" w:color="auto"/>
          </w:tcBorders>
        </w:tcPr>
        <w:p w14:paraId="30366CFA" w14:textId="77777777" w:rsidR="00366114" w:rsidRPr="00AF6FB5" w:rsidRDefault="00366114" w:rsidP="00366114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14:paraId="32FF6F97" w14:textId="77777777" w:rsidR="00366114" w:rsidRDefault="00366114" w:rsidP="00366114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14:paraId="0C68B340" w14:textId="77777777" w:rsidR="00366114" w:rsidRDefault="00366114" w:rsidP="00366114">
          <w:pPr>
            <w:pStyle w:val="a6"/>
            <w:keepLines/>
          </w:pPr>
        </w:p>
      </w:tc>
    </w:tr>
  </w:tbl>
  <w:p w14:paraId="56B0743A" w14:textId="6C7E8C92" w:rsidR="00076224" w:rsidRPr="00CE4CAA" w:rsidRDefault="00E51869" w:rsidP="003C6C3A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70CC81C" wp14:editId="5B1FC2BC">
              <wp:simplePos x="0" y="0"/>
              <wp:positionH relativeFrom="column">
                <wp:posOffset>-534035</wp:posOffset>
              </wp:positionH>
              <wp:positionV relativeFrom="paragraph">
                <wp:posOffset>-5415280</wp:posOffset>
              </wp:positionV>
              <wp:extent cx="523875" cy="5438775"/>
              <wp:effectExtent l="0" t="0" r="0" b="0"/>
              <wp:wrapNone/>
              <wp:docPr id="1" name="Группа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3875" cy="5438775"/>
                        <a:chOff x="3289" y="0"/>
                        <a:chExt cx="523898" cy="5440680"/>
                      </a:xfrm>
                    </wpg:grpSpPr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289" y="0"/>
                          <a:ext cx="522431" cy="2381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5B430" w14:textId="77777777" w:rsidR="003C6C3A" w:rsidRPr="00B000B9" w:rsidRDefault="003C6C3A" w:rsidP="003C6C3A">
                            <w:pPr>
                              <w:pStyle w:val="12"/>
                              <w:jc w:val="left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Согласов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но: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g:grpSp>
                      <wpg:cNvPr id="3" name="Группа 1"/>
                      <wpg:cNvGrpSpPr>
                        <a:grpSpLocks/>
                      </wpg:cNvGrpSpPr>
                      <wpg:grpSpPr bwMode="auto">
                        <a:xfrm>
                          <a:off x="95387" y="0"/>
                          <a:ext cx="431800" cy="5440680"/>
                          <a:chOff x="4242" y="5086"/>
                          <a:chExt cx="680" cy="856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6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5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66" y="7665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66" y="652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66" y="566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8836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5D0DF5" w14:textId="77777777" w:rsidR="003C6C3A" w:rsidRPr="00B000B9" w:rsidRDefault="003C6C3A" w:rsidP="003C6C3A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B000B9">
                                <w:rPr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2237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46198F" w14:textId="77777777" w:rsidR="003C6C3A" w:rsidRPr="00B000B9" w:rsidRDefault="003C6C3A" w:rsidP="003C6C3A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0253"/>
                            <a:ext cx="680" cy="19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D6B18E" w14:textId="77777777" w:rsidR="003C6C3A" w:rsidRPr="00B000B9" w:rsidRDefault="003C6C3A" w:rsidP="003C6C3A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25" y="8836"/>
                            <a:ext cx="4" cy="4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CC81C" id="Группа 17" o:spid="_x0000_s1031" style="position:absolute;margin-left:-42.05pt;margin-top:-426.4pt;width:41.25pt;height:428.25pt;z-index:251658240" coordorigin="32" coordsize="5238,5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32;width:5225;height:2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" strokeweight="1.5pt">
                <v:textbox style="layout-flow:vertical;mso-layout-flow-alt:bottom-to-top" inset="0,,0">
                  <w:txbxContent>
                    <w:p w14:paraId="4F35B430" w14:textId="77777777" w:rsidR="003C6C3A" w:rsidRPr="00B000B9" w:rsidRDefault="003C6C3A" w:rsidP="003C6C3A">
                      <w:pPr>
                        <w:pStyle w:val="12"/>
                        <w:jc w:val="left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Согласов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но:</w:t>
                      </w:r>
                    </w:p>
                  </w:txbxContent>
                </v:textbox>
              </v:shape>
              <v:group id="Группа 1" o:spid="_x0000_s1033" style="position:absolute;left:953;width:4318;height:54406" coordorigin="4242,5086" coordsize="680,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4" o:spid="_x0000_s1034" style="position:absolute;flip:y;visibility:visible;mso-wrap-style:square" from="4366,5086" to="4366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5" o:spid="_x0000_s1035" style="position:absolute;flip:y;visibility:visible;mso-wrap-style:square" from="4635,5086" to="4635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6" o:spid="_x0000_s1036" style="position:absolute;visibility:visible;mso-wrap-style:square" from="4366,7665" to="4922,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7" o:spid="_x0000_s1037" style="position:absolute;visibility:visible;mso-wrap-style:square" from="4366,6526" to="4922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8" o:spid="_x0000_s1038" style="position:absolute;visibility:visible;mso-wrap-style:square" from="4366,5666" to="4922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10" o:spid="_x0000_s1039" type="#_x0000_t202" style="position:absolute;left:4242;top:8836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" filled="f" strokeweight="1.5pt">
                  <v:textbox style="layout-flow:vertical;mso-layout-flow-alt:bottom-to-top" inset="0,,0">
                    <w:txbxContent>
                      <w:p w14:paraId="105D0DF5" w14:textId="77777777" w:rsidR="003C6C3A" w:rsidRPr="00B000B9" w:rsidRDefault="003C6C3A" w:rsidP="003C6C3A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000B9">
                          <w:rPr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1" o:spid="_x0000_s1040" type="#_x0000_t202" style="position:absolute;left:4242;top:12237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" filled="f" strokeweight="1.5pt">
                  <v:textbox style="layout-flow:vertical;mso-layout-flow-alt:bottom-to-top" inset="0,,0">
                    <w:txbxContent>
                      <w:p w14:paraId="1046198F" w14:textId="77777777" w:rsidR="003C6C3A" w:rsidRPr="00B000B9" w:rsidRDefault="003C6C3A" w:rsidP="003C6C3A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2" o:spid="_x0000_s1041" type="#_x0000_t202" style="position:absolute;left:4242;top:10253;width:68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" filled="f" strokeweight="1.5pt">
                  <v:textbox style="layout-flow:vertical;mso-layout-flow-alt:bottom-to-top" inset="0,,0">
                    <w:txbxContent>
                      <w:p w14:paraId="34D6B18E" w14:textId="77777777" w:rsidR="003C6C3A" w:rsidRPr="00B000B9" w:rsidRDefault="003C6C3A" w:rsidP="003C6C3A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Line 13" o:spid="_x0000_s1042" style="position:absolute;flip:x;visibility:visible;mso-wrap-style:square" from="4525,8836" to="4529,1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2E6B" w14:textId="77777777" w:rsidR="00396B45" w:rsidRDefault="00396B45">
      <w:r>
        <w:separator/>
      </w:r>
    </w:p>
  </w:footnote>
  <w:footnote w:type="continuationSeparator" w:id="0">
    <w:p w14:paraId="1E768D22" w14:textId="77777777" w:rsidR="00396B45" w:rsidRDefault="0039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BE03" w14:textId="77777777" w:rsidR="00E51869" w:rsidRDefault="00E5186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126F" w14:textId="77777777" w:rsidR="00076224" w:rsidRPr="00E51869" w:rsidRDefault="00076224" w:rsidP="00E31291">
    <w:pPr>
      <w:pStyle w:val="a8"/>
      <w:tabs>
        <w:tab w:val="clear" w:pos="4677"/>
        <w:tab w:val="clear" w:pos="9355"/>
        <w:tab w:val="left" w:pos="1248"/>
      </w:tabs>
      <w:rPr>
        <w:rFonts w:ascii="Verdana" w:hAnsi="Verdana"/>
        <w:i/>
        <w:color w:val="333333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14:paraId="5E871E5D" w14:textId="77777777" w:rsidR="00076224" w:rsidRPr="00F923C0" w:rsidRDefault="00076224" w:rsidP="00F923C0">
    <w:pPr>
      <w:pStyle w:val="a8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796F" w14:textId="77777777" w:rsidR="00076224" w:rsidRPr="00E51869" w:rsidRDefault="00076224" w:rsidP="00F923C0">
    <w:pPr>
      <w:pStyle w:val="a8"/>
      <w:tabs>
        <w:tab w:val="clear" w:pos="4677"/>
        <w:tab w:val="clear" w:pos="9355"/>
        <w:tab w:val="center" w:pos="1294"/>
        <w:tab w:val="right" w:pos="2794"/>
      </w:tabs>
      <w:rPr>
        <w:rFonts w:ascii="Verdana" w:hAnsi="Verdana"/>
        <w:i/>
        <w:color w:val="333333"/>
        <w:sz w:val="2"/>
        <w:szCs w:val="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14:paraId="03DF5418" w14:textId="77777777" w:rsidR="00076224" w:rsidRPr="00F923C0" w:rsidRDefault="00076224">
    <w:pPr>
      <w:pStyle w:val="a8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69"/>
    <w:rsid w:val="000060EB"/>
    <w:rsid w:val="00011CD0"/>
    <w:rsid w:val="00025D64"/>
    <w:rsid w:val="00026F0A"/>
    <w:rsid w:val="00031BF0"/>
    <w:rsid w:val="0007342C"/>
    <w:rsid w:val="00076224"/>
    <w:rsid w:val="00082483"/>
    <w:rsid w:val="000A38E6"/>
    <w:rsid w:val="000D2A0E"/>
    <w:rsid w:val="000E048D"/>
    <w:rsid w:val="000E1367"/>
    <w:rsid w:val="00104332"/>
    <w:rsid w:val="00116A3E"/>
    <w:rsid w:val="0012768C"/>
    <w:rsid w:val="00151039"/>
    <w:rsid w:val="00151D9B"/>
    <w:rsid w:val="0018658F"/>
    <w:rsid w:val="001919FC"/>
    <w:rsid w:val="001922FF"/>
    <w:rsid w:val="001B7B09"/>
    <w:rsid w:val="001D2FF6"/>
    <w:rsid w:val="001D3D2C"/>
    <w:rsid w:val="001E6EE8"/>
    <w:rsid w:val="002005C5"/>
    <w:rsid w:val="002216CD"/>
    <w:rsid w:val="0023138D"/>
    <w:rsid w:val="00252A21"/>
    <w:rsid w:val="00260A6F"/>
    <w:rsid w:val="00260D5A"/>
    <w:rsid w:val="0026420A"/>
    <w:rsid w:val="00276C8D"/>
    <w:rsid w:val="00280256"/>
    <w:rsid w:val="00286CEC"/>
    <w:rsid w:val="002B7646"/>
    <w:rsid w:val="002C198C"/>
    <w:rsid w:val="002E593E"/>
    <w:rsid w:val="00313B19"/>
    <w:rsid w:val="00316D12"/>
    <w:rsid w:val="00353947"/>
    <w:rsid w:val="003550A7"/>
    <w:rsid w:val="00363DC8"/>
    <w:rsid w:val="00366114"/>
    <w:rsid w:val="0037103A"/>
    <w:rsid w:val="00377283"/>
    <w:rsid w:val="0039127D"/>
    <w:rsid w:val="00396B45"/>
    <w:rsid w:val="003B3A79"/>
    <w:rsid w:val="003C6C3A"/>
    <w:rsid w:val="003F0618"/>
    <w:rsid w:val="004047CA"/>
    <w:rsid w:val="004119AA"/>
    <w:rsid w:val="00417951"/>
    <w:rsid w:val="004276DE"/>
    <w:rsid w:val="00444EE0"/>
    <w:rsid w:val="00490246"/>
    <w:rsid w:val="004A0056"/>
    <w:rsid w:val="004A4A3A"/>
    <w:rsid w:val="004B10BE"/>
    <w:rsid w:val="004C3B29"/>
    <w:rsid w:val="004F32F4"/>
    <w:rsid w:val="004F3BDB"/>
    <w:rsid w:val="004F41D2"/>
    <w:rsid w:val="005202D4"/>
    <w:rsid w:val="00530E8E"/>
    <w:rsid w:val="0053682D"/>
    <w:rsid w:val="00540631"/>
    <w:rsid w:val="005765FC"/>
    <w:rsid w:val="00590CF1"/>
    <w:rsid w:val="0059602E"/>
    <w:rsid w:val="005B6C72"/>
    <w:rsid w:val="005B71BB"/>
    <w:rsid w:val="005E09F3"/>
    <w:rsid w:val="005F5B0A"/>
    <w:rsid w:val="00643D0A"/>
    <w:rsid w:val="00653496"/>
    <w:rsid w:val="00655EDC"/>
    <w:rsid w:val="0067259D"/>
    <w:rsid w:val="006751E7"/>
    <w:rsid w:val="0068041A"/>
    <w:rsid w:val="00681E89"/>
    <w:rsid w:val="00683222"/>
    <w:rsid w:val="006A1BAA"/>
    <w:rsid w:val="006C2347"/>
    <w:rsid w:val="006C44D7"/>
    <w:rsid w:val="006D16C0"/>
    <w:rsid w:val="006D319C"/>
    <w:rsid w:val="006D7DC7"/>
    <w:rsid w:val="006E1FFC"/>
    <w:rsid w:val="006E650D"/>
    <w:rsid w:val="006F06EA"/>
    <w:rsid w:val="0070219F"/>
    <w:rsid w:val="007172C2"/>
    <w:rsid w:val="00730A1E"/>
    <w:rsid w:val="0073797B"/>
    <w:rsid w:val="007432F1"/>
    <w:rsid w:val="0074429B"/>
    <w:rsid w:val="007469DF"/>
    <w:rsid w:val="00772C85"/>
    <w:rsid w:val="00781E64"/>
    <w:rsid w:val="0078783B"/>
    <w:rsid w:val="007B620F"/>
    <w:rsid w:val="007C6992"/>
    <w:rsid w:val="007D0218"/>
    <w:rsid w:val="007D4961"/>
    <w:rsid w:val="007E4ADC"/>
    <w:rsid w:val="00821FEB"/>
    <w:rsid w:val="008274FB"/>
    <w:rsid w:val="00847129"/>
    <w:rsid w:val="008579B1"/>
    <w:rsid w:val="00863360"/>
    <w:rsid w:val="00883D4A"/>
    <w:rsid w:val="008B1A32"/>
    <w:rsid w:val="008B501A"/>
    <w:rsid w:val="008C0487"/>
    <w:rsid w:val="008F416A"/>
    <w:rsid w:val="0090514F"/>
    <w:rsid w:val="00921E57"/>
    <w:rsid w:val="00946D70"/>
    <w:rsid w:val="00967B8F"/>
    <w:rsid w:val="009B0FA9"/>
    <w:rsid w:val="009B3DE0"/>
    <w:rsid w:val="009B43FF"/>
    <w:rsid w:val="009D61AE"/>
    <w:rsid w:val="00A13682"/>
    <w:rsid w:val="00A804B9"/>
    <w:rsid w:val="00A9201F"/>
    <w:rsid w:val="00AA0BAF"/>
    <w:rsid w:val="00AA13D4"/>
    <w:rsid w:val="00AA1AA3"/>
    <w:rsid w:val="00AB25E8"/>
    <w:rsid w:val="00AC6372"/>
    <w:rsid w:val="00AE0E5F"/>
    <w:rsid w:val="00AE4E74"/>
    <w:rsid w:val="00AF5DE4"/>
    <w:rsid w:val="00AF70B4"/>
    <w:rsid w:val="00AF742A"/>
    <w:rsid w:val="00B14144"/>
    <w:rsid w:val="00B300AF"/>
    <w:rsid w:val="00B51A4F"/>
    <w:rsid w:val="00B61C8F"/>
    <w:rsid w:val="00B67321"/>
    <w:rsid w:val="00B85BEC"/>
    <w:rsid w:val="00B93231"/>
    <w:rsid w:val="00BA2F18"/>
    <w:rsid w:val="00BA37BC"/>
    <w:rsid w:val="00BA6356"/>
    <w:rsid w:val="00BC6A2D"/>
    <w:rsid w:val="00BD1825"/>
    <w:rsid w:val="00BD63B0"/>
    <w:rsid w:val="00BF1D63"/>
    <w:rsid w:val="00C23045"/>
    <w:rsid w:val="00C83102"/>
    <w:rsid w:val="00C95605"/>
    <w:rsid w:val="00CA470F"/>
    <w:rsid w:val="00CB1376"/>
    <w:rsid w:val="00CB1828"/>
    <w:rsid w:val="00CE4CAA"/>
    <w:rsid w:val="00D0340F"/>
    <w:rsid w:val="00D05934"/>
    <w:rsid w:val="00D14F36"/>
    <w:rsid w:val="00D255E8"/>
    <w:rsid w:val="00D26B20"/>
    <w:rsid w:val="00D32D87"/>
    <w:rsid w:val="00D3586B"/>
    <w:rsid w:val="00D40484"/>
    <w:rsid w:val="00D54788"/>
    <w:rsid w:val="00D639EB"/>
    <w:rsid w:val="00D7321E"/>
    <w:rsid w:val="00D7483A"/>
    <w:rsid w:val="00D74C7C"/>
    <w:rsid w:val="00D764E0"/>
    <w:rsid w:val="00D77C40"/>
    <w:rsid w:val="00D86A4B"/>
    <w:rsid w:val="00D91D30"/>
    <w:rsid w:val="00DA0651"/>
    <w:rsid w:val="00DA1907"/>
    <w:rsid w:val="00DA62CE"/>
    <w:rsid w:val="00E1137A"/>
    <w:rsid w:val="00E205F7"/>
    <w:rsid w:val="00E24BFE"/>
    <w:rsid w:val="00E26F4C"/>
    <w:rsid w:val="00E26FAD"/>
    <w:rsid w:val="00E31291"/>
    <w:rsid w:val="00E33363"/>
    <w:rsid w:val="00E51869"/>
    <w:rsid w:val="00E545FF"/>
    <w:rsid w:val="00E56AE1"/>
    <w:rsid w:val="00E632AD"/>
    <w:rsid w:val="00E649BE"/>
    <w:rsid w:val="00E76675"/>
    <w:rsid w:val="00E87588"/>
    <w:rsid w:val="00EC0CF6"/>
    <w:rsid w:val="00EF2B21"/>
    <w:rsid w:val="00F007A0"/>
    <w:rsid w:val="00F10784"/>
    <w:rsid w:val="00F23CE7"/>
    <w:rsid w:val="00F27659"/>
    <w:rsid w:val="00F513E5"/>
    <w:rsid w:val="00F748C2"/>
    <w:rsid w:val="00F76181"/>
    <w:rsid w:val="00F923C0"/>
    <w:rsid w:val="00F92FAD"/>
    <w:rsid w:val="00FB34A2"/>
    <w:rsid w:val="00FC5114"/>
    <w:rsid w:val="00FD2E0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8E002"/>
  <w15:chartTrackingRefBased/>
  <w15:docId w15:val="{B0DF6BDD-9D5E-4394-8461-C395B3F6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link w:val="a7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8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9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a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b">
    <w:name w:val="Рисунок"/>
    <w:basedOn w:val="a1"/>
    <w:rsid w:val="00655EDC"/>
    <w:pPr>
      <w:jc w:val="center"/>
    </w:pPr>
  </w:style>
  <w:style w:type="paragraph" w:customStyle="1" w:styleId="ac">
    <w:name w:val="Основной текст без отступа"/>
    <w:basedOn w:val="a2"/>
    <w:rsid w:val="00AB25E8"/>
    <w:pPr>
      <w:ind w:firstLine="0"/>
    </w:pPr>
  </w:style>
  <w:style w:type="paragraph" w:styleId="ad">
    <w:name w:val="Название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e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f">
    <w:name w:val="Title"/>
    <w:basedOn w:val="1"/>
    <w:next w:val="a2"/>
    <w:rsid w:val="00AA0BAF"/>
    <w:pPr>
      <w:numPr>
        <w:numId w:val="0"/>
      </w:numPr>
      <w:jc w:val="center"/>
    </w:pPr>
  </w:style>
  <w:style w:type="paragraph" w:customStyle="1" w:styleId="af0">
    <w:name w:val="Название таблицы"/>
    <w:basedOn w:val="aa"/>
    <w:next w:val="a9"/>
    <w:rsid w:val="00655EDC"/>
    <w:pPr>
      <w:keepNext/>
      <w:keepLines/>
      <w:ind w:right="851"/>
      <w:jc w:val="right"/>
    </w:pPr>
    <w:rPr>
      <w:sz w:val="24"/>
    </w:rPr>
  </w:style>
  <w:style w:type="character" w:styleId="af1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2">
    <w:name w:val="Шапка таблицы"/>
    <w:basedOn w:val="a9"/>
    <w:rsid w:val="00655EDC"/>
    <w:pPr>
      <w:keepNext/>
      <w:jc w:val="center"/>
    </w:pPr>
    <w:rPr>
      <w:b/>
      <w:lang w:val="ru-RU"/>
    </w:rPr>
  </w:style>
  <w:style w:type="character" w:styleId="af3">
    <w:name w:val="Hyperlink"/>
    <w:rsid w:val="00B300AF"/>
    <w:rPr>
      <w:color w:val="0000FF"/>
      <w:u w:val="single"/>
    </w:rPr>
  </w:style>
  <w:style w:type="paragraph" w:styleId="af4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Штамп 12"/>
    <w:basedOn w:val="a1"/>
    <w:rsid w:val="004119AA"/>
    <w:pPr>
      <w:jc w:val="center"/>
    </w:pPr>
    <w:rPr>
      <w:rFonts w:ascii="Times New Roman" w:hAnsi="Times New Roman"/>
      <w:szCs w:val="32"/>
    </w:rPr>
  </w:style>
  <w:style w:type="paragraph" w:customStyle="1" w:styleId="100">
    <w:name w:val="Штамп 10"/>
    <w:basedOn w:val="a1"/>
    <w:rsid w:val="004119AA"/>
    <w:pPr>
      <w:jc w:val="center"/>
    </w:pPr>
    <w:rPr>
      <w:rFonts w:ascii="Times New Roman" w:hAnsi="Times New Roman"/>
      <w:sz w:val="20"/>
      <w:szCs w:val="32"/>
    </w:rPr>
  </w:style>
  <w:style w:type="character" w:customStyle="1" w:styleId="a7">
    <w:name w:val="Нижний колонтитул Знак"/>
    <w:link w:val="a6"/>
    <w:rsid w:val="003F0618"/>
    <w:rPr>
      <w:rFonts w:ascii="Arial" w:hAnsi="Arial"/>
      <w:sz w:val="16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4;&#1055;&#1057;%20x64%2024.0\Report\AddressTableReport\A4(210x297)_form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A4(210x297)_form3.dot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документа</vt:lpstr>
    </vt:vector>
  </TitlesOfParts>
  <Company>Csoft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документа</dc:title>
  <dc:subject/>
  <dc:creator>ZloyTapochek</dc:creator>
  <cp:keywords>Cadwise+</cp:keywords>
  <cp:lastModifiedBy>Дмитрий</cp:lastModifiedBy>
  <cp:revision>1</cp:revision>
  <cp:lastPrinted>2015-07-10T09:10:00Z</cp:lastPrinted>
  <dcterms:created xsi:type="dcterms:W3CDTF">2024-12-20T04:26:00Z</dcterms:created>
  <dcterms:modified xsi:type="dcterms:W3CDTF">2024-12-20T04:27:00Z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TITLE">
    <vt:lpwstr>Таблица адресов</vt:lpwstr>
  </property>
  <property fmtid="{D5CDD505-2E9C-101B-9397-08002B2CF9AE}" pid="3" name="DEVELOPER">
    <vt:lpwstr/>
  </property>
  <property fmtid="{D5CDD505-2E9C-101B-9397-08002B2CF9AE}" pid="4" name="CHECK">
    <vt:lpwstr/>
  </property>
  <property fmtid="{D5CDD505-2E9C-101B-9397-08002B2CF9AE}" pid="5" name="CONFIRM">
    <vt:lpwstr/>
  </property>
  <property fmtid="{D5CDD505-2E9C-101B-9397-08002B2CF9AE}" pid="6" name="NCONTROL">
    <vt:lpwstr/>
  </property>
  <property fmtid="{D5CDD505-2E9C-101B-9397-08002B2CF9AE}" pid="7" name="EXECUTOR_NAME">
    <vt:lpwstr/>
  </property>
  <property fmtid="{D5CDD505-2E9C-101B-9397-08002B2CF9AE}" pid="8" name="PROJECT_NAME">
    <vt:lpwstr/>
  </property>
  <property fmtid="{D5CDD505-2E9C-101B-9397-08002B2CF9AE}" pid="9" name="DOCUMENT_NUMBER">
    <vt:lpwstr>-------</vt:lpwstr>
  </property>
  <property fmtid="{D5CDD505-2E9C-101B-9397-08002B2CF9AE}" pid="10" name="PS">
    <vt:lpwstr/>
  </property>
  <property fmtid="{D5CDD505-2E9C-101B-9397-08002B2CF9AE}" pid="11" name="CUSTOMER_ADDRESS">
    <vt:lpwstr/>
  </property>
  <property fmtid="{D5CDD505-2E9C-101B-9397-08002B2CF9AE}" pid="12" name="CUSTOMER_NAME">
    <vt:lpwstr/>
  </property>
  <property fmtid="{D5CDD505-2E9C-101B-9397-08002B2CF9AE}" pid="13" name="BASIC_MARK">
    <vt:lpwstr/>
  </property>
</Properties>
</file>