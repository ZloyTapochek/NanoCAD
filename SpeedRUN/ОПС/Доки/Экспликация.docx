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37"/>
        <w:gridCol w:w="5311"/>
        <w:gridCol w:w="1784"/>
        <w:gridCol w:w="2411"/>
      </w:tblGrid>
      <w:tr w:rsidR="00944C9D" w:rsidRPr="00370F77" w14:paraId="490B6B4B" w14:textId="77777777" w:rsidTr="002B657A">
        <w:trPr>
          <w:cantSplit/>
          <w:trHeight w:hRule="exact" w:val="1758"/>
          <w:tblHeader/>
        </w:trPr>
        <w:tc>
          <w:tcPr>
            <w:tcW w:w="444" w:type="pc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DFB166" w14:textId="77777777" w:rsidR="00944C9D" w:rsidRPr="00370F77" w:rsidRDefault="00944C9D" w:rsidP="00043EFC">
            <w:pPr>
              <w:keepLines/>
              <w:ind w:left="119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№ по плану</w:t>
            </w:r>
          </w:p>
        </w:tc>
        <w:tc>
          <w:tcPr>
            <w:tcW w:w="2550" w:type="pc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A5555F" w14:textId="77777777" w:rsidR="00944C9D" w:rsidRPr="00370F77" w:rsidRDefault="00944C9D" w:rsidP="00043EFC">
            <w:pPr>
              <w:keepLines/>
              <w:ind w:left="175"/>
              <w:jc w:val="center"/>
              <w:rPr>
                <w:i/>
                <w:sz w:val="28"/>
                <w:szCs w:val="28"/>
              </w:rPr>
            </w:pPr>
            <w:r w:rsidRPr="00370F77">
              <w:rPr>
                <w:i/>
                <w:sz w:val="28"/>
                <w:szCs w:val="28"/>
              </w:rPr>
              <w:t xml:space="preserve">Наименование </w:t>
            </w:r>
            <w:r>
              <w:rPr>
                <w:i/>
                <w:sz w:val="28"/>
                <w:szCs w:val="28"/>
              </w:rPr>
              <w:t>пом</w:t>
            </w:r>
            <w:r>
              <w:rPr>
                <w:i/>
                <w:sz w:val="28"/>
                <w:szCs w:val="28"/>
              </w:rPr>
              <w:t>е</w:t>
            </w:r>
            <w:r>
              <w:rPr>
                <w:i/>
                <w:sz w:val="28"/>
                <w:szCs w:val="28"/>
              </w:rPr>
              <w:t>щения</w:t>
            </w:r>
          </w:p>
        </w:tc>
        <w:tc>
          <w:tcPr>
            <w:tcW w:w="862" w:type="pc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C8E3A5" w14:textId="77777777" w:rsidR="00944C9D" w:rsidRPr="00370F77" w:rsidRDefault="00944C9D" w:rsidP="00043EFC">
            <w:pPr>
              <w:keepLines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Площадь, м2</w:t>
            </w:r>
          </w:p>
        </w:tc>
        <w:tc>
          <w:tcPr>
            <w:tcW w:w="1143" w:type="pct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D20B61" w14:textId="77777777" w:rsidR="00944C9D" w:rsidRPr="00370F77" w:rsidRDefault="00944C9D" w:rsidP="00043EFC">
            <w:pPr>
              <w:keepLines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Категория помещений</w:t>
            </w:r>
          </w:p>
        </w:tc>
      </w:tr>
      <w:tr w:rsidR="00944C9D" w:rsidRPr="004E5027" w14:paraId="5FA69703" w14:textId="77777777" w:rsidTr="002B657A">
        <w:trPr>
          <w:trHeight w:hRule="exact" w:val="20"/>
        </w:trPr>
        <w:tc>
          <w:tcPr>
            <w:tcW w:w="444" w:type="pc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1FFB08" w14:textId="77777777" w:rsidR="00944C9D" w:rsidRPr="00370F77" w:rsidRDefault="00944C9D" w:rsidP="00043EFC">
            <w:pPr>
              <w:keepLines/>
              <w:ind w:left="119"/>
              <w:rPr>
                <w:i/>
                <w:sz w:val="28"/>
                <w:szCs w:val="28"/>
              </w:rPr>
            </w:pPr>
          </w:p>
        </w:tc>
        <w:tc>
          <w:tcPr>
            <w:tcW w:w="25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EE3321" w14:textId="77777777" w:rsidR="00944C9D" w:rsidRPr="00370F77" w:rsidRDefault="00944C9D" w:rsidP="00043EFC">
            <w:pPr>
              <w:keepLines/>
              <w:ind w:left="175"/>
              <w:rPr>
                <w:i/>
                <w:sz w:val="28"/>
                <w:szCs w:val="28"/>
              </w:rPr>
            </w:pPr>
          </w:p>
        </w:tc>
        <w:tc>
          <w:tcPr>
            <w:tcW w:w="862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2C4EEF" w14:textId="77777777" w:rsidR="00944C9D" w:rsidRPr="00370F77" w:rsidRDefault="00944C9D" w:rsidP="00043EFC">
            <w:pPr>
              <w:keepLines/>
              <w:ind w:left="175"/>
              <w:rPr>
                <w:i/>
                <w:sz w:val="28"/>
                <w:szCs w:val="28"/>
              </w:rPr>
            </w:pPr>
          </w:p>
        </w:tc>
        <w:tc>
          <w:tcPr>
            <w:tcW w:w="114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DCE76A" w14:textId="77777777" w:rsidR="00944C9D" w:rsidRPr="00370F77" w:rsidRDefault="00944C9D" w:rsidP="00043EFC">
            <w:pPr>
              <w:keepLines/>
              <w:ind w:left="175"/>
              <w:rPr>
                <w:i/>
                <w:sz w:val="28"/>
                <w:szCs w:val="28"/>
              </w:rPr>
            </w:pPr>
          </w:p>
        </w:tc>
      </w:tr>
      <w:tr w:rsidR="00944C9D" w:rsidRPr="00236A4A" w14:paraId="7DF344CB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FC2F33" w14:textId="7F9F4630" w:rsidR="00944C9D" w:rsidRPr="00236A4A" w:rsidRDefault="002B657A" w:rsidP="00043EFC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AB7A97" w14:textId="350208C7" w:rsidR="00944C9D" w:rsidRPr="00236A4A" w:rsidRDefault="002B657A" w:rsidP="00043EFC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Холл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28ABC23" w14:textId="1C549DD8" w:rsidR="00944C9D" w:rsidRPr="00236A4A" w:rsidRDefault="002B657A" w:rsidP="00043EFC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128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6056EC" w14:textId="75382B6D" w:rsidR="00944C9D" w:rsidRPr="00236A4A" w:rsidRDefault="002B657A" w:rsidP="00043EFC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3DB2637B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7808BC" w14:textId="10C4570B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F3C826" w14:textId="127764DD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Коридор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5227F5" w14:textId="574C0913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139,54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D3A6C9" w14:textId="1B051411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616C3F46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0CBEDE" w14:textId="7577AE16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F031A98" w14:textId="089FF8EE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203228" w14:textId="0B5E6DBE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30E274" w14:textId="40A4CD4B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06DA0829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07A28A" w14:textId="2F39A1C6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2F35430" w14:textId="648A6B46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F176ED" w14:textId="50FFF834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96C327F" w14:textId="06E1C37A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48458CDC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7BFAD9" w14:textId="79747F16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5341AD" w14:textId="4F9CF5DD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0B8ACD" w14:textId="053C6203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ED8A52D" w14:textId="7888B9AB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78F566C5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FE87B5" w14:textId="0F6E8C20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A8F469" w14:textId="1AC2D4F1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7B528D3" w14:textId="1F025B7A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EC07D6" w14:textId="387C2579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6A5D1153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C74C42" w14:textId="064B22D9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6C546EE" w14:textId="184C8CEA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93F1931" w14:textId="0B849B8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B622AC" w14:textId="794F4276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42851388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FCCE8F" w14:textId="287280DE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D8D0D27" w14:textId="545349DB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3E7CC4" w14:textId="4BC67C9F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453EBF" w14:textId="18A7AD8A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086F1482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AEF55DB" w14:textId="56115313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BD6CEE" w14:textId="369753F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08AD0A" w14:textId="71ACD71E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E35CE2" w14:textId="0EC5843A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03CC7781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BCCCA" w14:textId="06491498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10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FC2F2A" w14:textId="521FCF56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AA1734" w14:textId="3CA7AE36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490187" w14:textId="07D320CB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42EC8221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1F3DC3" w14:textId="5E970151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11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914A97" w14:textId="6179FA8A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E75A4D" w14:textId="621A70F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C7FEE7A" w14:textId="2B6CAD31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3F05DA5D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CA25A7" w14:textId="625ABA22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1324EC" w14:textId="0E8C01E1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Бухгалтерия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67C66DA" w14:textId="4DA39978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58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826912" w14:textId="184378BF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667645A5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12FFFB" w14:textId="6B2AF3D0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13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F3391F" w14:textId="4BAF8632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Технический отдел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E31455" w14:textId="69D85D68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45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68FD1F3" w14:textId="2C845FE2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5F2009F5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AD03E6" w14:textId="47D0E121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14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7B72E2" w14:textId="72FFE8E1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F32A41" w14:textId="335984B5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A8FDDF" w14:textId="0C44E5CE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62C8AE3A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0560F1" w14:textId="09A26011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15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64CACD" w14:textId="7E0FFA43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C4FEBA" w14:textId="354C0F8B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A6D00E9" w14:textId="41FD1725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4DB3E699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6C5C75" w14:textId="25E63026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23AC2C" w14:textId="5F01D56B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91129D" w14:textId="0AD1DD8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83E9FA" w14:textId="302C2E9B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3AF00B16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4F6E58" w14:textId="6892EFA8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4914A3" w14:textId="5D53926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1A995EA" w14:textId="6800DBF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1E93702" w14:textId="04038E11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6CF75C0A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EDED44" w14:textId="0489727E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B431DA" w14:textId="6BA534C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E96478" w14:textId="27FA0E16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C01521" w14:textId="3EFB3251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2B375375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106337" w14:textId="1B227DC8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BB316F" w14:textId="141B97CB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Кабинет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B646436" w14:textId="1540162F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13,5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565533E" w14:textId="569FC936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6B28E693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D9415" w14:textId="303B20AF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lastRenderedPageBreak/>
              <w:t>20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56A7EF" w14:textId="064DDC01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Регистратура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7543CB" w14:textId="676199EF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16,5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B6A6C7" w14:textId="265B672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4971DD14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0D51B9" w14:textId="296969B1" w:rsidR="002B657A" w:rsidRPr="00236A4A" w:rsidRDefault="002B657A" w:rsidP="002B657A">
            <w:pPr>
              <w:keepLines/>
              <w:ind w:left="119"/>
              <w:rPr>
                <w:i/>
              </w:rPr>
            </w:pPr>
            <w:r>
              <w:rPr>
                <w:i/>
              </w:rPr>
              <w:t>21</w:t>
            </w: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04F872" w14:textId="7F05B711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Технический кабнет</w:t>
            </w: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BBDB28" w14:textId="4C087B53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21,45</w:t>
            </w: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D37666" w14:textId="7C6FF8B0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  <w:r>
              <w:rPr>
                <w:i/>
              </w:rPr>
              <w:t>Не категоризируется</w:t>
            </w:r>
          </w:p>
        </w:tc>
      </w:tr>
      <w:tr w:rsidR="002B657A" w:rsidRPr="00236A4A" w14:paraId="3DC42919" w14:textId="77777777" w:rsidTr="002B657A">
        <w:trPr>
          <w:cantSplit/>
          <w:trHeight w:val="454"/>
        </w:trPr>
        <w:tc>
          <w:tcPr>
            <w:tcW w:w="44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CA67915" w14:textId="77777777" w:rsidR="002B657A" w:rsidRPr="00236A4A" w:rsidRDefault="002B657A" w:rsidP="002B657A">
            <w:pPr>
              <w:keepLines/>
              <w:ind w:left="119"/>
              <w:rPr>
                <w:i/>
              </w:rPr>
            </w:pPr>
          </w:p>
        </w:tc>
        <w:tc>
          <w:tcPr>
            <w:tcW w:w="25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7FF13E" w14:textId="7777777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</w:p>
        </w:tc>
        <w:tc>
          <w:tcPr>
            <w:tcW w:w="86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56D6D4" w14:textId="7777777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</w:p>
        </w:tc>
        <w:tc>
          <w:tcPr>
            <w:tcW w:w="114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A7C4DDE" w14:textId="77777777" w:rsidR="002B657A" w:rsidRPr="00236A4A" w:rsidRDefault="002B657A" w:rsidP="002B657A">
            <w:pPr>
              <w:keepLines/>
              <w:suppressAutoHyphens/>
              <w:ind w:left="175"/>
              <w:rPr>
                <w:i/>
              </w:rPr>
            </w:pPr>
          </w:p>
        </w:tc>
      </w:tr>
    </w:tbl>
    <w:p w14:paraId="78A30E43" w14:textId="77777777" w:rsidR="00313B19" w:rsidRPr="00942109" w:rsidRDefault="00313B19" w:rsidP="006751E7"/>
    <w:sectPr w:rsidR="00313B19" w:rsidRPr="00942109" w:rsidSect="006A6E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8"/>
      <w:pgMar w:top="284" w:right="284" w:bottom="567" w:left="1134" w:header="284" w:footer="567" w:gutter="0"/>
      <w:pgBorders w:zOrder="back"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5E13D" w14:textId="77777777" w:rsidR="00FA4D82" w:rsidRDefault="00FA4D82">
      <w:r>
        <w:separator/>
      </w:r>
    </w:p>
  </w:endnote>
  <w:endnote w:type="continuationSeparator" w:id="0">
    <w:p w14:paraId="2F1751B0" w14:textId="77777777" w:rsidR="00FA4D82" w:rsidRDefault="00FA4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B58D" w14:textId="77777777" w:rsidR="00CE3082" w:rsidRDefault="00CE308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6A6E61" w14:paraId="4B20DC3D" w14:textId="77777777" w:rsidTr="006A6E61">
      <w:trPr>
        <w:cantSplit/>
        <w:trHeight w:hRule="exact" w:val="284"/>
      </w:trPr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7FA856E1" w14:textId="77777777" w:rsidR="006A6E61" w:rsidRDefault="006A6E61" w:rsidP="006A6E61">
          <w:pPr>
            <w:pStyle w:val="a6"/>
            <w:keepLines/>
          </w:pP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7819F9D5" w14:textId="77777777" w:rsidR="006A6E61" w:rsidRDefault="006A6E61" w:rsidP="006A6E61">
          <w:pPr>
            <w:pStyle w:val="a6"/>
            <w:keepLines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17926993" w14:textId="77777777" w:rsidR="006A6E61" w:rsidRDefault="006A6E61" w:rsidP="006A6E61">
          <w:pPr>
            <w:pStyle w:val="a6"/>
            <w:keepLines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66E8F65B" w14:textId="77777777" w:rsidR="006A6E61" w:rsidRDefault="006A6E61" w:rsidP="006A6E61">
          <w:pPr>
            <w:pStyle w:val="a6"/>
            <w:keepLines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123FE59E" w14:textId="77777777" w:rsidR="006A6E61" w:rsidRDefault="006A6E61" w:rsidP="006A6E61">
          <w:pPr>
            <w:pStyle w:val="a6"/>
            <w:keepLines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385888BC" w14:textId="77777777" w:rsidR="006A6E61" w:rsidRDefault="006A6E61" w:rsidP="006A6E61">
          <w:pPr>
            <w:pStyle w:val="a6"/>
            <w:keepLines/>
          </w:pPr>
        </w:p>
      </w:tc>
      <w:tc>
        <w:tcPr>
          <w:tcW w:w="6228" w:type="dxa"/>
          <w:vMerge w:val="restart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37825FD3" w14:textId="0CAFA340" w:rsidR="006A6E61" w:rsidRDefault="006A6E61" w:rsidP="006A6E61">
          <w:pPr>
            <w:pStyle w:val="a6"/>
            <w:keepLines/>
            <w:jc w:val="center"/>
            <w:rPr>
              <w:i/>
              <w:sz w:val="24"/>
              <w:lang w:val="en-US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DOCUMENT_NUMBER  \* MERGEFORMAT </w:instrText>
          </w:r>
          <w:r>
            <w:rPr>
              <w:i/>
              <w:sz w:val="24"/>
            </w:rPr>
            <w:fldChar w:fldCharType="separate"/>
          </w:r>
          <w:r w:rsidR="002B657A">
            <w:rPr>
              <w:i/>
              <w:sz w:val="24"/>
            </w:rPr>
            <w:t>-------</w:t>
          </w:r>
          <w:r>
            <w:rPr>
              <w:i/>
              <w:sz w:val="24"/>
            </w:rPr>
            <w:fldChar w:fldCharType="end"/>
          </w:r>
        </w:p>
      </w:tc>
      <w:tc>
        <w:tcPr>
          <w:tcW w:w="578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noWrap/>
          <w:hideMark/>
        </w:tcPr>
        <w:p w14:paraId="1FA2FF17" w14:textId="77777777" w:rsidR="006A6E61" w:rsidRDefault="006A6E61" w:rsidP="006A6E61">
          <w:pPr>
            <w:pStyle w:val="a6"/>
            <w:keepLines/>
            <w:spacing w:before="0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Лист</w:t>
          </w:r>
        </w:p>
      </w:tc>
    </w:tr>
    <w:tr w:rsidR="006A6E61" w14:paraId="49A5BBD0" w14:textId="77777777" w:rsidTr="006A6E61">
      <w:trPr>
        <w:cantSplit/>
        <w:trHeight w:val="284"/>
      </w:trPr>
      <w:tc>
        <w:tcPr>
          <w:tcW w:w="566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6ADE38E" w14:textId="77777777" w:rsidR="006A6E61" w:rsidRDefault="006A6E61" w:rsidP="006A6E61">
          <w:pPr>
            <w:pStyle w:val="a6"/>
            <w:keepLines/>
          </w:pPr>
        </w:p>
      </w:tc>
      <w:tc>
        <w:tcPr>
          <w:tcW w:w="566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7FF9ECC" w14:textId="77777777" w:rsidR="006A6E61" w:rsidRDefault="006A6E61" w:rsidP="006A6E61">
          <w:pPr>
            <w:pStyle w:val="a6"/>
            <w:keepLines/>
          </w:pPr>
        </w:p>
      </w:tc>
      <w:tc>
        <w:tcPr>
          <w:tcW w:w="567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47BB447" w14:textId="77777777" w:rsidR="006A6E61" w:rsidRDefault="006A6E61" w:rsidP="006A6E61">
          <w:pPr>
            <w:pStyle w:val="a6"/>
            <w:keepLines/>
          </w:pPr>
        </w:p>
      </w:tc>
      <w:tc>
        <w:tcPr>
          <w:tcW w:w="567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8BFDC29" w14:textId="77777777" w:rsidR="006A6E61" w:rsidRDefault="006A6E61" w:rsidP="006A6E61">
          <w:pPr>
            <w:pStyle w:val="a6"/>
            <w:keepLines/>
          </w:pPr>
        </w:p>
      </w:tc>
      <w:tc>
        <w:tcPr>
          <w:tcW w:w="851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36DFEF7" w14:textId="77777777" w:rsidR="006A6E61" w:rsidRDefault="006A6E61" w:rsidP="006A6E61">
          <w:pPr>
            <w:pStyle w:val="a6"/>
            <w:keepLines/>
          </w:pPr>
        </w:p>
      </w:tc>
      <w:tc>
        <w:tcPr>
          <w:tcW w:w="567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DDB1D0D" w14:textId="77777777" w:rsidR="006A6E61" w:rsidRDefault="006A6E61" w:rsidP="006A6E61">
          <w:pPr>
            <w:pStyle w:val="a6"/>
            <w:keepLines/>
          </w:pPr>
        </w:p>
      </w:tc>
      <w:tc>
        <w:tcPr>
          <w:tcW w:w="6228" w:type="dxa"/>
          <w:vMerge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19F654F7" w14:textId="77777777" w:rsidR="006A6E61" w:rsidRDefault="006A6E61" w:rsidP="006A6E61">
          <w:pPr>
            <w:rPr>
              <w:i/>
              <w:lang w:val="en-US"/>
            </w:rPr>
          </w:pPr>
        </w:p>
      </w:tc>
      <w:tc>
        <w:tcPr>
          <w:tcW w:w="578" w:type="dxa"/>
          <w:vMerge w:val="restart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1A264806" w14:textId="77777777" w:rsidR="006A6E61" w:rsidRDefault="006A6E61" w:rsidP="006A6E61">
          <w:pPr>
            <w:pStyle w:val="a6"/>
            <w:keepLines/>
            <w:jc w:val="center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fldChar w:fldCharType="begin"/>
          </w:r>
          <w:r>
            <w:rPr>
              <w:i/>
              <w:sz w:val="20"/>
              <w:szCs w:val="20"/>
            </w:rPr>
            <w:instrText xml:space="preserve"> PAGE  \* Arabic  \* MERGEFORMAT </w:instrText>
          </w:r>
          <w:r>
            <w:rPr>
              <w:i/>
              <w:sz w:val="20"/>
              <w:szCs w:val="20"/>
            </w:rPr>
            <w:fldChar w:fldCharType="separate"/>
          </w:r>
          <w:r>
            <w:rPr>
              <w:i/>
              <w:noProof/>
              <w:sz w:val="20"/>
              <w:szCs w:val="20"/>
            </w:rPr>
            <w:t>2</w:t>
          </w:r>
          <w:r>
            <w:rPr>
              <w:i/>
              <w:sz w:val="20"/>
              <w:szCs w:val="20"/>
            </w:rPr>
            <w:fldChar w:fldCharType="end"/>
          </w:r>
        </w:p>
      </w:tc>
    </w:tr>
    <w:tr w:rsidR="006A6E61" w14:paraId="155E16EF" w14:textId="77777777" w:rsidTr="006A6E61">
      <w:trPr>
        <w:cantSplit/>
        <w:trHeight w:hRule="exact" w:val="284"/>
      </w:trPr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7622E5CA" w14:textId="77777777" w:rsidR="006A6E61" w:rsidRDefault="006A6E61" w:rsidP="006A6E61">
          <w:pPr>
            <w:pStyle w:val="a6"/>
            <w:keepLines/>
            <w:jc w:val="center"/>
            <w:rPr>
              <w:i/>
            </w:rPr>
          </w:pPr>
          <w:r>
            <w:rPr>
              <w:i/>
            </w:rPr>
            <w:t>Изм.</w:t>
          </w:r>
        </w:p>
      </w:tc>
      <w:tc>
        <w:tcPr>
          <w:tcW w:w="566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33D65E4F" w14:textId="77777777" w:rsidR="006A6E61" w:rsidRDefault="006A6E61" w:rsidP="006A6E61">
          <w:pPr>
            <w:pStyle w:val="a6"/>
            <w:keepLines/>
            <w:jc w:val="center"/>
            <w:rPr>
              <w:i/>
            </w:rPr>
          </w:pPr>
          <w:r>
            <w:rPr>
              <w:i/>
            </w:rPr>
            <w:t>Код уч</w:t>
          </w: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41ECD424" w14:textId="77777777" w:rsidR="006A6E61" w:rsidRDefault="006A6E61" w:rsidP="006A6E61">
          <w:pPr>
            <w:pStyle w:val="a6"/>
            <w:keepLines/>
            <w:jc w:val="center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359341F2" w14:textId="77777777" w:rsidR="006A6E61" w:rsidRDefault="006A6E61" w:rsidP="006A6E61">
          <w:pPr>
            <w:pStyle w:val="a6"/>
            <w:keepLines/>
            <w:jc w:val="center"/>
            <w:rPr>
              <w:i/>
            </w:rPr>
          </w:pPr>
          <w:r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6D55A4B9" w14:textId="77777777" w:rsidR="006A6E61" w:rsidRDefault="006A6E61" w:rsidP="006A6E61">
          <w:pPr>
            <w:pStyle w:val="a6"/>
            <w:keepLines/>
            <w:jc w:val="center"/>
            <w:rPr>
              <w:i/>
            </w:rPr>
          </w:pPr>
          <w:r>
            <w:rPr>
              <w:i/>
            </w:rPr>
            <w:t>Подпись</w:t>
          </w: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099D35D0" w14:textId="77777777" w:rsidR="006A6E61" w:rsidRDefault="006A6E61" w:rsidP="006A6E61">
          <w:pPr>
            <w:pStyle w:val="a6"/>
            <w:keepLines/>
            <w:jc w:val="center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6228" w:type="dxa"/>
          <w:vMerge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6F260F8D" w14:textId="77777777" w:rsidR="006A6E61" w:rsidRDefault="006A6E61" w:rsidP="006A6E61">
          <w:pPr>
            <w:rPr>
              <w:i/>
              <w:lang w:val="en-US"/>
            </w:rPr>
          </w:pPr>
        </w:p>
      </w:tc>
      <w:tc>
        <w:tcPr>
          <w:tcW w:w="578" w:type="dxa"/>
          <w:vMerge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  <w:vAlign w:val="center"/>
          <w:hideMark/>
        </w:tcPr>
        <w:p w14:paraId="222F8DC2" w14:textId="77777777" w:rsidR="006A6E61" w:rsidRDefault="006A6E61" w:rsidP="006A6E61">
          <w:pPr>
            <w:rPr>
              <w:i/>
              <w:sz w:val="20"/>
              <w:szCs w:val="20"/>
            </w:rPr>
          </w:pPr>
        </w:p>
      </w:tc>
    </w:tr>
  </w:tbl>
  <w:p w14:paraId="55A27EED" w14:textId="77777777" w:rsidR="000B4283" w:rsidRPr="0074429B" w:rsidRDefault="000B4283" w:rsidP="000B4283">
    <w:pPr>
      <w:pStyle w:val="a6"/>
      <w:spacing w:before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513B74" w14:paraId="3A4CEA08" w14:textId="77777777">
      <w:trPr>
        <w:cantSplit/>
        <w:trHeight w:hRule="exact" w:val="284"/>
        <w:jc w:val="right"/>
      </w:trPr>
      <w:tc>
        <w:tcPr>
          <w:tcW w:w="565" w:type="dxa"/>
          <w:tcBorders>
            <w:top w:val="single" w:sz="12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5FDB5F80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7DEB8AD0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0393B2F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EA04A06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6449AC1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2" w:space="0" w:color="auto"/>
            <w:left w:val="single" w:sz="8" w:space="0" w:color="auto"/>
            <w:bottom w:val="single" w:sz="8" w:space="0" w:color="auto"/>
            <w:right w:val="single" w:sz="12" w:space="0" w:color="auto"/>
          </w:tcBorders>
        </w:tcPr>
        <w:p w14:paraId="30F19809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F625468" w14:textId="029D8A2A" w:rsidR="00513B74" w:rsidRPr="00CC2A7C" w:rsidRDefault="00513B74" w:rsidP="00014662">
          <w:pPr>
            <w:pStyle w:val="a6"/>
            <w:keepLines/>
            <w:jc w:val="center"/>
            <w:rPr>
              <w:i/>
              <w:sz w:val="24"/>
              <w:lang w:val="en-US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DOCUMENT_NUMBER  \* MERGEFORMAT </w:instrText>
          </w:r>
          <w:r>
            <w:rPr>
              <w:i/>
              <w:sz w:val="24"/>
            </w:rPr>
            <w:fldChar w:fldCharType="separate"/>
          </w:r>
          <w:r w:rsidR="002B657A">
            <w:rPr>
              <w:i/>
              <w:sz w:val="24"/>
            </w:rPr>
            <w:t>-------</w:t>
          </w:r>
          <w:r>
            <w:rPr>
              <w:i/>
              <w:sz w:val="24"/>
            </w:rPr>
            <w:fldChar w:fldCharType="end"/>
          </w:r>
        </w:p>
      </w:tc>
    </w:tr>
    <w:tr w:rsidR="00513B74" w14:paraId="4AD23D4C" w14:textId="77777777">
      <w:trPr>
        <w:cantSplit/>
        <w:trHeight w:hRule="exact" w:val="284"/>
        <w:jc w:val="right"/>
      </w:trPr>
      <w:tc>
        <w:tcPr>
          <w:tcW w:w="565" w:type="dxa"/>
          <w:tcBorders>
            <w:top w:val="single" w:sz="8" w:space="0" w:color="auto"/>
            <w:left w:val="nil"/>
            <w:bottom w:val="single" w:sz="2" w:space="0" w:color="auto"/>
            <w:right w:val="single" w:sz="8" w:space="0" w:color="auto"/>
          </w:tcBorders>
        </w:tcPr>
        <w:p w14:paraId="33BAFCFD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278845B6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31E71BC1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0A207D47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8" w:space="0" w:color="auto"/>
          </w:tcBorders>
        </w:tcPr>
        <w:p w14:paraId="1B72CF2F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8" w:space="0" w:color="auto"/>
            <w:left w:val="single" w:sz="8" w:space="0" w:color="auto"/>
            <w:bottom w:val="single" w:sz="2" w:space="0" w:color="auto"/>
            <w:right w:val="single" w:sz="12" w:space="0" w:color="auto"/>
          </w:tcBorders>
        </w:tcPr>
        <w:p w14:paraId="1E82EF01" w14:textId="77777777" w:rsidR="00513B74" w:rsidRPr="00AF6FB5" w:rsidRDefault="00513B74" w:rsidP="00014662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017C44B" w14:textId="77777777" w:rsidR="00513B74" w:rsidRPr="00AF6FB5" w:rsidRDefault="00513B74" w:rsidP="00014662">
          <w:pPr>
            <w:pStyle w:val="a6"/>
            <w:keepLines/>
            <w:jc w:val="center"/>
            <w:rPr>
              <w:i/>
              <w:sz w:val="24"/>
            </w:rPr>
          </w:pPr>
        </w:p>
      </w:tc>
    </w:tr>
    <w:tr w:rsidR="00D35261" w14:paraId="38F0B6F8" w14:textId="77777777" w:rsidTr="00B00E6C">
      <w:trPr>
        <w:cantSplit/>
        <w:trHeight w:hRule="exact" w:val="284"/>
        <w:jc w:val="right"/>
      </w:trPr>
      <w:tc>
        <w:tcPr>
          <w:tcW w:w="565" w:type="dxa"/>
          <w:tcBorders>
            <w:top w:val="single" w:sz="2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7E867475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72EA345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33A3DCC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0C6189A3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4E9F37B" w14:textId="77777777" w:rsidR="00D35261" w:rsidRPr="00CC2A7C" w:rsidRDefault="00D35261" w:rsidP="00014662">
          <w:pPr>
            <w:pStyle w:val="a6"/>
            <w:keepLines/>
            <w:rPr>
              <w:i/>
              <w:lang w:val="en-US"/>
            </w:rPr>
          </w:pPr>
        </w:p>
      </w:tc>
      <w:tc>
        <w:tcPr>
          <w:tcW w:w="553" w:type="dxa"/>
          <w:tcBorders>
            <w:top w:val="single" w:sz="2" w:space="0" w:color="auto"/>
            <w:left w:val="single" w:sz="8" w:space="0" w:color="auto"/>
            <w:bottom w:val="single" w:sz="8" w:space="0" w:color="auto"/>
            <w:right w:val="single" w:sz="12" w:space="0" w:color="auto"/>
          </w:tcBorders>
        </w:tcPr>
        <w:p w14:paraId="6E2E712D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B8ADBB" w14:textId="15707CCF" w:rsidR="00D35261" w:rsidRPr="00AF6FB5" w:rsidRDefault="00D35261" w:rsidP="00014662">
          <w:pPr>
            <w:pStyle w:val="a6"/>
            <w:keepLines/>
            <w:jc w:val="center"/>
            <w:rPr>
              <w:i/>
              <w:sz w:val="24"/>
              <w:lang w:val="en-US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CUSTOMER_NAME  \* MERGEFORMAT </w:instrText>
          </w:r>
          <w:r>
            <w:rPr>
              <w:i/>
              <w:sz w:val="24"/>
            </w:rPr>
            <w:fldChar w:fldCharType="end"/>
          </w:r>
        </w:p>
        <w:p w14:paraId="75EDA570" w14:textId="5FC80964" w:rsidR="00D35261" w:rsidRPr="00AF6FB5" w:rsidRDefault="00D35261" w:rsidP="00014662">
          <w:pPr>
            <w:pStyle w:val="a6"/>
            <w:keepLines/>
            <w:jc w:val="center"/>
            <w:rPr>
              <w:i/>
              <w:lang w:val="en-US"/>
            </w:rPr>
          </w:pPr>
          <w:r>
            <w:rPr>
              <w:i/>
              <w:sz w:val="24"/>
              <w:lang w:val="en-US"/>
            </w:rPr>
            <w:fldChar w:fldCharType="begin"/>
          </w:r>
          <w:r>
            <w:rPr>
              <w:i/>
              <w:sz w:val="24"/>
              <w:lang w:val="en-US"/>
            </w:rPr>
            <w:instrText xml:space="preserve"> DOCPROPERTY  CUSTOMER_ADDRESS  \* MERGEFORMAT </w:instrText>
          </w:r>
          <w:r>
            <w:rPr>
              <w:i/>
              <w:sz w:val="24"/>
              <w:lang w:val="en-US"/>
            </w:rPr>
            <w:fldChar w:fldCharType="end"/>
          </w:r>
        </w:p>
      </w:tc>
    </w:tr>
    <w:tr w:rsidR="00D35261" w14:paraId="60650AB3" w14:textId="77777777" w:rsidTr="00B00E6C">
      <w:trPr>
        <w:cantSplit/>
        <w:trHeight w:hRule="exact" w:val="284"/>
        <w:jc w:val="right"/>
      </w:trPr>
      <w:tc>
        <w:tcPr>
          <w:tcW w:w="565" w:type="dxa"/>
          <w:tcBorders>
            <w:top w:val="single" w:sz="2" w:space="0" w:color="auto"/>
            <w:left w:val="nil"/>
            <w:bottom w:val="single" w:sz="12" w:space="0" w:color="auto"/>
            <w:right w:val="single" w:sz="8" w:space="0" w:color="auto"/>
          </w:tcBorders>
        </w:tcPr>
        <w:p w14:paraId="05A8168C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</w:tcPr>
        <w:p w14:paraId="1C75B328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</w:tcPr>
        <w:p w14:paraId="6A66C525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</w:tcPr>
        <w:p w14:paraId="03A5FE74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8" w:space="0" w:color="auto"/>
          </w:tcBorders>
        </w:tcPr>
        <w:p w14:paraId="121F4BBC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14:paraId="55A9297D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5A9711B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</w:tr>
    <w:tr w:rsidR="00D35261" w14:paraId="2ABBFDD1" w14:textId="77777777" w:rsidTr="00B00E6C">
      <w:trPr>
        <w:cantSplit/>
        <w:trHeight w:hRule="exact" w:val="284"/>
        <w:jc w:val="right"/>
      </w:trPr>
      <w:tc>
        <w:tcPr>
          <w:tcW w:w="565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1F585277" w14:textId="77777777" w:rsidR="00D35261" w:rsidRPr="00AF6FB5" w:rsidRDefault="00D35261" w:rsidP="003A7F00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Изм.</w:t>
          </w:r>
        </w:p>
      </w:tc>
      <w:tc>
        <w:tcPr>
          <w:tcW w:w="565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A60661E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Код уч</w:t>
          </w:r>
        </w:p>
      </w:tc>
      <w:tc>
        <w:tcPr>
          <w:tcW w:w="56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F3A39ED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Лист</w:t>
          </w:r>
        </w:p>
      </w:tc>
      <w:tc>
        <w:tcPr>
          <w:tcW w:w="559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7CD3FAA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№ док</w:t>
          </w:r>
        </w:p>
      </w:tc>
      <w:tc>
        <w:tcPr>
          <w:tcW w:w="85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1065A8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Подпись</w:t>
          </w:r>
        </w:p>
      </w:tc>
      <w:tc>
        <w:tcPr>
          <w:tcW w:w="553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188C1D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C40335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</w:p>
      </w:tc>
    </w:tr>
    <w:tr w:rsidR="00D35261" w14:paraId="272C6819" w14:textId="77777777" w:rsidTr="00B00E6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2" w:space="0" w:color="auto"/>
            <w:left w:val="nil"/>
            <w:bottom w:val="single" w:sz="2" w:space="0" w:color="auto"/>
          </w:tcBorders>
        </w:tcPr>
        <w:p w14:paraId="0905149E" w14:textId="77777777" w:rsidR="00D35261" w:rsidRPr="00AF6FB5" w:rsidRDefault="00D35261" w:rsidP="00014662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2" w:space="0" w:color="auto"/>
            <w:bottom w:val="single" w:sz="2" w:space="0" w:color="auto"/>
          </w:tcBorders>
        </w:tcPr>
        <w:p w14:paraId="22F4B523" w14:textId="346ADB76" w:rsidR="00D35261" w:rsidRPr="00AF6FB5" w:rsidRDefault="00D35261" w:rsidP="00014662">
          <w:pPr>
            <w:pStyle w:val="a6"/>
            <w:keepLines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DEVELOPER  \* MERGEFORMAT </w:instrText>
          </w:r>
          <w:r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12" w:space="0" w:color="auto"/>
            <w:bottom w:val="single" w:sz="2" w:space="0" w:color="auto"/>
          </w:tcBorders>
        </w:tcPr>
        <w:p w14:paraId="20D5BAFC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2" w:space="0" w:color="auto"/>
            <w:bottom w:val="single" w:sz="2" w:space="0" w:color="auto"/>
            <w:right w:val="single" w:sz="12" w:space="0" w:color="auto"/>
          </w:tcBorders>
        </w:tcPr>
        <w:p w14:paraId="42732306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136FF9" w14:textId="6ACE3169" w:rsidR="00D35261" w:rsidRPr="00AF6FB5" w:rsidRDefault="00D35261" w:rsidP="00014662">
          <w:pPr>
            <w:pStyle w:val="a6"/>
            <w:keepLines/>
            <w:jc w:val="center"/>
            <w:rPr>
              <w:i/>
              <w:sz w:val="24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PROJECT_NAME  \* MERGEFORMAT </w:instrText>
          </w:r>
          <w:r>
            <w:rPr>
              <w:i/>
              <w:sz w:val="24"/>
            </w:rPr>
            <w:fldChar w:fldCharType="end"/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42BB98A5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Стадия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31DBCF14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Лист</w:t>
          </w:r>
        </w:p>
      </w:tc>
      <w:tc>
        <w:tcPr>
          <w:tcW w:w="1162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58A403A3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  <w:r w:rsidRPr="00AF6FB5">
            <w:rPr>
              <w:i/>
            </w:rPr>
            <w:t>Листов</w:t>
          </w:r>
        </w:p>
      </w:tc>
    </w:tr>
    <w:tr w:rsidR="00D35261" w14:paraId="19DC64D7" w14:textId="77777777" w:rsidTr="00B00E6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single" w:sz="2" w:space="0" w:color="auto"/>
          </w:tcBorders>
        </w:tcPr>
        <w:p w14:paraId="6DA23F6D" w14:textId="77777777" w:rsidR="00D35261" w:rsidRPr="00AF6FB5" w:rsidRDefault="00D35261" w:rsidP="00014662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2" w:space="0" w:color="auto"/>
            <w:bottom w:val="single" w:sz="2" w:space="0" w:color="auto"/>
          </w:tcBorders>
        </w:tcPr>
        <w:p w14:paraId="04682938" w14:textId="5BDA9725" w:rsidR="00D35261" w:rsidRPr="00AF6FB5" w:rsidRDefault="00D35261" w:rsidP="00014662">
          <w:pPr>
            <w:pStyle w:val="a6"/>
            <w:keepLines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CHECK  \* MERGEFORMAT </w:instrText>
          </w:r>
          <w:r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</w:tcPr>
        <w:p w14:paraId="2B01FD1F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  <w:right w:val="single" w:sz="12" w:space="0" w:color="auto"/>
          </w:tcBorders>
        </w:tcPr>
        <w:p w14:paraId="06585573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5D2BF53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</w:p>
      </w:tc>
      <w:tc>
        <w:tcPr>
          <w:tcW w:w="850" w:type="dxa"/>
          <w:vMerge w:val="restar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01027C84" w14:textId="589D27C4" w:rsidR="00D35261" w:rsidRPr="00AF6FB5" w:rsidRDefault="00D35261" w:rsidP="00014662">
          <w:pPr>
            <w:pStyle w:val="a6"/>
            <w:keepLines/>
            <w:spacing w:before="0"/>
            <w:jc w:val="center"/>
            <w:rPr>
              <w:i/>
              <w:sz w:val="20"/>
              <w:szCs w:val="20"/>
              <w:lang w:val="en-US"/>
            </w:rPr>
          </w:pPr>
          <w:r>
            <w:rPr>
              <w:i/>
              <w:sz w:val="20"/>
              <w:szCs w:val="20"/>
              <w:lang w:val="en-US"/>
            </w:rPr>
            <w:fldChar w:fldCharType="begin"/>
          </w:r>
          <w:r>
            <w:rPr>
              <w:i/>
              <w:sz w:val="20"/>
              <w:szCs w:val="20"/>
              <w:lang w:val="en-US"/>
            </w:rPr>
            <w:instrText xml:space="preserve"> DOCPROPERTY  PS  \* MERGEFORMAT </w:instrText>
          </w:r>
          <w:r>
            <w:rPr>
              <w:i/>
              <w:sz w:val="20"/>
              <w:szCs w:val="20"/>
              <w:lang w:val="en-US"/>
            </w:rPr>
            <w:fldChar w:fldCharType="end"/>
          </w:r>
        </w:p>
      </w:tc>
      <w:tc>
        <w:tcPr>
          <w:tcW w:w="851" w:type="dxa"/>
          <w:vMerge w:val="restar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76F919E" w14:textId="77777777" w:rsidR="00D35261" w:rsidRPr="00AF6FB5" w:rsidRDefault="00D35261" w:rsidP="00014662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AF6FB5">
            <w:rPr>
              <w:i/>
              <w:sz w:val="20"/>
              <w:szCs w:val="20"/>
            </w:rPr>
            <w:fldChar w:fldCharType="begin"/>
          </w:r>
          <w:r w:rsidRPr="00AF6FB5">
            <w:rPr>
              <w:i/>
              <w:sz w:val="20"/>
              <w:szCs w:val="20"/>
            </w:rPr>
            <w:instrText xml:space="preserve"> PAGE   \* MERGEFORMAT </w:instrText>
          </w:r>
          <w:r w:rsidRPr="00AF6FB5">
            <w:rPr>
              <w:i/>
              <w:sz w:val="20"/>
              <w:szCs w:val="20"/>
            </w:rPr>
            <w:fldChar w:fldCharType="separate"/>
          </w:r>
          <w:r w:rsidR="00942109">
            <w:rPr>
              <w:i/>
              <w:noProof/>
              <w:sz w:val="20"/>
              <w:szCs w:val="20"/>
            </w:rPr>
            <w:t>1</w:t>
          </w:r>
          <w:r w:rsidRPr="00AF6FB5">
            <w:rPr>
              <w:i/>
              <w:sz w:val="20"/>
              <w:szCs w:val="20"/>
            </w:rPr>
            <w:fldChar w:fldCharType="end"/>
          </w:r>
        </w:p>
      </w:tc>
      <w:tc>
        <w:tcPr>
          <w:tcW w:w="1162" w:type="dxa"/>
          <w:vMerge w:val="restart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6E32470B" w14:textId="77777777" w:rsidR="00D35261" w:rsidRPr="00AF6FB5" w:rsidRDefault="00D35261" w:rsidP="00014662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  <w:r w:rsidRPr="00AF6FB5">
            <w:rPr>
              <w:i/>
              <w:sz w:val="20"/>
              <w:szCs w:val="20"/>
            </w:rPr>
            <w:fldChar w:fldCharType="begin"/>
          </w:r>
          <w:r w:rsidRPr="00AF6FB5">
            <w:rPr>
              <w:i/>
              <w:sz w:val="20"/>
              <w:szCs w:val="20"/>
            </w:rPr>
            <w:instrText xml:space="preserve"> NUMPAGES   \* MERGEFORMAT </w:instrText>
          </w:r>
          <w:r w:rsidRPr="00AF6FB5">
            <w:rPr>
              <w:i/>
              <w:sz w:val="20"/>
              <w:szCs w:val="20"/>
            </w:rPr>
            <w:fldChar w:fldCharType="separate"/>
          </w:r>
          <w:r w:rsidR="00942109">
            <w:rPr>
              <w:i/>
              <w:noProof/>
              <w:sz w:val="20"/>
              <w:szCs w:val="20"/>
            </w:rPr>
            <w:t>1</w:t>
          </w:r>
          <w:r w:rsidRPr="00AF6FB5">
            <w:rPr>
              <w:i/>
              <w:sz w:val="20"/>
              <w:szCs w:val="20"/>
            </w:rPr>
            <w:fldChar w:fldCharType="end"/>
          </w:r>
        </w:p>
      </w:tc>
    </w:tr>
    <w:tr w:rsidR="00D35261" w14:paraId="41079762" w14:textId="77777777" w:rsidTr="00B00E6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single" w:sz="2" w:space="0" w:color="auto"/>
          </w:tcBorders>
        </w:tcPr>
        <w:p w14:paraId="371538B0" w14:textId="77777777" w:rsidR="00D35261" w:rsidRPr="00AF6FB5" w:rsidRDefault="006A6E61" w:rsidP="00014662">
          <w:pPr>
            <w:pStyle w:val="a6"/>
            <w:keepLines/>
            <w:rPr>
              <w:i/>
            </w:rPr>
          </w:pPr>
          <w:r>
            <w:rPr>
              <w:i/>
            </w:rPr>
            <w:t>ГИП</w:t>
          </w:r>
        </w:p>
      </w:tc>
      <w:tc>
        <w:tcPr>
          <w:tcW w:w="1123" w:type="dxa"/>
          <w:gridSpan w:val="2"/>
          <w:tcBorders>
            <w:top w:val="single" w:sz="2" w:space="0" w:color="auto"/>
            <w:bottom w:val="single" w:sz="2" w:space="0" w:color="auto"/>
          </w:tcBorders>
        </w:tcPr>
        <w:p w14:paraId="442C94B3" w14:textId="6FF2CCB3" w:rsidR="00D35261" w:rsidRPr="00AF6FB5" w:rsidRDefault="00CE3082" w:rsidP="00014662">
          <w:pPr>
            <w:pStyle w:val="a6"/>
            <w:keepLines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GIP  \* MERGEFORMAT </w:instrText>
          </w:r>
          <w:r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</w:tcPr>
        <w:p w14:paraId="7D516BEB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  <w:right w:val="single" w:sz="12" w:space="0" w:color="auto"/>
          </w:tcBorders>
        </w:tcPr>
        <w:p w14:paraId="37A60EDB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894C464" w14:textId="77777777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</w:p>
      </w:tc>
      <w:tc>
        <w:tcPr>
          <w:tcW w:w="85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7E3F328D" w14:textId="77777777" w:rsidR="00D35261" w:rsidRPr="00AF6FB5" w:rsidRDefault="00D35261" w:rsidP="00014662">
          <w:pPr>
            <w:pStyle w:val="a6"/>
            <w:keepLines/>
            <w:spacing w:before="0"/>
            <w:jc w:val="center"/>
            <w:rPr>
              <w:i/>
              <w:sz w:val="20"/>
              <w:szCs w:val="20"/>
              <w:lang w:val="en-US"/>
            </w:rPr>
          </w:pPr>
        </w:p>
      </w:tc>
      <w:tc>
        <w:tcPr>
          <w:tcW w:w="851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59833FBC" w14:textId="77777777" w:rsidR="00D35261" w:rsidRPr="00AF6FB5" w:rsidRDefault="00D35261" w:rsidP="00014662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</w:p>
      </w:tc>
      <w:tc>
        <w:tcPr>
          <w:tcW w:w="1162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vAlign w:val="center"/>
        </w:tcPr>
        <w:p w14:paraId="1B30FA86" w14:textId="77777777" w:rsidR="00D35261" w:rsidRPr="00AF6FB5" w:rsidRDefault="00D35261" w:rsidP="00014662">
          <w:pPr>
            <w:pStyle w:val="a6"/>
            <w:keepLines/>
            <w:spacing w:before="0"/>
            <w:jc w:val="center"/>
            <w:rPr>
              <w:i/>
              <w:sz w:val="20"/>
              <w:szCs w:val="20"/>
            </w:rPr>
          </w:pPr>
        </w:p>
      </w:tc>
    </w:tr>
    <w:tr w:rsidR="00D35261" w14:paraId="2C95F8BF" w14:textId="77777777" w:rsidTr="00B00E6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single" w:sz="2" w:space="0" w:color="auto"/>
          </w:tcBorders>
        </w:tcPr>
        <w:p w14:paraId="5B4766FD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1123" w:type="dxa"/>
          <w:gridSpan w:val="2"/>
          <w:tcBorders>
            <w:top w:val="single" w:sz="2" w:space="0" w:color="auto"/>
            <w:bottom w:val="single" w:sz="2" w:space="0" w:color="auto"/>
          </w:tcBorders>
        </w:tcPr>
        <w:p w14:paraId="5D46D053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</w:tcPr>
        <w:p w14:paraId="00B2E6E2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  <w:right w:val="single" w:sz="12" w:space="0" w:color="auto"/>
          </w:tcBorders>
        </w:tcPr>
        <w:p w14:paraId="6A5020B3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F036080" w14:textId="3B3D4645" w:rsidR="00D35261" w:rsidRPr="00AF6FB5" w:rsidRDefault="00D35261" w:rsidP="00014662">
          <w:pPr>
            <w:pStyle w:val="a6"/>
            <w:keepLines/>
            <w:jc w:val="center"/>
            <w:rPr>
              <w:i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DOCUMENT_TITLE  \* MERGEFORMAT </w:instrText>
          </w:r>
          <w:r>
            <w:rPr>
              <w:i/>
              <w:sz w:val="24"/>
            </w:rPr>
            <w:fldChar w:fldCharType="separate"/>
          </w:r>
          <w:r w:rsidR="002B657A">
            <w:rPr>
              <w:i/>
              <w:sz w:val="24"/>
            </w:rPr>
            <w:t>Экспликация помещений</w:t>
          </w:r>
          <w:r>
            <w:rPr>
              <w:i/>
              <w:sz w:val="24"/>
            </w:rPr>
            <w:fldChar w:fldCharType="end"/>
          </w:r>
        </w:p>
      </w:tc>
      <w:tc>
        <w:tcPr>
          <w:tcW w:w="2863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5F99DBE6" w14:textId="5AEDF9D3" w:rsidR="00D35261" w:rsidRPr="00AF6FB5" w:rsidRDefault="00D35261" w:rsidP="00014662">
          <w:pPr>
            <w:pStyle w:val="a6"/>
            <w:keepLines/>
            <w:jc w:val="center"/>
            <w:rPr>
              <w:i/>
              <w:sz w:val="24"/>
            </w:rPr>
          </w:pPr>
          <w:r>
            <w:rPr>
              <w:i/>
              <w:sz w:val="24"/>
            </w:rPr>
            <w:fldChar w:fldCharType="begin"/>
          </w:r>
          <w:r>
            <w:rPr>
              <w:i/>
              <w:sz w:val="24"/>
            </w:rPr>
            <w:instrText xml:space="preserve"> DOCPROPERTY  EXECUTOR_NAME  \* MERGEFORMAT </w:instrText>
          </w:r>
          <w:r>
            <w:rPr>
              <w:i/>
              <w:sz w:val="24"/>
            </w:rPr>
            <w:fldChar w:fldCharType="end"/>
          </w:r>
        </w:p>
      </w:tc>
    </w:tr>
    <w:tr w:rsidR="00D35261" w14:paraId="6CE42891" w14:textId="77777777" w:rsidTr="00B00E6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single" w:sz="2" w:space="0" w:color="auto"/>
          </w:tcBorders>
        </w:tcPr>
        <w:p w14:paraId="10748A56" w14:textId="77777777" w:rsidR="00D35261" w:rsidRPr="00AF6FB5" w:rsidRDefault="00D35261" w:rsidP="00014662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Н. контроль</w:t>
          </w:r>
        </w:p>
      </w:tc>
      <w:tc>
        <w:tcPr>
          <w:tcW w:w="1123" w:type="dxa"/>
          <w:gridSpan w:val="2"/>
          <w:tcBorders>
            <w:top w:val="single" w:sz="2" w:space="0" w:color="auto"/>
            <w:bottom w:val="single" w:sz="2" w:space="0" w:color="auto"/>
          </w:tcBorders>
        </w:tcPr>
        <w:p w14:paraId="61EBBBA3" w14:textId="7562374A" w:rsidR="00D35261" w:rsidRPr="00AF6FB5" w:rsidRDefault="00D35261" w:rsidP="00014662">
          <w:pPr>
            <w:pStyle w:val="a6"/>
            <w:keepLines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NCONTROL  \* MERGEFORMAT </w:instrText>
          </w:r>
          <w:r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2" w:space="0" w:color="auto"/>
            <w:bottom w:val="single" w:sz="2" w:space="0" w:color="auto"/>
          </w:tcBorders>
        </w:tcPr>
        <w:p w14:paraId="2B8A5779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single" w:sz="2" w:space="0" w:color="auto"/>
            <w:right w:val="single" w:sz="12" w:space="0" w:color="auto"/>
          </w:tcBorders>
        </w:tcPr>
        <w:p w14:paraId="754A8F13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485FCF1A" w14:textId="77777777" w:rsidR="00D35261" w:rsidRPr="00AF6FB5" w:rsidRDefault="00D35261" w:rsidP="00014662">
          <w:pPr>
            <w:pStyle w:val="a6"/>
            <w:keepLines/>
            <w:jc w:val="center"/>
            <w:rPr>
              <w:i/>
              <w:sz w:val="24"/>
            </w:rPr>
          </w:pPr>
        </w:p>
      </w:tc>
      <w:tc>
        <w:tcPr>
          <w:tcW w:w="2863" w:type="dxa"/>
          <w:gridSpan w:val="3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  <w:vAlign w:val="center"/>
        </w:tcPr>
        <w:p w14:paraId="1E98F462" w14:textId="77777777" w:rsidR="00D35261" w:rsidRPr="00AF6FB5" w:rsidRDefault="00D35261" w:rsidP="00014662">
          <w:pPr>
            <w:pStyle w:val="a6"/>
            <w:keepLines/>
            <w:jc w:val="center"/>
            <w:rPr>
              <w:i/>
              <w:sz w:val="20"/>
              <w:szCs w:val="20"/>
            </w:rPr>
          </w:pPr>
        </w:p>
      </w:tc>
    </w:tr>
    <w:tr w:rsidR="00D35261" w14:paraId="3D9921A8" w14:textId="77777777" w:rsidTr="00B00E6C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2" w:space="0" w:color="auto"/>
            <w:left w:val="nil"/>
            <w:bottom w:val="nil"/>
          </w:tcBorders>
        </w:tcPr>
        <w:p w14:paraId="07F54222" w14:textId="77777777" w:rsidR="00D35261" w:rsidRPr="00AF6FB5" w:rsidRDefault="00D35261" w:rsidP="00014662">
          <w:pPr>
            <w:pStyle w:val="a6"/>
            <w:keepLines/>
            <w:rPr>
              <w:i/>
            </w:rPr>
          </w:pPr>
          <w:r w:rsidRPr="00AF6FB5">
            <w:rPr>
              <w:i/>
            </w:rPr>
            <w:t>Утвердил</w:t>
          </w:r>
        </w:p>
      </w:tc>
      <w:tc>
        <w:tcPr>
          <w:tcW w:w="1123" w:type="dxa"/>
          <w:gridSpan w:val="2"/>
          <w:tcBorders>
            <w:top w:val="single" w:sz="2" w:space="0" w:color="auto"/>
            <w:bottom w:val="nil"/>
          </w:tcBorders>
        </w:tcPr>
        <w:p w14:paraId="66F6C4C7" w14:textId="3B06F258" w:rsidR="00D35261" w:rsidRPr="00AF6FB5" w:rsidRDefault="00D35261" w:rsidP="00014662">
          <w:pPr>
            <w:pStyle w:val="a6"/>
            <w:keepLines/>
            <w:rPr>
              <w:i/>
            </w:rPr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CONFIRM  \* MERGEFORMAT </w:instrText>
          </w:r>
          <w:r>
            <w:rPr>
              <w:i/>
            </w:rPr>
            <w:fldChar w:fldCharType="end"/>
          </w:r>
        </w:p>
      </w:tc>
      <w:tc>
        <w:tcPr>
          <w:tcW w:w="851" w:type="dxa"/>
          <w:tcBorders>
            <w:top w:val="single" w:sz="2" w:space="0" w:color="auto"/>
            <w:bottom w:val="nil"/>
          </w:tcBorders>
        </w:tcPr>
        <w:p w14:paraId="23E7E980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2" w:space="0" w:color="auto"/>
            <w:bottom w:val="nil"/>
            <w:right w:val="single" w:sz="12" w:space="0" w:color="auto"/>
          </w:tcBorders>
        </w:tcPr>
        <w:p w14:paraId="12F599DC" w14:textId="77777777" w:rsidR="00D35261" w:rsidRPr="00AF6FB5" w:rsidRDefault="00D35261" w:rsidP="00014662">
          <w:pPr>
            <w:pStyle w:val="a6"/>
            <w:keepLines/>
            <w:rPr>
              <w:i/>
            </w:rPr>
          </w:pPr>
        </w:p>
      </w:tc>
      <w:tc>
        <w:tcPr>
          <w:tcW w:w="397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</w:tcPr>
        <w:p w14:paraId="731C55E6" w14:textId="77777777" w:rsidR="00D35261" w:rsidRDefault="00D35261" w:rsidP="00014662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shd w:val="clear" w:color="auto" w:fill="auto"/>
        </w:tcPr>
        <w:p w14:paraId="2118559D" w14:textId="77777777" w:rsidR="00D35261" w:rsidRDefault="00D35261" w:rsidP="00014662">
          <w:pPr>
            <w:pStyle w:val="a6"/>
            <w:keepLines/>
          </w:pPr>
        </w:p>
      </w:tc>
    </w:tr>
  </w:tbl>
  <w:p w14:paraId="36ACF7A8" w14:textId="144A1A89" w:rsidR="00D35261" w:rsidRPr="00CE4CAA" w:rsidRDefault="002B657A" w:rsidP="00D35261">
    <w:pPr>
      <w:pStyle w:val="a6"/>
      <w:spacing w:before="0"/>
      <w:rPr>
        <w:sz w:val="2"/>
        <w:szCs w:val="2"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CA75E8" wp14:editId="712785EF">
              <wp:simplePos x="0" y="0"/>
              <wp:positionH relativeFrom="column">
                <wp:posOffset>-193675</wp:posOffset>
              </wp:positionH>
              <wp:positionV relativeFrom="paragraph">
                <wp:posOffset>-4501515</wp:posOffset>
              </wp:positionV>
              <wp:extent cx="179705" cy="743585"/>
              <wp:effectExtent l="0" t="0" r="0" b="0"/>
              <wp:wrapNone/>
              <wp:docPr id="16" name="Text Box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43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574AB" w14:textId="148BF2FD" w:rsidR="006A6E61" w:rsidRPr="00C84715" w:rsidRDefault="006A6E61" w:rsidP="006A6E61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instrText xml:space="preserve"> DOCPROPERTY  A_NAME_2  \* MERGEFORMAT </w:instrTex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216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CA75E8" id="_x0000_t202" coordsize="21600,21600" o:spt="202" path="m,l,21600r21600,l21600,xe">
              <v:stroke joinstyle="miter"/>
              <v:path gradientshapeok="t" o:connecttype="rect"/>
            </v:shapetype>
            <v:shape id="Text Box 226" o:spid="_x0000_s1026" type="#_x0000_t202" style="position:absolute;margin-left:-15.25pt;margin-top:-354.45pt;width:14.15pt;height:58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">
              <v:textbox style="layout-flow:vertical;mso-layout-flow-alt:bottom-to-top" inset=".6mm,0,0,0">
                <w:txbxContent>
                  <w:p w14:paraId="10C574AB" w14:textId="148BF2FD" w:rsidR="006A6E61" w:rsidRPr="00C84715" w:rsidRDefault="006A6E61" w:rsidP="006A6E61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i/>
                        <w:sz w:val="16"/>
                        <w:szCs w:val="16"/>
                      </w:rPr>
                      <w:instrText xml:space="preserve"> DOCPROPERTY  A_NAME_2  \* MERGEFORMAT </w:instrText>
                    </w:r>
                    <w:r>
                      <w:rPr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i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B1A0F9B" wp14:editId="67BF7073">
              <wp:simplePos x="0" y="0"/>
              <wp:positionH relativeFrom="column">
                <wp:posOffset>-364490</wp:posOffset>
              </wp:positionH>
              <wp:positionV relativeFrom="paragraph">
                <wp:posOffset>-4501515</wp:posOffset>
              </wp:positionV>
              <wp:extent cx="170815" cy="743585"/>
              <wp:effectExtent l="0" t="0" r="0" b="0"/>
              <wp:wrapNone/>
              <wp:docPr id="15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" cy="743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2A8D74" w14:textId="57F57F4B" w:rsidR="006A6E61" w:rsidRPr="00C84715" w:rsidRDefault="006A6E61" w:rsidP="006A6E61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instrText xml:space="preserve"> DOCPROPERTY  A_NAME_1  \* MERGEFORMAT </w:instrTex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216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A0F9B" id="Text Box 225" o:spid="_x0000_s1027" type="#_x0000_t202" style="position:absolute;margin-left:-28.7pt;margin-top:-354.45pt;width:13.45pt;height:58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">
              <v:textbox style="layout-flow:vertical;mso-layout-flow-alt:bottom-to-top" inset=".6mm,0,0,0">
                <w:txbxContent>
                  <w:p w14:paraId="272A8D74" w14:textId="57F57F4B" w:rsidR="006A6E61" w:rsidRPr="00C84715" w:rsidRDefault="006A6E61" w:rsidP="006A6E61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i/>
                        <w:sz w:val="16"/>
                        <w:szCs w:val="16"/>
                      </w:rPr>
                      <w:instrText xml:space="preserve"> DOCPROPERTY  A_NAME_1  \* MERGEFORMAT </w:instrText>
                    </w:r>
                    <w:r>
                      <w:rPr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i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D5B4B5" wp14:editId="1E4C5139">
              <wp:simplePos x="0" y="0"/>
              <wp:positionH relativeFrom="column">
                <wp:posOffset>-193675</wp:posOffset>
              </wp:positionH>
              <wp:positionV relativeFrom="paragraph">
                <wp:posOffset>-3757930</wp:posOffset>
              </wp:positionV>
              <wp:extent cx="179705" cy="720090"/>
              <wp:effectExtent l="0" t="0" r="0" b="0"/>
              <wp:wrapNone/>
              <wp:docPr id="14" name="Text Box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0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BA34AA" w14:textId="0021409C" w:rsidR="006A6E61" w:rsidRPr="00C84715" w:rsidRDefault="006A6E61" w:rsidP="006A6E61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instrText xml:space="preserve"> DOCPROPERTY  A_POS_2  \* MERGEFORMAT </w:instrTex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216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5B4B5" id="Text Box 224" o:spid="_x0000_s1028" type="#_x0000_t202" style="position:absolute;margin-left:-15.25pt;margin-top:-295.9pt;width:14.15pt;height:56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">
              <v:textbox style="layout-flow:vertical;mso-layout-flow-alt:bottom-to-top" inset=".6mm,0,0,0">
                <w:txbxContent>
                  <w:p w14:paraId="4BBA34AA" w14:textId="0021409C" w:rsidR="006A6E61" w:rsidRPr="00C84715" w:rsidRDefault="006A6E61" w:rsidP="006A6E61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i/>
                        <w:sz w:val="16"/>
                        <w:szCs w:val="16"/>
                      </w:rPr>
                      <w:instrText xml:space="preserve"> DOCPROPERTY  A_POS_2  \* MERGEFORMAT </w:instrText>
                    </w:r>
                    <w:r>
                      <w:rPr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i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E823FEB" wp14:editId="432F4BB9">
              <wp:simplePos x="0" y="0"/>
              <wp:positionH relativeFrom="column">
                <wp:posOffset>-364490</wp:posOffset>
              </wp:positionH>
              <wp:positionV relativeFrom="paragraph">
                <wp:posOffset>-3757930</wp:posOffset>
              </wp:positionV>
              <wp:extent cx="170815" cy="720090"/>
              <wp:effectExtent l="0" t="0" r="0" b="0"/>
              <wp:wrapNone/>
              <wp:docPr id="13" name="Text Box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" cy="7200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BEE5D2" w14:textId="16B8446A" w:rsidR="006A6E61" w:rsidRPr="00C84715" w:rsidRDefault="006A6E61" w:rsidP="006A6E61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instrText xml:space="preserve"> DOCPROPERTY  A_POS_1  \* MERGEFORMAT </w:instrTex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216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823FEB" id="Text Box 223" o:spid="_x0000_s1029" type="#_x0000_t202" style="position:absolute;margin-left:-28.7pt;margin-top:-295.9pt;width:13.45pt;height:5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">
              <v:textbox style="layout-flow:vertical;mso-layout-flow-alt:bottom-to-top" inset=".6mm,0,0,0">
                <w:txbxContent>
                  <w:p w14:paraId="63BEE5D2" w14:textId="16B8446A" w:rsidR="006A6E61" w:rsidRPr="00C84715" w:rsidRDefault="006A6E61" w:rsidP="006A6E61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i/>
                        <w:sz w:val="16"/>
                        <w:szCs w:val="16"/>
                      </w:rPr>
                      <w:instrText xml:space="preserve"> DOCPROPERTY  A_POS_1  \* MERGEFORMAT </w:instrText>
                    </w:r>
                    <w:r>
                      <w:rPr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5680" behindDoc="0" locked="1" layoutInCell="1" allowOverlap="1" wp14:anchorId="15DB151B" wp14:editId="32CD825B">
              <wp:simplePos x="0" y="0"/>
              <wp:positionH relativeFrom="column">
                <wp:posOffset>-535305</wp:posOffset>
              </wp:positionH>
              <wp:positionV relativeFrom="paragraph">
                <wp:posOffset>-5415280</wp:posOffset>
              </wp:positionV>
              <wp:extent cx="523875" cy="5438775"/>
              <wp:effectExtent l="0" t="0" r="0" b="0"/>
              <wp:wrapNone/>
              <wp:docPr id="1" name="Группа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3875" cy="5438775"/>
                        <a:chOff x="3289" y="0"/>
                        <a:chExt cx="523898" cy="5440680"/>
                      </a:xfrm>
                    </wpg:grpSpPr>
                    <wps:wsp>
                      <wps:cNvPr id="2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3289" y="0"/>
                          <a:ext cx="522431" cy="23812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159A1" w14:textId="77777777" w:rsidR="004D1251" w:rsidRPr="00B000B9" w:rsidRDefault="004D1251" w:rsidP="004D1251">
                            <w:pPr>
                              <w:pStyle w:val="12"/>
                              <w:jc w:val="left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B000B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Согласов</w:t>
                            </w:r>
                            <w:r w:rsidRPr="00B000B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B000B9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но:</w:t>
                            </w:r>
                          </w:p>
                        </w:txbxContent>
                      </wps:txbx>
                      <wps:bodyPr rot="0" vert="vert270" wrap="square" lIns="0" tIns="45720" rIns="0" bIns="45720" anchor="t" anchorCtr="0" upright="1">
                        <a:noAutofit/>
                      </wps:bodyPr>
                    </wps:wsp>
                    <wpg:grpSp>
                      <wpg:cNvPr id="3" name="Группа 1"/>
                      <wpg:cNvGrpSpPr>
                        <a:grpSpLocks/>
                      </wpg:cNvGrpSpPr>
                      <wpg:grpSpPr bwMode="auto">
                        <a:xfrm>
                          <a:off x="95387" y="0"/>
                          <a:ext cx="431800" cy="5440680"/>
                          <a:chOff x="4242" y="5086"/>
                          <a:chExt cx="680" cy="856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4366" y="5086"/>
                            <a:ext cx="0" cy="3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4635" y="5086"/>
                            <a:ext cx="0" cy="3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366" y="7665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66" y="6526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366" y="5666"/>
                            <a:ext cx="55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8836"/>
                            <a:ext cx="680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C614DE" w14:textId="77777777" w:rsidR="004D1251" w:rsidRPr="00B000B9" w:rsidRDefault="004D1251" w:rsidP="004D1251">
                              <w:pPr>
                                <w:jc w:val="center"/>
                                <w:rPr>
                                  <w:i/>
                                  <w:sz w:val="16"/>
                                  <w:szCs w:val="16"/>
                                </w:rPr>
                              </w:pPr>
                              <w:r w:rsidRPr="00B000B9">
                                <w:rPr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12237"/>
                            <a:ext cx="680" cy="141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08ADCE" w14:textId="77777777" w:rsidR="004D1251" w:rsidRPr="00B000B9" w:rsidRDefault="004D1251" w:rsidP="004D1251">
                              <w:pPr>
                                <w:pStyle w:val="100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000B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242" y="10253"/>
                            <a:ext cx="680" cy="198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34453D" w14:textId="77777777" w:rsidR="004D1251" w:rsidRPr="00B000B9" w:rsidRDefault="004D1251" w:rsidP="004D1251">
                              <w:pPr>
                                <w:pStyle w:val="100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B000B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25" y="8836"/>
                            <a:ext cx="4" cy="48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DB151B" id="Группа 17" o:spid="_x0000_s1030" style="position:absolute;margin-left:-42.15pt;margin-top:-426.4pt;width:41.25pt;height:428.25pt;z-index:251655680" coordorigin="32" coordsize="5238,54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">
              <v:shape id="Text Box 9" o:spid="_x0000_s1031" type="#_x0000_t202" style="position:absolute;left:32;width:5225;height:23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" strokeweight="1.5pt">
                <v:textbox style="layout-flow:vertical;mso-layout-flow-alt:bottom-to-top" inset="0,,0">
                  <w:txbxContent>
                    <w:p w14:paraId="296159A1" w14:textId="77777777" w:rsidR="004D1251" w:rsidRPr="00B000B9" w:rsidRDefault="004D1251" w:rsidP="004D1251">
                      <w:pPr>
                        <w:pStyle w:val="12"/>
                        <w:jc w:val="left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B000B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Согласов</w:t>
                      </w:r>
                      <w:r w:rsidRPr="00B000B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B000B9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но:</w:t>
                      </w:r>
                    </w:p>
                  </w:txbxContent>
                </v:textbox>
              </v:shape>
              <v:group id="Группа 1" o:spid="_x0000_s1032" style="position:absolute;left:953;width:4318;height:54406" coordorigin="4242,5086" coordsize="680,8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4" o:spid="_x0000_s1033" style="position:absolute;flip:y;visibility:visible;mso-wrap-style:square" from="4366,5086" to="4366,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  <v:line id="Line 5" o:spid="_x0000_s1034" style="position:absolute;flip:y;visibility:visible;mso-wrap-style:square" from="4635,5086" to="4635,8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  <v:line id="Line 6" o:spid="_x0000_s1035" style="position:absolute;visibility:visible;mso-wrap-style:square" from="4366,7665" to="4922,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7" o:spid="_x0000_s1036" style="position:absolute;visibility:visible;mso-wrap-style:square" from="4366,6526" to="4922,6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8" o:spid="_x0000_s1037" style="position:absolute;visibility:visible;mso-wrap-style:square" from="4366,5666" to="4922,5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shape id="Text Box 10" o:spid="_x0000_s1038" type="#_x0000_t202" style="position:absolute;left:4242;top:8836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" filled="f" strokeweight="1.5pt">
                  <v:textbox style="layout-flow:vertical;mso-layout-flow-alt:bottom-to-top" inset="0,,0">
                    <w:txbxContent>
                      <w:p w14:paraId="32C614DE" w14:textId="77777777" w:rsidR="004D1251" w:rsidRPr="00B000B9" w:rsidRDefault="004D1251" w:rsidP="004D1251">
                        <w:pPr>
                          <w:jc w:val="center"/>
                          <w:rPr>
                            <w:i/>
                            <w:sz w:val="16"/>
                            <w:szCs w:val="16"/>
                          </w:rPr>
                        </w:pPr>
                        <w:r w:rsidRPr="00B000B9">
                          <w:rPr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Text Box 11" o:spid="_x0000_s1039" type="#_x0000_t202" style="position:absolute;left:4242;top:12237;width:680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" filled="f" strokeweight="1.5pt">
                  <v:textbox style="layout-flow:vertical;mso-layout-flow-alt:bottom-to-top" inset="0,,0">
                    <w:txbxContent>
                      <w:p w14:paraId="5908ADCE" w14:textId="77777777" w:rsidR="004D1251" w:rsidRPr="00B000B9" w:rsidRDefault="004D1251" w:rsidP="004D1251">
                        <w:pPr>
                          <w:pStyle w:val="100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B000B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2" o:spid="_x0000_s1040" type="#_x0000_t202" style="position:absolute;left:4242;top:10253;width:680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" filled="f" strokeweight="1.5pt">
                  <v:textbox style="layout-flow:vertical;mso-layout-flow-alt:bottom-to-top" inset="0,,0">
                    <w:txbxContent>
                      <w:p w14:paraId="5D34453D" w14:textId="77777777" w:rsidR="004D1251" w:rsidRPr="00B000B9" w:rsidRDefault="004D1251" w:rsidP="004D1251">
                        <w:pPr>
                          <w:pStyle w:val="100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B000B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line id="Line 13" o:spid="_x0000_s1041" style="position:absolute;flip:x;visibility:visible;mso-wrap-style:square" from="4525,8836" to="4529,1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853C4" w14:textId="77777777" w:rsidR="00FA4D82" w:rsidRDefault="00FA4D82">
      <w:r>
        <w:separator/>
      </w:r>
    </w:p>
  </w:footnote>
  <w:footnote w:type="continuationSeparator" w:id="0">
    <w:p w14:paraId="7A22E390" w14:textId="77777777" w:rsidR="00FA4D82" w:rsidRDefault="00FA4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48DA" w14:textId="77777777" w:rsidR="00CE3082" w:rsidRDefault="00CE308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17915" w14:textId="77777777" w:rsidR="00CE3082" w:rsidRDefault="00CE308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1740" w14:textId="77777777" w:rsidR="00076224" w:rsidRPr="002B657A" w:rsidRDefault="00076224" w:rsidP="00F923C0">
    <w:pPr>
      <w:pStyle w:val="a8"/>
      <w:tabs>
        <w:tab w:val="clear" w:pos="4677"/>
        <w:tab w:val="clear" w:pos="9355"/>
        <w:tab w:val="center" w:pos="1294"/>
        <w:tab w:val="right" w:pos="2794"/>
      </w:tabs>
      <w:rPr>
        <w:rFonts w:ascii="Verdana" w:hAnsi="Verdana"/>
        <w:i/>
        <w:color w:val="333333"/>
        <w:sz w:val="2"/>
        <w:szCs w:val="2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  <w:p w14:paraId="6532D5FA" w14:textId="77777777" w:rsidR="00076224" w:rsidRPr="00F923C0" w:rsidRDefault="00076224">
    <w:pPr>
      <w:pStyle w:val="a8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 w15:restartNumberingAfterBreak="0">
    <w:nsid w:val="502F53F7"/>
    <w:multiLevelType w:val="multilevel"/>
    <w:tmpl w:val="8E78053C"/>
    <w:lvl w:ilvl="0">
      <w:start w:val="1"/>
      <w:numFmt w:val="decimal"/>
      <w:pStyle w:val="a0"/>
      <w:suff w:val="space"/>
      <w:lvlText w:val="%1. "/>
      <w:lvlJc w:val="left"/>
      <w:pPr>
        <w:ind w:left="284" w:hanging="2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     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lignBordersAndEdges/>
  <w:gutterAtTop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7A"/>
    <w:rsid w:val="000060EB"/>
    <w:rsid w:val="00011CD0"/>
    <w:rsid w:val="00014662"/>
    <w:rsid w:val="00025D64"/>
    <w:rsid w:val="00026F0A"/>
    <w:rsid w:val="00031BF0"/>
    <w:rsid w:val="00043EFC"/>
    <w:rsid w:val="00076224"/>
    <w:rsid w:val="00082483"/>
    <w:rsid w:val="000A38E6"/>
    <w:rsid w:val="000B4283"/>
    <w:rsid w:val="000D2A0E"/>
    <w:rsid w:val="000E048D"/>
    <w:rsid w:val="000E1367"/>
    <w:rsid w:val="00104332"/>
    <w:rsid w:val="00116A3E"/>
    <w:rsid w:val="00151039"/>
    <w:rsid w:val="00151D9B"/>
    <w:rsid w:val="0018658F"/>
    <w:rsid w:val="001919FC"/>
    <w:rsid w:val="001922FF"/>
    <w:rsid w:val="001B7B09"/>
    <w:rsid w:val="001D2FF6"/>
    <w:rsid w:val="001D3D2C"/>
    <w:rsid w:val="001E6EE8"/>
    <w:rsid w:val="002005C5"/>
    <w:rsid w:val="002216CD"/>
    <w:rsid w:val="00224001"/>
    <w:rsid w:val="0023138D"/>
    <w:rsid w:val="00252A21"/>
    <w:rsid w:val="00260A6F"/>
    <w:rsid w:val="00260D5A"/>
    <w:rsid w:val="0026420A"/>
    <w:rsid w:val="00280256"/>
    <w:rsid w:val="00286CEC"/>
    <w:rsid w:val="002B657A"/>
    <w:rsid w:val="002B7646"/>
    <w:rsid w:val="002C198C"/>
    <w:rsid w:val="00313B19"/>
    <w:rsid w:val="00316D12"/>
    <w:rsid w:val="00353947"/>
    <w:rsid w:val="003550A7"/>
    <w:rsid w:val="00363DC8"/>
    <w:rsid w:val="0037103A"/>
    <w:rsid w:val="00377283"/>
    <w:rsid w:val="0039127D"/>
    <w:rsid w:val="003A7F00"/>
    <w:rsid w:val="003B3A79"/>
    <w:rsid w:val="003E1B49"/>
    <w:rsid w:val="004047CA"/>
    <w:rsid w:val="00417951"/>
    <w:rsid w:val="004276DE"/>
    <w:rsid w:val="00444EE0"/>
    <w:rsid w:val="00490246"/>
    <w:rsid w:val="004A0056"/>
    <w:rsid w:val="004A4A3A"/>
    <w:rsid w:val="004B10BE"/>
    <w:rsid w:val="004C3B29"/>
    <w:rsid w:val="004D1251"/>
    <w:rsid w:val="004F3BDB"/>
    <w:rsid w:val="004F41D2"/>
    <w:rsid w:val="00505F88"/>
    <w:rsid w:val="00513B74"/>
    <w:rsid w:val="005202D4"/>
    <w:rsid w:val="00530E8E"/>
    <w:rsid w:val="0053682D"/>
    <w:rsid w:val="00540631"/>
    <w:rsid w:val="005765FC"/>
    <w:rsid w:val="00590CF1"/>
    <w:rsid w:val="005B6C72"/>
    <w:rsid w:val="005B71BB"/>
    <w:rsid w:val="005E09F3"/>
    <w:rsid w:val="005F5B0A"/>
    <w:rsid w:val="00643D0A"/>
    <w:rsid w:val="00653496"/>
    <w:rsid w:val="00655EDC"/>
    <w:rsid w:val="0067259D"/>
    <w:rsid w:val="006751E7"/>
    <w:rsid w:val="0068041A"/>
    <w:rsid w:val="00681E89"/>
    <w:rsid w:val="00683222"/>
    <w:rsid w:val="006A1BAA"/>
    <w:rsid w:val="006A6E61"/>
    <w:rsid w:val="006B6BC0"/>
    <w:rsid w:val="006C2347"/>
    <w:rsid w:val="006C44D7"/>
    <w:rsid w:val="006D16C0"/>
    <w:rsid w:val="006D319C"/>
    <w:rsid w:val="006E1FFC"/>
    <w:rsid w:val="006E650D"/>
    <w:rsid w:val="0070219F"/>
    <w:rsid w:val="007172C2"/>
    <w:rsid w:val="0073797B"/>
    <w:rsid w:val="007432F1"/>
    <w:rsid w:val="0074429B"/>
    <w:rsid w:val="007469DF"/>
    <w:rsid w:val="00772C85"/>
    <w:rsid w:val="00781E64"/>
    <w:rsid w:val="007B620F"/>
    <w:rsid w:val="007C6992"/>
    <w:rsid w:val="007D0218"/>
    <w:rsid w:val="007D4961"/>
    <w:rsid w:val="007E4ADC"/>
    <w:rsid w:val="00821FEB"/>
    <w:rsid w:val="008274FB"/>
    <w:rsid w:val="00847129"/>
    <w:rsid w:val="008579B1"/>
    <w:rsid w:val="00863360"/>
    <w:rsid w:val="00883D4A"/>
    <w:rsid w:val="008B1A32"/>
    <w:rsid w:val="008B501A"/>
    <w:rsid w:val="008C0487"/>
    <w:rsid w:val="008F416A"/>
    <w:rsid w:val="0090514F"/>
    <w:rsid w:val="00921E57"/>
    <w:rsid w:val="00942109"/>
    <w:rsid w:val="00944C9D"/>
    <w:rsid w:val="00946D70"/>
    <w:rsid w:val="009728D7"/>
    <w:rsid w:val="009B0FA9"/>
    <w:rsid w:val="009B3DE0"/>
    <w:rsid w:val="009B43FF"/>
    <w:rsid w:val="009D61AE"/>
    <w:rsid w:val="00A10AF7"/>
    <w:rsid w:val="00A13682"/>
    <w:rsid w:val="00A804B9"/>
    <w:rsid w:val="00A9201F"/>
    <w:rsid w:val="00AA0BAF"/>
    <w:rsid w:val="00AA13D4"/>
    <w:rsid w:val="00AA1AA3"/>
    <w:rsid w:val="00AB25E8"/>
    <w:rsid w:val="00AC6372"/>
    <w:rsid w:val="00AE0C65"/>
    <w:rsid w:val="00AE0E5F"/>
    <w:rsid w:val="00AE4E74"/>
    <w:rsid w:val="00AF5DE4"/>
    <w:rsid w:val="00AF70B4"/>
    <w:rsid w:val="00AF742A"/>
    <w:rsid w:val="00B00E6C"/>
    <w:rsid w:val="00B14144"/>
    <w:rsid w:val="00B300AF"/>
    <w:rsid w:val="00B4283C"/>
    <w:rsid w:val="00B51A4F"/>
    <w:rsid w:val="00B61C8F"/>
    <w:rsid w:val="00B67321"/>
    <w:rsid w:val="00B85BEC"/>
    <w:rsid w:val="00B93231"/>
    <w:rsid w:val="00BA37BC"/>
    <w:rsid w:val="00BA6356"/>
    <w:rsid w:val="00BC6A2D"/>
    <w:rsid w:val="00BD1825"/>
    <w:rsid w:val="00BD63B0"/>
    <w:rsid w:val="00BE42E0"/>
    <w:rsid w:val="00BF1D63"/>
    <w:rsid w:val="00C23045"/>
    <w:rsid w:val="00C83102"/>
    <w:rsid w:val="00C85E96"/>
    <w:rsid w:val="00C95605"/>
    <w:rsid w:val="00CA470F"/>
    <w:rsid w:val="00CB1376"/>
    <w:rsid w:val="00CB1828"/>
    <w:rsid w:val="00CD094D"/>
    <w:rsid w:val="00CE3082"/>
    <w:rsid w:val="00CE4CAA"/>
    <w:rsid w:val="00CE70B7"/>
    <w:rsid w:val="00D0340F"/>
    <w:rsid w:val="00D05934"/>
    <w:rsid w:val="00D14F36"/>
    <w:rsid w:val="00D20B13"/>
    <w:rsid w:val="00D255E8"/>
    <w:rsid w:val="00D26B20"/>
    <w:rsid w:val="00D32D87"/>
    <w:rsid w:val="00D35261"/>
    <w:rsid w:val="00D3586B"/>
    <w:rsid w:val="00D44675"/>
    <w:rsid w:val="00D54788"/>
    <w:rsid w:val="00D5609F"/>
    <w:rsid w:val="00D7321E"/>
    <w:rsid w:val="00D7483A"/>
    <w:rsid w:val="00D74C7C"/>
    <w:rsid w:val="00D764E0"/>
    <w:rsid w:val="00D77C40"/>
    <w:rsid w:val="00D86A4B"/>
    <w:rsid w:val="00D91D30"/>
    <w:rsid w:val="00DA0651"/>
    <w:rsid w:val="00DA1907"/>
    <w:rsid w:val="00E1137A"/>
    <w:rsid w:val="00E205F7"/>
    <w:rsid w:val="00E24BFE"/>
    <w:rsid w:val="00E26F4C"/>
    <w:rsid w:val="00E26FAD"/>
    <w:rsid w:val="00E31291"/>
    <w:rsid w:val="00E33363"/>
    <w:rsid w:val="00E545FF"/>
    <w:rsid w:val="00E56AE1"/>
    <w:rsid w:val="00E632AD"/>
    <w:rsid w:val="00E649BE"/>
    <w:rsid w:val="00E76675"/>
    <w:rsid w:val="00E87588"/>
    <w:rsid w:val="00EA62E0"/>
    <w:rsid w:val="00EC0CF6"/>
    <w:rsid w:val="00EF2B21"/>
    <w:rsid w:val="00F10784"/>
    <w:rsid w:val="00F118B8"/>
    <w:rsid w:val="00F23CE7"/>
    <w:rsid w:val="00F24D99"/>
    <w:rsid w:val="00F27659"/>
    <w:rsid w:val="00F513E5"/>
    <w:rsid w:val="00F748C2"/>
    <w:rsid w:val="00F76181"/>
    <w:rsid w:val="00F91110"/>
    <w:rsid w:val="00F923C0"/>
    <w:rsid w:val="00F92FAD"/>
    <w:rsid w:val="00FA4D82"/>
    <w:rsid w:val="00FB34A2"/>
    <w:rsid w:val="00FC5114"/>
    <w:rsid w:val="00FD2E05"/>
    <w:rsid w:val="00FF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B13A8B"/>
  <w15:chartTrackingRefBased/>
  <w15:docId w15:val="{2B3BCAFC-1BBF-4BB3-ABAB-337B80D7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tabs>
        <w:tab w:val="clear" w:pos="567"/>
        <w:tab w:val="num" w:pos="360"/>
      </w:tabs>
      <w:spacing w:before="360" w:after="240"/>
      <w:ind w:left="360" w:hanging="3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semiHidden/>
    <w:rsid w:val="00655EDC"/>
  </w:style>
  <w:style w:type="table" w:default="1" w:styleId="a4">
    <w:name w:val="Normal Table"/>
    <w:semiHidden/>
    <w:rsid w:val="00655ED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655EDC"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link w:val="a7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8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9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before="60" w:afterLines="60" w:after="60"/>
    </w:pPr>
  </w:style>
  <w:style w:type="paragraph" w:styleId="aa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b">
    <w:name w:val="Рисунок"/>
    <w:basedOn w:val="a1"/>
    <w:rsid w:val="00655EDC"/>
    <w:pPr>
      <w:jc w:val="center"/>
    </w:pPr>
  </w:style>
  <w:style w:type="paragraph" w:customStyle="1" w:styleId="ac">
    <w:name w:val="Основной текст без отступа"/>
    <w:basedOn w:val="a2"/>
    <w:rsid w:val="00AB25E8"/>
    <w:pPr>
      <w:ind w:firstLine="0"/>
    </w:pPr>
  </w:style>
  <w:style w:type="paragraph" w:styleId="ad">
    <w:name w:val="Название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e">
    <w:name w:val="Table Grid"/>
    <w:basedOn w:val="a4"/>
    <w:rsid w:val="00921E57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before="0" w:afterLines="0" w:after="0"/>
      <w:ind w:left="454" w:hanging="454"/>
      <w:jc w:val="center"/>
    </w:pPr>
    <w:rPr>
      <w:sz w:val="20"/>
      <w:szCs w:val="20"/>
    </w:rPr>
  </w:style>
  <w:style w:type="paragraph" w:styleId="af">
    <w:name w:val="Title"/>
    <w:basedOn w:val="1"/>
    <w:next w:val="a2"/>
    <w:rsid w:val="00AA0BAF"/>
    <w:pPr>
      <w:numPr>
        <w:numId w:val="0"/>
      </w:numPr>
      <w:jc w:val="center"/>
    </w:pPr>
  </w:style>
  <w:style w:type="paragraph" w:customStyle="1" w:styleId="af0">
    <w:name w:val="Название таблицы"/>
    <w:basedOn w:val="aa"/>
    <w:next w:val="a9"/>
    <w:rsid w:val="00655EDC"/>
    <w:pPr>
      <w:keepNext/>
      <w:keepLines/>
      <w:ind w:right="851"/>
      <w:jc w:val="right"/>
    </w:pPr>
    <w:rPr>
      <w:sz w:val="24"/>
    </w:rPr>
  </w:style>
  <w:style w:type="character" w:styleId="af1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2">
    <w:name w:val="Шапка таблицы"/>
    <w:basedOn w:val="a9"/>
    <w:rsid w:val="00655EDC"/>
    <w:pPr>
      <w:keepNext/>
      <w:jc w:val="center"/>
    </w:pPr>
    <w:rPr>
      <w:b/>
      <w:lang w:val="ru-RU"/>
    </w:rPr>
  </w:style>
  <w:style w:type="character" w:styleId="af3">
    <w:name w:val="Hyperlink"/>
    <w:rsid w:val="00B300AF"/>
    <w:rPr>
      <w:color w:val="0000FF"/>
      <w:u w:val="single"/>
    </w:rPr>
  </w:style>
  <w:style w:type="paragraph" w:styleId="af4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2">
    <w:name w:val="Штамп 12"/>
    <w:basedOn w:val="a1"/>
    <w:rsid w:val="00D35261"/>
    <w:pPr>
      <w:jc w:val="center"/>
    </w:pPr>
    <w:rPr>
      <w:rFonts w:ascii="Times New Roman" w:hAnsi="Times New Roman"/>
      <w:szCs w:val="32"/>
    </w:rPr>
  </w:style>
  <w:style w:type="paragraph" w:customStyle="1" w:styleId="100">
    <w:name w:val="Штамп 10"/>
    <w:basedOn w:val="a1"/>
    <w:rsid w:val="00D35261"/>
    <w:pPr>
      <w:jc w:val="center"/>
    </w:pPr>
    <w:rPr>
      <w:rFonts w:ascii="Times New Roman" w:hAnsi="Times New Roman"/>
      <w:sz w:val="20"/>
      <w:szCs w:val="32"/>
    </w:rPr>
  </w:style>
  <w:style w:type="character" w:customStyle="1" w:styleId="a7">
    <w:name w:val="Нижний колонтитул Знак"/>
    <w:link w:val="a6"/>
    <w:rsid w:val="000B4283"/>
    <w:rPr>
      <w:rFonts w:ascii="Arial" w:hAnsi="Arial"/>
      <w:sz w:val="16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BIM%20&#1054;&#1055;&#1057;%20x64%2024.0\Report\RoomExpl\&#1069;&#1082;&#1089;&#1087;&#1083;&#1080;&#1082;&#1072;&#1094;&#1080;&#1103;%20&#1087;&#1086;&#1084;&#1077;&#1097;&#1077;&#1085;&#1080;&#1081;%20&#1043;&#1054;&#1057;&#1058;%2021.608-8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173A2-16B5-4E58-88A7-570B8915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Экспликация помещений ГОСТ 21.608-84.dot</Template>
  <TotalTime>1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документа</vt:lpstr>
    </vt:vector>
  </TitlesOfParts>
  <Company>Csoft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документа</dc:title>
  <dc:subject/>
  <dc:creator>ZloyTapochek</dc:creator>
  <cp:keywords>Cadwise+</cp:keywords>
  <cp:lastModifiedBy>Дмитрий</cp:lastModifiedBy>
  <cp:revision>1</cp:revision>
  <cp:lastPrinted>2015-07-10T11:42:00Z</cp:lastPrinted>
  <dcterms:created xsi:type="dcterms:W3CDTF">2024-12-20T04:33:00Z</dcterms:created>
  <dcterms:modified xsi:type="dcterms:W3CDTF">2024-12-20T04:35:00Z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_TITLE">
    <vt:lpwstr>Экспликация помещений</vt:lpwstr>
  </property>
  <property fmtid="{D5CDD505-2E9C-101B-9397-08002B2CF9AE}" pid="3" name="DEVELOPER">
    <vt:lpwstr/>
  </property>
  <property fmtid="{D5CDD505-2E9C-101B-9397-08002B2CF9AE}" pid="4" name="CHECK">
    <vt:lpwstr/>
  </property>
  <property fmtid="{D5CDD505-2E9C-101B-9397-08002B2CF9AE}" pid="5" name="CONFIRM">
    <vt:lpwstr/>
  </property>
  <property fmtid="{D5CDD505-2E9C-101B-9397-08002B2CF9AE}" pid="6" name="NCONTROL">
    <vt:lpwstr/>
  </property>
  <property fmtid="{D5CDD505-2E9C-101B-9397-08002B2CF9AE}" pid="7" name="EXECUTOR_NAME">
    <vt:lpwstr/>
  </property>
  <property fmtid="{D5CDD505-2E9C-101B-9397-08002B2CF9AE}" pid="8" name="PROJECT_NAME">
    <vt:lpwstr/>
  </property>
  <property fmtid="{D5CDD505-2E9C-101B-9397-08002B2CF9AE}" pid="9" name="DOCUMENT_NUMBER">
    <vt:lpwstr>-------</vt:lpwstr>
  </property>
  <property fmtid="{D5CDD505-2E9C-101B-9397-08002B2CF9AE}" pid="10" name="PS">
    <vt:lpwstr/>
  </property>
  <property fmtid="{D5CDD505-2E9C-101B-9397-08002B2CF9AE}" pid="11" name="CUSTOMER_ADDRESS">
    <vt:lpwstr/>
  </property>
  <property fmtid="{D5CDD505-2E9C-101B-9397-08002B2CF9AE}" pid="12" name="CUSTOMER_NAME">
    <vt:lpwstr/>
  </property>
  <property fmtid="{D5CDD505-2E9C-101B-9397-08002B2CF9AE}" pid="13" name="BASIC_MARK">
    <vt:lpwstr/>
  </property>
  <property fmtid="{D5CDD505-2E9C-101B-9397-08002B2CF9AE}" pid="14" name="GIP">
    <vt:lpwstr/>
  </property>
  <property fmtid="{D5CDD505-2E9C-101B-9397-08002B2CF9AE}" pid="15" name="A_POS_1">
    <vt:lpwstr/>
  </property>
  <property fmtid="{D5CDD505-2E9C-101B-9397-08002B2CF9AE}" pid="16" name="A_POS_2">
    <vt:lpwstr/>
  </property>
  <property fmtid="{D5CDD505-2E9C-101B-9397-08002B2CF9AE}" pid="17" name="A_NAME_1">
    <vt:lpwstr/>
  </property>
  <property fmtid="{D5CDD505-2E9C-101B-9397-08002B2CF9AE}" pid="18" name="A_NAME_2">
    <vt:lpwstr/>
  </property>
</Properties>
</file>