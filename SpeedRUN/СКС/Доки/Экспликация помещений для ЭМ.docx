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723"/>
        <w:gridCol w:w="8618"/>
      </w:tblGrid>
      <w:tr w:rsidR="00F15E5A" w:rsidRPr="00370F77" w14:paraId="58E82764" w14:textId="77777777">
        <w:trPr>
          <w:cantSplit/>
          <w:trHeight w:hRule="exact" w:val="1758"/>
          <w:tblHeader/>
        </w:trPr>
        <w:tc>
          <w:tcPr>
            <w:tcW w:w="833" w:type="pc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6391AE" w14:textId="77777777" w:rsidR="00F15E5A" w:rsidRPr="00370F77" w:rsidRDefault="00F15E5A" w:rsidP="00F15E5A">
            <w:pPr>
              <w:keepLines/>
              <w:ind w:left="119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№ по плану</w:t>
            </w:r>
          </w:p>
        </w:tc>
        <w:tc>
          <w:tcPr>
            <w:tcW w:w="4167" w:type="pc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D8A2BD" w14:textId="77777777" w:rsidR="00F15E5A" w:rsidRPr="00370F77" w:rsidRDefault="00F15E5A" w:rsidP="00F15E5A">
            <w:pPr>
              <w:keepLines/>
              <w:ind w:left="175"/>
              <w:jc w:val="center"/>
              <w:rPr>
                <w:i/>
                <w:sz w:val="28"/>
                <w:szCs w:val="28"/>
              </w:rPr>
            </w:pPr>
            <w:r w:rsidRPr="00370F77">
              <w:rPr>
                <w:i/>
                <w:sz w:val="28"/>
                <w:szCs w:val="28"/>
              </w:rPr>
              <w:t xml:space="preserve">Наименование </w:t>
            </w:r>
            <w:r>
              <w:rPr>
                <w:i/>
                <w:sz w:val="28"/>
                <w:szCs w:val="28"/>
              </w:rPr>
              <w:t>помещения</w:t>
            </w:r>
          </w:p>
        </w:tc>
      </w:tr>
      <w:tr w:rsidR="00F15E5A" w:rsidRPr="004E5027" w14:paraId="37B3B8E6" w14:textId="77777777">
        <w:trPr>
          <w:trHeight w:hRule="exact" w:val="20"/>
        </w:trPr>
        <w:tc>
          <w:tcPr>
            <w:tcW w:w="833" w:type="pc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3C158C" w14:textId="77777777" w:rsidR="00F15E5A" w:rsidRPr="00370F77" w:rsidRDefault="00F15E5A" w:rsidP="00A44773">
            <w:pPr>
              <w:keepLines/>
              <w:ind w:left="119"/>
              <w:rPr>
                <w:i/>
                <w:sz w:val="28"/>
                <w:szCs w:val="28"/>
              </w:rPr>
            </w:pPr>
          </w:p>
        </w:tc>
        <w:tc>
          <w:tcPr>
            <w:tcW w:w="416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137D1D" w14:textId="77777777" w:rsidR="00F15E5A" w:rsidRPr="00370F77" w:rsidRDefault="00F15E5A" w:rsidP="00A44773">
            <w:pPr>
              <w:keepLines/>
              <w:ind w:left="175"/>
              <w:rPr>
                <w:i/>
                <w:sz w:val="28"/>
                <w:szCs w:val="28"/>
              </w:rPr>
            </w:pPr>
          </w:p>
        </w:tc>
      </w:tr>
      <w:tr w:rsidR="00F15E5A" w:rsidRPr="00236A4A" w14:paraId="61A5B45D" w14:textId="77777777">
        <w:trPr>
          <w:cantSplit/>
          <w:trHeight w:val="454"/>
        </w:trPr>
        <w:tc>
          <w:tcPr>
            <w:tcW w:w="8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C91099" w14:textId="6A5801F9" w:rsidR="00F15E5A" w:rsidRPr="00236A4A" w:rsidRDefault="00265A44" w:rsidP="00A44773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8E642C" w14:textId="7D45F736" w:rsidR="00F15E5A" w:rsidRPr="00236A4A" w:rsidRDefault="00265A44" w:rsidP="00236A4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Холл</w:t>
            </w:r>
          </w:p>
        </w:tc>
      </w:tr>
      <w:tr w:rsidR="00265A44" w:rsidRPr="00236A4A" w14:paraId="049BDC1D" w14:textId="77777777">
        <w:trPr>
          <w:cantSplit/>
          <w:trHeight w:val="454"/>
        </w:trPr>
        <w:tc>
          <w:tcPr>
            <w:tcW w:w="8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0AF9C9" w14:textId="37438515" w:rsidR="00265A44" w:rsidRPr="00236A4A" w:rsidRDefault="00265A44" w:rsidP="00A44773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1D7EF3" w14:textId="5D782B9A" w:rsidR="00265A44" w:rsidRPr="00236A4A" w:rsidRDefault="00265A44" w:rsidP="00236A4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Коридор</w:t>
            </w:r>
          </w:p>
        </w:tc>
      </w:tr>
      <w:tr w:rsidR="00265A44" w:rsidRPr="00236A4A" w14:paraId="5D198656" w14:textId="77777777">
        <w:trPr>
          <w:cantSplit/>
          <w:trHeight w:val="454"/>
        </w:trPr>
        <w:tc>
          <w:tcPr>
            <w:tcW w:w="8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C616A0" w14:textId="0B7302E6" w:rsidR="00265A44" w:rsidRPr="00236A4A" w:rsidRDefault="00265A44" w:rsidP="00A44773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5EE23A" w14:textId="1ECB60D8" w:rsidR="00265A44" w:rsidRPr="00236A4A" w:rsidRDefault="00265A44" w:rsidP="00236A4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</w:tr>
      <w:tr w:rsidR="00265A44" w:rsidRPr="00236A4A" w14:paraId="494C33FB" w14:textId="77777777">
        <w:trPr>
          <w:cantSplit/>
          <w:trHeight w:val="454"/>
        </w:trPr>
        <w:tc>
          <w:tcPr>
            <w:tcW w:w="8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E6715F" w14:textId="39D580DF" w:rsidR="00265A44" w:rsidRPr="00236A4A" w:rsidRDefault="00265A44" w:rsidP="00A44773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981AE2" w14:textId="5872E00E" w:rsidR="00265A44" w:rsidRPr="00236A4A" w:rsidRDefault="00265A44" w:rsidP="00236A4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</w:tr>
      <w:tr w:rsidR="00265A44" w:rsidRPr="00236A4A" w14:paraId="7968857A" w14:textId="77777777">
        <w:trPr>
          <w:cantSplit/>
          <w:trHeight w:val="454"/>
        </w:trPr>
        <w:tc>
          <w:tcPr>
            <w:tcW w:w="8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333EE5" w14:textId="4C2B7954" w:rsidR="00265A44" w:rsidRPr="00236A4A" w:rsidRDefault="00265A44" w:rsidP="00A44773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00CA95" w14:textId="4A0A53D3" w:rsidR="00265A44" w:rsidRPr="00236A4A" w:rsidRDefault="00265A44" w:rsidP="00236A4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</w:tr>
      <w:tr w:rsidR="00265A44" w:rsidRPr="00236A4A" w14:paraId="25C33095" w14:textId="77777777">
        <w:trPr>
          <w:cantSplit/>
          <w:trHeight w:val="454"/>
        </w:trPr>
        <w:tc>
          <w:tcPr>
            <w:tcW w:w="8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35AC4A" w14:textId="23A9A9AE" w:rsidR="00265A44" w:rsidRPr="00236A4A" w:rsidRDefault="00265A44" w:rsidP="00A44773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1F671A" w14:textId="093E9E39" w:rsidR="00265A44" w:rsidRPr="00236A4A" w:rsidRDefault="00265A44" w:rsidP="00236A4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</w:tr>
      <w:tr w:rsidR="00265A44" w:rsidRPr="00236A4A" w14:paraId="74F9867F" w14:textId="77777777">
        <w:trPr>
          <w:cantSplit/>
          <w:trHeight w:val="454"/>
        </w:trPr>
        <w:tc>
          <w:tcPr>
            <w:tcW w:w="8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13DE4A" w14:textId="6AD93273" w:rsidR="00265A44" w:rsidRPr="00236A4A" w:rsidRDefault="00265A44" w:rsidP="00A44773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43AABB" w14:textId="424898A5" w:rsidR="00265A44" w:rsidRPr="00236A4A" w:rsidRDefault="00265A44" w:rsidP="00236A4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</w:tr>
      <w:tr w:rsidR="00265A44" w:rsidRPr="00236A4A" w14:paraId="4B432B19" w14:textId="77777777">
        <w:trPr>
          <w:cantSplit/>
          <w:trHeight w:val="454"/>
        </w:trPr>
        <w:tc>
          <w:tcPr>
            <w:tcW w:w="8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D2A4D1" w14:textId="23CB4A63" w:rsidR="00265A44" w:rsidRPr="00236A4A" w:rsidRDefault="00265A44" w:rsidP="00A44773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099FC5" w14:textId="7614C4A9" w:rsidR="00265A44" w:rsidRPr="00236A4A" w:rsidRDefault="00265A44" w:rsidP="00236A4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</w:tr>
      <w:tr w:rsidR="00265A44" w:rsidRPr="00236A4A" w14:paraId="1A114686" w14:textId="77777777">
        <w:trPr>
          <w:cantSplit/>
          <w:trHeight w:val="454"/>
        </w:trPr>
        <w:tc>
          <w:tcPr>
            <w:tcW w:w="8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DFB447" w14:textId="75E34FA2" w:rsidR="00265A44" w:rsidRPr="00236A4A" w:rsidRDefault="00265A44" w:rsidP="00A44773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13EA52" w14:textId="15C9759E" w:rsidR="00265A44" w:rsidRPr="00236A4A" w:rsidRDefault="00265A44" w:rsidP="00236A4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</w:tr>
      <w:tr w:rsidR="00265A44" w:rsidRPr="00236A4A" w14:paraId="0F52C885" w14:textId="77777777">
        <w:trPr>
          <w:cantSplit/>
          <w:trHeight w:val="454"/>
        </w:trPr>
        <w:tc>
          <w:tcPr>
            <w:tcW w:w="8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E92121" w14:textId="75C3B91D" w:rsidR="00265A44" w:rsidRPr="00236A4A" w:rsidRDefault="00265A44" w:rsidP="00A44773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A8C322" w14:textId="6CB1E95D" w:rsidR="00265A44" w:rsidRPr="00236A4A" w:rsidRDefault="00265A44" w:rsidP="00236A4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</w:tr>
      <w:tr w:rsidR="00265A44" w:rsidRPr="00236A4A" w14:paraId="2D1ABCA4" w14:textId="77777777">
        <w:trPr>
          <w:cantSplit/>
          <w:trHeight w:val="454"/>
        </w:trPr>
        <w:tc>
          <w:tcPr>
            <w:tcW w:w="8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D5B462" w14:textId="7120DE3A" w:rsidR="00265A44" w:rsidRPr="00236A4A" w:rsidRDefault="00265A44" w:rsidP="00A44773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75D935" w14:textId="0052931E" w:rsidR="00265A44" w:rsidRPr="00236A4A" w:rsidRDefault="00265A44" w:rsidP="00236A4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</w:tr>
      <w:tr w:rsidR="00265A44" w:rsidRPr="00236A4A" w14:paraId="24B93B33" w14:textId="77777777">
        <w:trPr>
          <w:cantSplit/>
          <w:trHeight w:val="454"/>
        </w:trPr>
        <w:tc>
          <w:tcPr>
            <w:tcW w:w="8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E0F1B2" w14:textId="145CF73A" w:rsidR="00265A44" w:rsidRPr="00236A4A" w:rsidRDefault="00265A44" w:rsidP="00A44773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A5123B" w14:textId="1CB7BFD3" w:rsidR="00265A44" w:rsidRPr="00236A4A" w:rsidRDefault="00265A44" w:rsidP="00236A4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Бухгалтерия</w:t>
            </w:r>
          </w:p>
        </w:tc>
      </w:tr>
      <w:tr w:rsidR="00265A44" w:rsidRPr="00236A4A" w14:paraId="5A5BF1ED" w14:textId="77777777">
        <w:trPr>
          <w:cantSplit/>
          <w:trHeight w:val="454"/>
        </w:trPr>
        <w:tc>
          <w:tcPr>
            <w:tcW w:w="8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86057A" w14:textId="4FC41303" w:rsidR="00265A44" w:rsidRPr="00236A4A" w:rsidRDefault="00265A44" w:rsidP="00A44773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8CF9E8" w14:textId="774D1F6E" w:rsidR="00265A44" w:rsidRPr="00236A4A" w:rsidRDefault="00265A44" w:rsidP="00236A4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Технический отдел</w:t>
            </w:r>
          </w:p>
        </w:tc>
      </w:tr>
      <w:tr w:rsidR="00265A44" w:rsidRPr="00236A4A" w14:paraId="748C91D8" w14:textId="77777777">
        <w:trPr>
          <w:cantSplit/>
          <w:trHeight w:val="454"/>
        </w:trPr>
        <w:tc>
          <w:tcPr>
            <w:tcW w:w="8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3CB38A" w14:textId="347107D9" w:rsidR="00265A44" w:rsidRPr="00236A4A" w:rsidRDefault="00265A44" w:rsidP="00A44773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14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C0A527" w14:textId="7AE2A2F6" w:rsidR="00265A44" w:rsidRPr="00236A4A" w:rsidRDefault="00265A44" w:rsidP="00236A4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</w:tr>
      <w:tr w:rsidR="00265A44" w:rsidRPr="00236A4A" w14:paraId="071E6763" w14:textId="77777777">
        <w:trPr>
          <w:cantSplit/>
          <w:trHeight w:val="454"/>
        </w:trPr>
        <w:tc>
          <w:tcPr>
            <w:tcW w:w="8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60F3B8" w14:textId="222A1F5D" w:rsidR="00265A44" w:rsidRPr="00236A4A" w:rsidRDefault="00265A44" w:rsidP="00A44773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15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72CC90" w14:textId="6392B8FE" w:rsidR="00265A44" w:rsidRPr="00236A4A" w:rsidRDefault="00265A44" w:rsidP="00236A4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</w:tr>
      <w:tr w:rsidR="00265A44" w:rsidRPr="00236A4A" w14:paraId="72B4EE62" w14:textId="77777777">
        <w:trPr>
          <w:cantSplit/>
          <w:trHeight w:val="454"/>
        </w:trPr>
        <w:tc>
          <w:tcPr>
            <w:tcW w:w="8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B26E53" w14:textId="6A6238E0" w:rsidR="00265A44" w:rsidRPr="00236A4A" w:rsidRDefault="00265A44" w:rsidP="00A44773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16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3F3A85" w14:textId="0ECFD9A5" w:rsidR="00265A44" w:rsidRPr="00236A4A" w:rsidRDefault="00265A44" w:rsidP="00236A4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</w:tr>
      <w:tr w:rsidR="00265A44" w:rsidRPr="00236A4A" w14:paraId="26717A01" w14:textId="77777777">
        <w:trPr>
          <w:cantSplit/>
          <w:trHeight w:val="454"/>
        </w:trPr>
        <w:tc>
          <w:tcPr>
            <w:tcW w:w="8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F66114" w14:textId="15D59B1F" w:rsidR="00265A44" w:rsidRPr="00236A4A" w:rsidRDefault="00265A44" w:rsidP="00A44773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17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F7046C" w14:textId="56DD3B99" w:rsidR="00265A44" w:rsidRPr="00236A4A" w:rsidRDefault="00265A44" w:rsidP="00236A4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</w:tr>
      <w:tr w:rsidR="00265A44" w:rsidRPr="00236A4A" w14:paraId="0B13E8C6" w14:textId="77777777">
        <w:trPr>
          <w:cantSplit/>
          <w:trHeight w:val="454"/>
        </w:trPr>
        <w:tc>
          <w:tcPr>
            <w:tcW w:w="8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6B9215" w14:textId="672F5406" w:rsidR="00265A44" w:rsidRPr="00236A4A" w:rsidRDefault="00265A44" w:rsidP="00A44773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CFFC6F" w14:textId="00444051" w:rsidR="00265A44" w:rsidRPr="00236A4A" w:rsidRDefault="00265A44" w:rsidP="00236A4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</w:tr>
      <w:tr w:rsidR="00265A44" w:rsidRPr="00236A4A" w14:paraId="4A457F3E" w14:textId="77777777">
        <w:trPr>
          <w:cantSplit/>
          <w:trHeight w:val="454"/>
        </w:trPr>
        <w:tc>
          <w:tcPr>
            <w:tcW w:w="8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F75F60" w14:textId="19706A6F" w:rsidR="00265A44" w:rsidRPr="00236A4A" w:rsidRDefault="00265A44" w:rsidP="00A44773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12DA18" w14:textId="55640DD6" w:rsidR="00265A44" w:rsidRPr="00236A4A" w:rsidRDefault="00265A44" w:rsidP="00236A4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</w:tr>
      <w:tr w:rsidR="00265A44" w:rsidRPr="00236A4A" w14:paraId="06417D4B" w14:textId="77777777">
        <w:trPr>
          <w:cantSplit/>
          <w:trHeight w:val="454"/>
        </w:trPr>
        <w:tc>
          <w:tcPr>
            <w:tcW w:w="8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E23AB0" w14:textId="30E27DC2" w:rsidR="00265A44" w:rsidRPr="00236A4A" w:rsidRDefault="00265A44" w:rsidP="00A44773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F229FD" w14:textId="37954A5F" w:rsidR="00265A44" w:rsidRPr="00236A4A" w:rsidRDefault="00265A44" w:rsidP="00236A4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Регистратура</w:t>
            </w:r>
          </w:p>
        </w:tc>
      </w:tr>
      <w:tr w:rsidR="00265A44" w:rsidRPr="00236A4A" w14:paraId="72152968" w14:textId="77777777">
        <w:trPr>
          <w:cantSplit/>
          <w:trHeight w:val="454"/>
        </w:trPr>
        <w:tc>
          <w:tcPr>
            <w:tcW w:w="8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6C616F" w14:textId="7B6230F9" w:rsidR="00265A44" w:rsidRPr="00236A4A" w:rsidRDefault="00265A44" w:rsidP="00A44773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21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E29905" w14:textId="385BF0D7" w:rsidR="00265A44" w:rsidRPr="00236A4A" w:rsidRDefault="00265A44" w:rsidP="00236A4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Технический кабнет</w:t>
            </w:r>
          </w:p>
        </w:tc>
      </w:tr>
      <w:tr w:rsidR="00265A44" w:rsidRPr="00236A4A" w14:paraId="57F55F9F" w14:textId="77777777">
        <w:trPr>
          <w:cantSplit/>
          <w:trHeight w:val="454"/>
        </w:trPr>
        <w:tc>
          <w:tcPr>
            <w:tcW w:w="8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6A1A2C" w14:textId="77777777" w:rsidR="00265A44" w:rsidRPr="00236A4A" w:rsidRDefault="00265A44" w:rsidP="00A44773">
            <w:pPr>
              <w:keepLines/>
              <w:ind w:left="119"/>
              <w:rPr>
                <w:i/>
              </w:rPr>
            </w:pPr>
          </w:p>
        </w:tc>
        <w:tc>
          <w:tcPr>
            <w:tcW w:w="41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7AFAD4" w14:textId="77777777" w:rsidR="00265A44" w:rsidRPr="00236A4A" w:rsidRDefault="00265A44" w:rsidP="00236A4A">
            <w:pPr>
              <w:keepLines/>
              <w:suppressAutoHyphens/>
              <w:ind w:left="175"/>
              <w:rPr>
                <w:i/>
              </w:rPr>
            </w:pPr>
          </w:p>
        </w:tc>
      </w:tr>
    </w:tbl>
    <w:p w14:paraId="2D053F75" w14:textId="77777777" w:rsidR="00965365" w:rsidRPr="00DE401F" w:rsidRDefault="00965365" w:rsidP="00DE401F">
      <w:pPr>
        <w:pStyle w:val="a2"/>
        <w:ind w:firstLine="0"/>
      </w:pPr>
    </w:p>
    <w:sectPr w:rsidR="00965365" w:rsidRPr="00DE401F" w:rsidSect="00DE40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55" w:right="363" w:bottom="340" w:left="1157" w:header="357" w:footer="312" w:gutter="0"/>
      <w:pgBorders w:zOrder="back"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5C48" w14:textId="77777777" w:rsidR="001C2DA1" w:rsidRDefault="001C2DA1">
      <w:r>
        <w:separator/>
      </w:r>
    </w:p>
  </w:endnote>
  <w:endnote w:type="continuationSeparator" w:id="0">
    <w:p w14:paraId="62B816E5" w14:textId="77777777" w:rsidR="001C2DA1" w:rsidRDefault="001C2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69CA9" w14:textId="77777777" w:rsidR="00265A44" w:rsidRDefault="00265A4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3C24" w14:textId="6AFDEE7D" w:rsidR="00BA7151" w:rsidRPr="00BA7151" w:rsidRDefault="00265A44" w:rsidP="0074429B">
    <w:pPr>
      <w:pStyle w:val="a6"/>
      <w:spacing w:before="0"/>
      <w:rPr>
        <w:sz w:val="24"/>
        <w:lang w:val="en-US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727B859" wp14:editId="6AF8EF37">
              <wp:simplePos x="0" y="0"/>
              <wp:positionH relativeFrom="column">
                <wp:posOffset>-521970</wp:posOffset>
              </wp:positionH>
              <wp:positionV relativeFrom="paragraph">
                <wp:posOffset>-2367915</wp:posOffset>
              </wp:positionV>
              <wp:extent cx="553085" cy="3239770"/>
              <wp:effectExtent l="0" t="0" r="0" b="0"/>
              <wp:wrapNone/>
              <wp:docPr id="14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085" cy="3239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8" w:space="0" w:color="auto"/>
                              <w:left w:val="single" w:sz="18" w:space="0" w:color="auto"/>
                              <w:right w:val="single" w:sz="18" w:space="0" w:color="auto"/>
                              <w:insideH w:val="single" w:sz="18" w:space="0" w:color="auto"/>
                              <w:insideV w:val="single" w:sz="18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DE401F" w:rsidRPr="00370F77" w14:paraId="44BB8F72" w14:textId="77777777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071A8024" w14:textId="77777777" w:rsidR="00DE401F" w:rsidRPr="00370F77" w:rsidRDefault="00DE401F" w:rsidP="00A44773">
                                <w:pPr>
                                  <w:keepLines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370F7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Взам.инв.№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tbRl"/>
                                <w:vAlign w:val="center"/>
                              </w:tcPr>
                              <w:p w14:paraId="1EB2999B" w14:textId="77777777" w:rsidR="00DE401F" w:rsidRPr="00370F77" w:rsidRDefault="00DE401F" w:rsidP="00A44773">
                                <w:pPr>
                                  <w:keepLines/>
                                  <w:ind w:left="113" w:right="113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DE401F" w:rsidRPr="00370F77" w14:paraId="110FC3CC" w14:textId="77777777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6A7AF4D5" w14:textId="77777777" w:rsidR="00DE401F" w:rsidRPr="00370F77" w:rsidRDefault="00DE401F" w:rsidP="00A44773">
                                <w:pPr>
                                  <w:keepLines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370F7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tbRl"/>
                                <w:vAlign w:val="center"/>
                              </w:tcPr>
                              <w:p w14:paraId="0A0F8937" w14:textId="77777777" w:rsidR="00DE401F" w:rsidRPr="00370F77" w:rsidRDefault="00DE401F" w:rsidP="00A44773">
                                <w:pPr>
                                  <w:keepLines/>
                                  <w:ind w:left="113" w:right="113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DE401F" w:rsidRPr="00370F77" w14:paraId="1B85F7FB" w14:textId="77777777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24D72128" w14:textId="77777777" w:rsidR="00DE401F" w:rsidRPr="00370F77" w:rsidRDefault="00DE401F" w:rsidP="00A44773">
                                <w:pPr>
                                  <w:keepLines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370F7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tbRl"/>
                                <w:vAlign w:val="center"/>
                              </w:tcPr>
                              <w:p w14:paraId="6C1FD046" w14:textId="77777777" w:rsidR="00DE401F" w:rsidRPr="00370F77" w:rsidRDefault="00DE401F" w:rsidP="00A44773">
                                <w:pPr>
                                  <w:keepLines/>
                                  <w:ind w:left="113" w:right="113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tbl>
                        <w:p w14:paraId="7D87170C" w14:textId="77777777" w:rsidR="00DE401F" w:rsidRPr="004E5027" w:rsidRDefault="00DE401F" w:rsidP="00DE401F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27B85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-41.1pt;margin-top:-186.45pt;width:43.55pt;height:255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" filled="f" stroked="f">
              <v:textbox>
                <w:txbxContent>
                  <w:tbl>
                    <w:tblPr>
                      <w:tblW w:w="0" w:type="auto"/>
                      <w:tblBorders>
                        <w:top w:val="single" w:sz="18" w:space="0" w:color="auto"/>
                        <w:left w:val="single" w:sz="18" w:space="0" w:color="auto"/>
                        <w:right w:val="single" w:sz="18" w:space="0" w:color="auto"/>
                        <w:insideH w:val="single" w:sz="18" w:space="0" w:color="auto"/>
                        <w:insideV w:val="single" w:sz="18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84"/>
                      <w:gridCol w:w="397"/>
                    </w:tblGrid>
                    <w:tr w:rsidR="00DE401F" w:rsidRPr="00370F77" w14:paraId="44BB8F72" w14:textId="77777777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071A8024" w14:textId="77777777" w:rsidR="00DE401F" w:rsidRPr="00370F77" w:rsidRDefault="00DE401F" w:rsidP="00A44773">
                          <w:pPr>
                            <w:keepLines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370F77">
                            <w:rPr>
                              <w:i/>
                              <w:sz w:val="20"/>
                              <w:szCs w:val="20"/>
                            </w:rPr>
                            <w:t>Взам.инв.№</w:t>
                          </w:r>
                        </w:p>
                      </w:tc>
                      <w:tc>
                        <w:tcPr>
                          <w:tcW w:w="397" w:type="dxa"/>
                          <w:textDirection w:val="tbRl"/>
                          <w:vAlign w:val="center"/>
                        </w:tcPr>
                        <w:p w14:paraId="1EB2999B" w14:textId="77777777" w:rsidR="00DE401F" w:rsidRPr="00370F77" w:rsidRDefault="00DE401F" w:rsidP="00A44773">
                          <w:pPr>
                            <w:keepLines/>
                            <w:ind w:left="113" w:right="113"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DE401F" w:rsidRPr="00370F77" w14:paraId="110FC3CC" w14:textId="77777777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6A7AF4D5" w14:textId="77777777" w:rsidR="00DE401F" w:rsidRPr="00370F77" w:rsidRDefault="00DE401F" w:rsidP="00A44773">
                          <w:pPr>
                            <w:keepLines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370F77">
                            <w:rPr>
                              <w:i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397" w:type="dxa"/>
                          <w:textDirection w:val="tbRl"/>
                          <w:vAlign w:val="center"/>
                        </w:tcPr>
                        <w:p w14:paraId="0A0F8937" w14:textId="77777777" w:rsidR="00DE401F" w:rsidRPr="00370F77" w:rsidRDefault="00DE401F" w:rsidP="00A44773">
                          <w:pPr>
                            <w:keepLines/>
                            <w:ind w:left="113" w:right="113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  <w:tr w:rsidR="00DE401F" w:rsidRPr="00370F77" w14:paraId="1B85F7FB" w14:textId="77777777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24D72128" w14:textId="77777777" w:rsidR="00DE401F" w:rsidRPr="00370F77" w:rsidRDefault="00DE401F" w:rsidP="00A44773">
                          <w:pPr>
                            <w:keepLines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370F77">
                            <w:rPr>
                              <w:i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extDirection w:val="tbRl"/>
                          <w:vAlign w:val="center"/>
                        </w:tcPr>
                        <w:p w14:paraId="6C1FD046" w14:textId="77777777" w:rsidR="00DE401F" w:rsidRPr="00370F77" w:rsidRDefault="00DE401F" w:rsidP="00A44773">
                          <w:pPr>
                            <w:keepLines/>
                            <w:ind w:left="113" w:right="113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</w:tbl>
                  <w:p w14:paraId="7D87170C" w14:textId="77777777" w:rsidR="00DE401F" w:rsidRPr="004E5027" w:rsidRDefault="00DE401F" w:rsidP="00DE401F">
                    <w:pPr>
                      <w:rPr>
                        <w:sz w:val="2"/>
                        <w:szCs w:val="2"/>
                      </w:rPr>
                    </w:pPr>
                  </w:p>
                </w:txbxContent>
              </v:textbox>
            </v:shape>
          </w:pict>
        </mc:Fallback>
      </mc:AlternateContent>
    </w:r>
  </w:p>
  <w:tbl>
    <w:tblPr>
      <w:tblW w:w="0" w:type="auto"/>
      <w:jc w:val="right"/>
      <w:tblBorders>
        <w:top w:val="single" w:sz="18" w:space="0" w:color="auto"/>
        <w:left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566"/>
      <w:gridCol w:w="566"/>
      <w:gridCol w:w="567"/>
      <w:gridCol w:w="567"/>
      <w:gridCol w:w="851"/>
      <w:gridCol w:w="567"/>
      <w:gridCol w:w="6228"/>
      <w:gridCol w:w="578"/>
    </w:tblGrid>
    <w:tr w:rsidR="00DE401F" w:rsidRPr="00370F77" w14:paraId="0BD04B59" w14:textId="77777777">
      <w:trPr>
        <w:cantSplit/>
        <w:trHeight w:hRule="exact" w:val="284"/>
        <w:jc w:val="right"/>
      </w:trPr>
      <w:tc>
        <w:tcPr>
          <w:tcW w:w="566" w:type="dxa"/>
          <w:tcBorders>
            <w:bottom w:val="single" w:sz="4" w:space="0" w:color="auto"/>
          </w:tcBorders>
        </w:tcPr>
        <w:p w14:paraId="58B1224B" w14:textId="77777777" w:rsidR="00DE401F" w:rsidRPr="00F92FAD" w:rsidRDefault="00DE401F" w:rsidP="00A44773">
          <w:pPr>
            <w:pStyle w:val="a6"/>
            <w:keepLines/>
          </w:pPr>
        </w:p>
      </w:tc>
      <w:tc>
        <w:tcPr>
          <w:tcW w:w="566" w:type="dxa"/>
          <w:tcBorders>
            <w:bottom w:val="single" w:sz="4" w:space="0" w:color="auto"/>
          </w:tcBorders>
        </w:tcPr>
        <w:p w14:paraId="1E7D82B2" w14:textId="77777777" w:rsidR="00DE401F" w:rsidRPr="00F92FAD" w:rsidRDefault="00DE401F" w:rsidP="00A44773">
          <w:pPr>
            <w:pStyle w:val="a6"/>
            <w:keepLines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500BAC46" w14:textId="77777777" w:rsidR="00DE401F" w:rsidRPr="00F92FAD" w:rsidRDefault="00DE401F" w:rsidP="00A44773">
          <w:pPr>
            <w:pStyle w:val="a6"/>
            <w:keepLines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6ADCC973" w14:textId="77777777" w:rsidR="00DE401F" w:rsidRPr="00F92FAD" w:rsidRDefault="00DE401F" w:rsidP="00A44773">
          <w:pPr>
            <w:pStyle w:val="a6"/>
            <w:keepLines/>
          </w:pPr>
        </w:p>
      </w:tc>
      <w:tc>
        <w:tcPr>
          <w:tcW w:w="851" w:type="dxa"/>
          <w:tcBorders>
            <w:bottom w:val="single" w:sz="4" w:space="0" w:color="auto"/>
          </w:tcBorders>
        </w:tcPr>
        <w:p w14:paraId="332940AE" w14:textId="77777777" w:rsidR="00DE401F" w:rsidRPr="00F92FAD" w:rsidRDefault="00DE401F" w:rsidP="00A44773">
          <w:pPr>
            <w:pStyle w:val="a6"/>
            <w:keepLines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50A32F72" w14:textId="77777777" w:rsidR="00DE401F" w:rsidRPr="00F92FAD" w:rsidRDefault="00DE401F" w:rsidP="00A44773">
          <w:pPr>
            <w:pStyle w:val="a6"/>
            <w:keepLines/>
          </w:pPr>
        </w:p>
      </w:tc>
      <w:tc>
        <w:tcPr>
          <w:tcW w:w="6228" w:type="dxa"/>
          <w:vMerge w:val="restart"/>
          <w:vAlign w:val="center"/>
        </w:tcPr>
        <w:p w14:paraId="1F601942" w14:textId="16C80CFA" w:rsidR="00DE401F" w:rsidRPr="00370F77" w:rsidRDefault="00DE401F" w:rsidP="00A44773">
          <w:pPr>
            <w:pStyle w:val="a6"/>
            <w:keepLines/>
            <w:jc w:val="center"/>
            <w:rPr>
              <w:i/>
              <w:sz w:val="24"/>
              <w:lang w:val="en-US"/>
            </w:rPr>
          </w:pPr>
          <w:r w:rsidRPr="00370F77">
            <w:rPr>
              <w:i/>
              <w:sz w:val="24"/>
              <w:lang w:val="en-US"/>
            </w:rPr>
            <w:fldChar w:fldCharType="begin"/>
          </w:r>
          <w:r w:rsidRPr="00370F77">
            <w:rPr>
              <w:i/>
              <w:sz w:val="24"/>
              <w:lang w:val="en-US"/>
            </w:rPr>
            <w:instrText xml:space="preserve"> DOCPROPERTY  DOCUMENT_NUMBER  \* MERGEFORMAT </w:instrText>
          </w:r>
          <w:r w:rsidR="00265A44">
            <w:rPr>
              <w:i/>
              <w:sz w:val="24"/>
              <w:lang w:val="en-US"/>
            </w:rPr>
            <w:fldChar w:fldCharType="separate"/>
          </w:r>
          <w:r w:rsidR="00265A44">
            <w:rPr>
              <w:i/>
              <w:sz w:val="24"/>
              <w:lang w:val="en-US"/>
            </w:rPr>
            <w:t>-------</w:t>
          </w:r>
          <w:r w:rsidRPr="00370F77">
            <w:rPr>
              <w:i/>
              <w:sz w:val="24"/>
              <w:lang w:val="en-US"/>
            </w:rPr>
            <w:fldChar w:fldCharType="end"/>
          </w:r>
        </w:p>
      </w:tc>
      <w:tc>
        <w:tcPr>
          <w:tcW w:w="578" w:type="dxa"/>
          <w:shd w:val="clear" w:color="auto" w:fill="auto"/>
          <w:noWrap/>
          <w:vAlign w:val="center"/>
        </w:tcPr>
        <w:p w14:paraId="44B5C195" w14:textId="77777777" w:rsidR="00DE401F" w:rsidRPr="00370F77" w:rsidRDefault="00DE401F" w:rsidP="00A44773">
          <w:pPr>
            <w:pStyle w:val="a6"/>
            <w:keepLines/>
            <w:spacing w:before="0"/>
            <w:rPr>
              <w:i/>
              <w:sz w:val="20"/>
              <w:szCs w:val="20"/>
            </w:rPr>
          </w:pPr>
          <w:r w:rsidRPr="00370F77">
            <w:rPr>
              <w:i/>
              <w:sz w:val="20"/>
              <w:szCs w:val="20"/>
            </w:rPr>
            <w:t>Лист</w:t>
          </w:r>
        </w:p>
      </w:tc>
    </w:tr>
    <w:tr w:rsidR="00DE401F" w:rsidRPr="00370F77" w14:paraId="7D492E25" w14:textId="77777777">
      <w:trPr>
        <w:cantSplit/>
        <w:trHeight w:hRule="exact" w:val="284"/>
        <w:jc w:val="right"/>
      </w:trPr>
      <w:tc>
        <w:tcPr>
          <w:tcW w:w="566" w:type="dxa"/>
          <w:tcBorders>
            <w:top w:val="single" w:sz="4" w:space="0" w:color="auto"/>
            <w:bottom w:val="single" w:sz="18" w:space="0" w:color="auto"/>
          </w:tcBorders>
        </w:tcPr>
        <w:p w14:paraId="50E73D1E" w14:textId="77777777" w:rsidR="00DE401F" w:rsidRDefault="00DE401F" w:rsidP="00A44773">
          <w:pPr>
            <w:pStyle w:val="a6"/>
            <w:keepLines/>
          </w:pPr>
        </w:p>
      </w:tc>
      <w:tc>
        <w:tcPr>
          <w:tcW w:w="566" w:type="dxa"/>
          <w:tcBorders>
            <w:top w:val="single" w:sz="4" w:space="0" w:color="auto"/>
            <w:bottom w:val="single" w:sz="18" w:space="0" w:color="auto"/>
          </w:tcBorders>
        </w:tcPr>
        <w:p w14:paraId="5220930C" w14:textId="77777777" w:rsidR="00DE401F" w:rsidRDefault="00DE401F" w:rsidP="00A44773">
          <w:pPr>
            <w:pStyle w:val="a6"/>
            <w:keepLines/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14:paraId="46B60375" w14:textId="77777777" w:rsidR="00DE401F" w:rsidRDefault="00DE401F" w:rsidP="00A44773">
          <w:pPr>
            <w:pStyle w:val="a6"/>
            <w:keepLines/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14:paraId="4FAF8003" w14:textId="77777777" w:rsidR="00DE401F" w:rsidRDefault="00DE401F" w:rsidP="00A44773">
          <w:pPr>
            <w:pStyle w:val="a6"/>
            <w:keepLines/>
          </w:pPr>
        </w:p>
      </w:tc>
      <w:tc>
        <w:tcPr>
          <w:tcW w:w="851" w:type="dxa"/>
          <w:tcBorders>
            <w:top w:val="single" w:sz="4" w:space="0" w:color="auto"/>
            <w:bottom w:val="single" w:sz="18" w:space="0" w:color="auto"/>
          </w:tcBorders>
        </w:tcPr>
        <w:p w14:paraId="1ACECB22" w14:textId="77777777" w:rsidR="00DE401F" w:rsidRDefault="00DE401F" w:rsidP="00A44773">
          <w:pPr>
            <w:pStyle w:val="a6"/>
            <w:keepLines/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14:paraId="0A539B3D" w14:textId="77777777" w:rsidR="00DE401F" w:rsidRDefault="00DE401F" w:rsidP="00A44773">
          <w:pPr>
            <w:pStyle w:val="a6"/>
            <w:keepLines/>
          </w:pPr>
        </w:p>
      </w:tc>
      <w:tc>
        <w:tcPr>
          <w:tcW w:w="6228" w:type="dxa"/>
          <w:vMerge/>
          <w:tcBorders>
            <w:bottom w:val="single" w:sz="18" w:space="0" w:color="auto"/>
          </w:tcBorders>
        </w:tcPr>
        <w:p w14:paraId="44773C5D" w14:textId="77777777" w:rsidR="00DE401F" w:rsidRDefault="00DE401F" w:rsidP="00A44773">
          <w:pPr>
            <w:pStyle w:val="a6"/>
            <w:keepLines/>
          </w:pPr>
        </w:p>
      </w:tc>
      <w:tc>
        <w:tcPr>
          <w:tcW w:w="578" w:type="dxa"/>
          <w:vMerge w:val="restart"/>
          <w:tcBorders>
            <w:bottom w:val="single" w:sz="18" w:space="0" w:color="auto"/>
          </w:tcBorders>
          <w:shd w:val="clear" w:color="auto" w:fill="auto"/>
          <w:vAlign w:val="center"/>
        </w:tcPr>
        <w:p w14:paraId="2D53A762" w14:textId="77777777" w:rsidR="00DE401F" w:rsidRPr="00370F77" w:rsidRDefault="00DE401F" w:rsidP="00A44773">
          <w:pPr>
            <w:pStyle w:val="a6"/>
            <w:keepLines/>
            <w:jc w:val="center"/>
            <w:rPr>
              <w:i/>
              <w:sz w:val="24"/>
            </w:rPr>
          </w:pPr>
          <w:r w:rsidRPr="00370F77">
            <w:rPr>
              <w:i/>
              <w:sz w:val="24"/>
            </w:rPr>
            <w:fldChar w:fldCharType="begin"/>
          </w:r>
          <w:r w:rsidRPr="00370F77">
            <w:rPr>
              <w:i/>
              <w:sz w:val="24"/>
            </w:rPr>
            <w:instrText xml:space="preserve"> PAGE  \* Arabic  \* MERGEFORMAT </w:instrText>
          </w:r>
          <w:r w:rsidRPr="00370F77">
            <w:rPr>
              <w:i/>
              <w:sz w:val="24"/>
            </w:rPr>
            <w:fldChar w:fldCharType="separate"/>
          </w:r>
          <w:r w:rsidR="00965365">
            <w:rPr>
              <w:i/>
              <w:noProof/>
              <w:sz w:val="24"/>
            </w:rPr>
            <w:t>2</w:t>
          </w:r>
          <w:r w:rsidRPr="00370F77">
            <w:rPr>
              <w:i/>
              <w:sz w:val="24"/>
            </w:rPr>
            <w:fldChar w:fldCharType="end"/>
          </w:r>
        </w:p>
      </w:tc>
    </w:tr>
    <w:tr w:rsidR="00DE401F" w:rsidRPr="00370F77" w14:paraId="60FC5A32" w14:textId="77777777">
      <w:trPr>
        <w:cantSplit/>
        <w:trHeight w:hRule="exact" w:val="284"/>
        <w:jc w:val="right"/>
      </w:trPr>
      <w:tc>
        <w:tcPr>
          <w:tcW w:w="566" w:type="dxa"/>
          <w:tcBorders>
            <w:top w:val="single" w:sz="18" w:space="0" w:color="auto"/>
          </w:tcBorders>
          <w:vAlign w:val="center"/>
        </w:tcPr>
        <w:p w14:paraId="7B7C2F95" w14:textId="77777777" w:rsidR="00DE401F" w:rsidRPr="00370F77" w:rsidRDefault="00DE401F" w:rsidP="00A44773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Изм.</w:t>
          </w:r>
        </w:p>
      </w:tc>
      <w:tc>
        <w:tcPr>
          <w:tcW w:w="566" w:type="dxa"/>
          <w:tcBorders>
            <w:top w:val="single" w:sz="18" w:space="0" w:color="auto"/>
          </w:tcBorders>
          <w:vAlign w:val="center"/>
        </w:tcPr>
        <w:p w14:paraId="663A67EE" w14:textId="77777777" w:rsidR="00DE401F" w:rsidRPr="00370F77" w:rsidRDefault="00DE401F" w:rsidP="00A44773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Код уч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14:paraId="69B1F897" w14:textId="77777777" w:rsidR="00DE401F" w:rsidRPr="00370F77" w:rsidRDefault="00DE401F" w:rsidP="00A44773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Лист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14:paraId="6B9A9E9B" w14:textId="77777777" w:rsidR="00DE401F" w:rsidRPr="00370F77" w:rsidRDefault="00DE401F" w:rsidP="00A44773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№ док</w:t>
          </w:r>
        </w:p>
      </w:tc>
      <w:tc>
        <w:tcPr>
          <w:tcW w:w="851" w:type="dxa"/>
          <w:tcBorders>
            <w:top w:val="single" w:sz="18" w:space="0" w:color="auto"/>
          </w:tcBorders>
          <w:vAlign w:val="center"/>
        </w:tcPr>
        <w:p w14:paraId="25C393C6" w14:textId="77777777" w:rsidR="00DE401F" w:rsidRPr="00370F77" w:rsidRDefault="00DE401F" w:rsidP="00A44773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14:paraId="5B08E952" w14:textId="77777777" w:rsidR="00DE401F" w:rsidRPr="00370F77" w:rsidRDefault="00DE401F" w:rsidP="00A44773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Дата</w:t>
          </w:r>
        </w:p>
      </w:tc>
      <w:tc>
        <w:tcPr>
          <w:tcW w:w="6228" w:type="dxa"/>
          <w:vMerge/>
          <w:tcBorders>
            <w:top w:val="single" w:sz="18" w:space="0" w:color="auto"/>
          </w:tcBorders>
          <w:vAlign w:val="center"/>
        </w:tcPr>
        <w:p w14:paraId="7FEBD92F" w14:textId="77777777" w:rsidR="00DE401F" w:rsidRDefault="00DE401F" w:rsidP="00A44773">
          <w:pPr>
            <w:pStyle w:val="a6"/>
            <w:keepLines/>
            <w:spacing w:before="0"/>
            <w:jc w:val="center"/>
          </w:pPr>
        </w:p>
      </w:tc>
      <w:tc>
        <w:tcPr>
          <w:tcW w:w="578" w:type="dxa"/>
          <w:vMerge/>
          <w:tcBorders>
            <w:top w:val="single" w:sz="18" w:space="0" w:color="auto"/>
          </w:tcBorders>
          <w:shd w:val="clear" w:color="auto" w:fill="auto"/>
          <w:vAlign w:val="center"/>
        </w:tcPr>
        <w:p w14:paraId="15F7DD95" w14:textId="77777777" w:rsidR="00DE401F" w:rsidRDefault="00DE401F" w:rsidP="00A44773">
          <w:pPr>
            <w:pStyle w:val="a6"/>
            <w:keepLines/>
            <w:spacing w:before="0"/>
            <w:jc w:val="center"/>
          </w:pPr>
        </w:p>
      </w:tc>
    </w:tr>
  </w:tbl>
  <w:p w14:paraId="4C1D0B6D" w14:textId="5CFD5306" w:rsidR="00F92FAD" w:rsidRPr="0074429B" w:rsidRDefault="00265A44" w:rsidP="0074429B">
    <w:pPr>
      <w:pStyle w:val="a6"/>
      <w:spacing w:before="0"/>
      <w:rPr>
        <w:sz w:val="2"/>
        <w:szCs w:val="2"/>
      </w:rPr>
    </w:pP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9D821B9" wp14:editId="3EA1B72F">
              <wp:simplePos x="0" y="0"/>
              <wp:positionH relativeFrom="column">
                <wp:posOffset>-461010</wp:posOffset>
              </wp:positionH>
              <wp:positionV relativeFrom="paragraph">
                <wp:posOffset>27305</wp:posOffset>
              </wp:positionV>
              <wp:extent cx="434340" cy="0"/>
              <wp:effectExtent l="0" t="0" r="0" b="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434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AEFD9F" id="Line 12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3pt,2.15pt" to="-2.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" strokeweight="2.2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jc w:val="right"/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565"/>
      <w:gridCol w:w="565"/>
      <w:gridCol w:w="564"/>
      <w:gridCol w:w="559"/>
      <w:gridCol w:w="851"/>
      <w:gridCol w:w="553"/>
      <w:gridCol w:w="3970"/>
      <w:gridCol w:w="850"/>
      <w:gridCol w:w="851"/>
      <w:gridCol w:w="1162"/>
    </w:tblGrid>
    <w:tr w:rsidR="00DE401F" w14:paraId="15EF1187" w14:textId="77777777" w:rsidTr="00D633B7">
      <w:trPr>
        <w:cantSplit/>
        <w:trHeight w:hRule="exact" w:val="284"/>
        <w:jc w:val="right"/>
      </w:trPr>
      <w:tc>
        <w:tcPr>
          <w:tcW w:w="565" w:type="dxa"/>
          <w:tcBorders>
            <w:top w:val="single" w:sz="18" w:space="0" w:color="auto"/>
            <w:left w:val="nil"/>
            <w:bottom w:val="single" w:sz="4" w:space="0" w:color="auto"/>
            <w:right w:val="single" w:sz="18" w:space="0" w:color="auto"/>
          </w:tcBorders>
        </w:tcPr>
        <w:p w14:paraId="499FDC86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4DBEB28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53D91547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4A122407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4FCF537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757FC32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572F35D" w14:textId="78DC47DC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8"/>
              <w:szCs w:val="28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DOCPROPERTY  DOCUMENT_NUMBER  \* MERGEFORMAT </w:instrText>
          </w:r>
          <w:r w:rsidRPr="00F47BCF">
            <w:rPr>
              <w:i/>
              <w:sz w:val="24"/>
            </w:rPr>
            <w:fldChar w:fldCharType="separate"/>
          </w:r>
          <w:r w:rsidR="00265A44">
            <w:rPr>
              <w:i/>
              <w:sz w:val="24"/>
            </w:rPr>
            <w:t>-------</w:t>
          </w:r>
          <w:r w:rsidRPr="00F47BCF">
            <w:rPr>
              <w:i/>
              <w:sz w:val="24"/>
            </w:rPr>
            <w:fldChar w:fldCharType="end"/>
          </w:r>
        </w:p>
      </w:tc>
    </w:tr>
    <w:tr w:rsidR="00DE401F" w14:paraId="17F2D28F" w14:textId="77777777" w:rsidTr="00D633B7">
      <w:trPr>
        <w:cantSplit/>
        <w:trHeight w:hRule="exact" w:val="284"/>
        <w:jc w:val="right"/>
      </w:trPr>
      <w:tc>
        <w:tcPr>
          <w:tcW w:w="565" w:type="dxa"/>
          <w:tcBorders>
            <w:top w:val="single" w:sz="4" w:space="0" w:color="auto"/>
            <w:left w:val="nil"/>
            <w:bottom w:val="single" w:sz="4" w:space="0" w:color="auto"/>
            <w:right w:val="single" w:sz="18" w:space="0" w:color="auto"/>
          </w:tcBorders>
        </w:tcPr>
        <w:p w14:paraId="0F801A40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407BB130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4495128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BBB59C0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6EFC03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5C6A9DF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16FC559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8"/>
              <w:szCs w:val="28"/>
            </w:rPr>
          </w:pPr>
        </w:p>
      </w:tc>
    </w:tr>
    <w:tr w:rsidR="00DE401F" w14:paraId="612FA231" w14:textId="77777777" w:rsidTr="00D633B7">
      <w:trPr>
        <w:cantSplit/>
        <w:trHeight w:hRule="exact" w:val="284"/>
        <w:jc w:val="right"/>
      </w:trPr>
      <w:tc>
        <w:tcPr>
          <w:tcW w:w="565" w:type="dxa"/>
          <w:tcBorders>
            <w:top w:val="single" w:sz="4" w:space="0" w:color="auto"/>
            <w:left w:val="nil"/>
            <w:bottom w:val="single" w:sz="4" w:space="0" w:color="auto"/>
            <w:right w:val="single" w:sz="18" w:space="0" w:color="auto"/>
          </w:tcBorders>
        </w:tcPr>
        <w:p w14:paraId="598468A7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47AFAB0E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421081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67FE53A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389BD08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625C961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2AB502C" w14:textId="4D2FA625" w:rsidR="00DE401F" w:rsidRPr="00F47BCF" w:rsidRDefault="00DE401F" w:rsidP="00A44773">
          <w:pPr>
            <w:pStyle w:val="a6"/>
            <w:keepLines/>
            <w:suppressAutoHyphens/>
            <w:spacing w:before="0"/>
            <w:jc w:val="center"/>
            <w:rPr>
              <w:i/>
              <w:sz w:val="24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DOCPROPERTY  CUSTOMER_NAME  \* MERGEFORMAT </w:instrText>
          </w:r>
          <w:r w:rsidRPr="00F47BCF">
            <w:rPr>
              <w:i/>
              <w:sz w:val="24"/>
            </w:rPr>
            <w:fldChar w:fldCharType="end"/>
          </w:r>
        </w:p>
      </w:tc>
    </w:tr>
    <w:tr w:rsidR="00DE401F" w14:paraId="36FA7DB1" w14:textId="77777777" w:rsidTr="00D633B7">
      <w:trPr>
        <w:cantSplit/>
        <w:trHeight w:hRule="exact" w:val="284"/>
        <w:jc w:val="right"/>
      </w:trPr>
      <w:tc>
        <w:tcPr>
          <w:tcW w:w="565" w:type="dxa"/>
          <w:tcBorders>
            <w:top w:val="single" w:sz="4" w:space="0" w:color="auto"/>
            <w:left w:val="nil"/>
            <w:bottom w:val="single" w:sz="18" w:space="0" w:color="auto"/>
            <w:right w:val="single" w:sz="18" w:space="0" w:color="auto"/>
          </w:tcBorders>
        </w:tcPr>
        <w:p w14:paraId="7B6E1574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939F34F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F37F464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0A7803D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4EF6AD2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E1B8C8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17A96DD" w14:textId="77777777" w:rsidR="00DE401F" w:rsidRPr="00F47BCF" w:rsidRDefault="00DE401F" w:rsidP="00A44773">
          <w:pPr>
            <w:pStyle w:val="a6"/>
            <w:keepLines/>
            <w:suppressAutoHyphens/>
            <w:rPr>
              <w:i/>
            </w:rPr>
          </w:pPr>
        </w:p>
      </w:tc>
    </w:tr>
    <w:tr w:rsidR="00DE401F" w14:paraId="6300B834" w14:textId="77777777" w:rsidTr="00D633B7">
      <w:trPr>
        <w:cantSplit/>
        <w:trHeight w:hRule="exact" w:val="284"/>
        <w:jc w:val="right"/>
      </w:trPr>
      <w:tc>
        <w:tcPr>
          <w:tcW w:w="565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14:paraId="42B4CE3C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Cs w:val="16"/>
            </w:rPr>
          </w:pPr>
          <w:r w:rsidRPr="00F47BCF">
            <w:rPr>
              <w:i/>
              <w:szCs w:val="16"/>
            </w:rPr>
            <w:t>Изм.</w:t>
          </w:r>
        </w:p>
      </w:tc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D58B2F5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Cs w:val="16"/>
            </w:rPr>
          </w:pPr>
          <w:r w:rsidRPr="00F47BCF">
            <w:rPr>
              <w:i/>
              <w:szCs w:val="16"/>
            </w:rPr>
            <w:t>Кол.уч</w:t>
          </w: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ED62EB4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Cs w:val="16"/>
            </w:rPr>
          </w:pPr>
          <w:r w:rsidRPr="00F47BCF">
            <w:rPr>
              <w:i/>
              <w:szCs w:val="16"/>
            </w:rPr>
            <w:t>Лист</w:t>
          </w:r>
        </w:p>
      </w:tc>
      <w:tc>
        <w:tcPr>
          <w:tcW w:w="5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9CA9718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Cs w:val="16"/>
            </w:rPr>
          </w:pPr>
          <w:r w:rsidRPr="00F47BCF">
            <w:rPr>
              <w:i/>
              <w:szCs w:val="16"/>
            </w:rPr>
            <w:t>№ док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C13362F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Cs w:val="16"/>
            </w:rPr>
          </w:pPr>
          <w:r w:rsidRPr="00F47BCF">
            <w:rPr>
              <w:i/>
              <w:szCs w:val="16"/>
            </w:rPr>
            <w:t>Подпись</w:t>
          </w: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81260F8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Cs w:val="16"/>
            </w:rPr>
          </w:pPr>
          <w:r w:rsidRPr="00F47BCF">
            <w:rPr>
              <w:i/>
              <w:szCs w:val="16"/>
            </w:rPr>
            <w:t>Д</w:t>
          </w:r>
          <w:r w:rsidRPr="00F47BCF">
            <w:rPr>
              <w:i/>
              <w:szCs w:val="16"/>
            </w:rPr>
            <w:t>а</w:t>
          </w:r>
          <w:r w:rsidRPr="00F47BCF">
            <w:rPr>
              <w:i/>
              <w:szCs w:val="16"/>
            </w:rPr>
            <w:t>та</w:t>
          </w: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41EF743" w14:textId="77777777" w:rsidR="00DE401F" w:rsidRPr="00F47BCF" w:rsidRDefault="00DE401F" w:rsidP="00A44773">
          <w:pPr>
            <w:pStyle w:val="a6"/>
            <w:keepLines/>
            <w:suppressAutoHyphens/>
            <w:spacing w:before="0"/>
            <w:jc w:val="center"/>
            <w:rPr>
              <w:i/>
            </w:rPr>
          </w:pPr>
        </w:p>
      </w:tc>
    </w:tr>
    <w:tr w:rsidR="00DE401F" w14:paraId="3C8B0AB9" w14:textId="77777777" w:rsidTr="00D633B7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18" w:space="0" w:color="auto"/>
            <w:left w:val="nil"/>
            <w:bottom w:val="single" w:sz="4" w:space="0" w:color="auto"/>
            <w:right w:val="single" w:sz="18" w:space="0" w:color="auto"/>
          </w:tcBorders>
          <w:vAlign w:val="center"/>
        </w:tcPr>
        <w:p w14:paraId="2DA78E44" w14:textId="77777777" w:rsidR="00DE401F" w:rsidRPr="00F47BCF" w:rsidRDefault="00DE401F" w:rsidP="00D633B7">
          <w:pPr>
            <w:pStyle w:val="a6"/>
            <w:keepLines/>
            <w:spacing w:before="0"/>
            <w:ind w:left="57"/>
            <w:rPr>
              <w:i/>
              <w:szCs w:val="16"/>
            </w:rPr>
          </w:pPr>
          <w:r w:rsidRPr="00F47BCF">
            <w:rPr>
              <w:i/>
              <w:szCs w:val="16"/>
            </w:rPr>
            <w:t>Разработал</w:t>
          </w:r>
        </w:p>
      </w:tc>
      <w:tc>
        <w:tcPr>
          <w:tcW w:w="1123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10098559" w14:textId="4FC3EB6B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  <w:r w:rsidRPr="00F47BCF">
            <w:rPr>
              <w:i/>
            </w:rPr>
            <w:fldChar w:fldCharType="begin"/>
          </w:r>
          <w:r w:rsidRPr="00F47BCF">
            <w:rPr>
              <w:i/>
            </w:rPr>
            <w:instrText xml:space="preserve"> DOCPROPERTY  DEVELOPER  \* MERGEFORMAT </w:instrText>
          </w:r>
          <w:r w:rsidRPr="00F47BCF"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584D551D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9C712B4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5253CB6" w14:textId="5BA6B0B5" w:rsidR="00DE401F" w:rsidRPr="00F47BCF" w:rsidRDefault="00DE401F" w:rsidP="00A44773">
          <w:pPr>
            <w:pStyle w:val="a6"/>
            <w:keepLines/>
            <w:suppressAutoHyphens/>
            <w:spacing w:before="0"/>
            <w:jc w:val="center"/>
            <w:rPr>
              <w:i/>
              <w:sz w:val="24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DOCPROPERTY  PROJECT_NAME  \* MERGEFORMAT </w:instrText>
          </w:r>
          <w:r w:rsidRPr="00F47BCF">
            <w:rPr>
              <w:i/>
              <w:sz w:val="24"/>
            </w:rPr>
            <w:fldChar w:fldCharType="end"/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096EA3C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F47BCF">
            <w:rPr>
              <w:i/>
              <w:sz w:val="20"/>
              <w:szCs w:val="20"/>
            </w:rPr>
            <w:t>Стадия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8A4CAA7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F47BCF">
            <w:rPr>
              <w:i/>
              <w:sz w:val="20"/>
              <w:szCs w:val="20"/>
            </w:rPr>
            <w:t>Лист</w:t>
          </w:r>
        </w:p>
      </w:tc>
      <w:tc>
        <w:tcPr>
          <w:tcW w:w="116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FF2DC1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F47BCF">
            <w:rPr>
              <w:i/>
              <w:sz w:val="20"/>
              <w:szCs w:val="20"/>
            </w:rPr>
            <w:t>Листов</w:t>
          </w:r>
        </w:p>
      </w:tc>
    </w:tr>
    <w:tr w:rsidR="00DE401F" w14:paraId="6617A974" w14:textId="77777777" w:rsidTr="00D633B7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8" w:space="0" w:color="auto"/>
          </w:tcBorders>
          <w:vAlign w:val="center"/>
        </w:tcPr>
        <w:p w14:paraId="3D272B3B" w14:textId="77777777" w:rsidR="00DE401F" w:rsidRPr="00F47BCF" w:rsidRDefault="00DE401F" w:rsidP="00D633B7">
          <w:pPr>
            <w:pStyle w:val="a6"/>
            <w:keepLines/>
            <w:spacing w:before="0"/>
            <w:ind w:left="57"/>
            <w:rPr>
              <w:i/>
              <w:szCs w:val="16"/>
            </w:rPr>
          </w:pPr>
          <w:r w:rsidRPr="00F47BCF">
            <w:rPr>
              <w:i/>
              <w:szCs w:val="16"/>
            </w:rPr>
            <w:t>Проверил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22B24FFA" w14:textId="3D891CBA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  <w:r w:rsidRPr="00F47BCF">
            <w:rPr>
              <w:i/>
            </w:rPr>
            <w:fldChar w:fldCharType="begin"/>
          </w:r>
          <w:r w:rsidRPr="00F47BCF">
            <w:rPr>
              <w:i/>
            </w:rPr>
            <w:instrText xml:space="preserve"> DOCPROPERTY  CHECK  \* MERGEFORMAT </w:instrText>
          </w:r>
          <w:r w:rsidRPr="00F47BCF"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DB2DF9F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42399A46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6E03C28" w14:textId="77777777" w:rsidR="00DE401F" w:rsidRPr="00F47BCF" w:rsidRDefault="00DE401F" w:rsidP="00A44773">
          <w:pPr>
            <w:pStyle w:val="a6"/>
            <w:keepLines/>
            <w:suppressAutoHyphens/>
            <w:spacing w:before="0"/>
            <w:rPr>
              <w:i/>
            </w:rPr>
          </w:pPr>
        </w:p>
      </w:tc>
      <w:tc>
        <w:tcPr>
          <w:tcW w:w="850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370A45F" w14:textId="72D05D64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4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DOCPROPERTY  PS  \* MERGEFORMAT </w:instrText>
          </w:r>
          <w:r w:rsidRPr="00F47BCF">
            <w:rPr>
              <w:i/>
              <w:sz w:val="24"/>
            </w:rPr>
            <w:fldChar w:fldCharType="end"/>
          </w:r>
        </w:p>
      </w:tc>
      <w:tc>
        <w:tcPr>
          <w:tcW w:w="851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35EA230" w14:textId="77D930E1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4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DOCPROPERTY  DOCUMENT_PAGE  \* MERGEFORMAT </w:instrText>
          </w:r>
          <w:r w:rsidRPr="00F47BCF">
            <w:rPr>
              <w:i/>
              <w:sz w:val="24"/>
            </w:rPr>
            <w:fldChar w:fldCharType="end"/>
          </w:r>
        </w:p>
      </w:tc>
      <w:tc>
        <w:tcPr>
          <w:tcW w:w="116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080BE78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4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NUMPAGES   \* MERGEFORMAT </w:instrText>
          </w:r>
          <w:r w:rsidRPr="00F47BCF">
            <w:rPr>
              <w:i/>
              <w:sz w:val="24"/>
            </w:rPr>
            <w:fldChar w:fldCharType="separate"/>
          </w:r>
          <w:r w:rsidR="00D633B7">
            <w:rPr>
              <w:i/>
              <w:noProof/>
              <w:sz w:val="24"/>
            </w:rPr>
            <w:t>1</w:t>
          </w:r>
          <w:r w:rsidRPr="00F47BCF">
            <w:rPr>
              <w:i/>
              <w:sz w:val="24"/>
            </w:rPr>
            <w:fldChar w:fldCharType="end"/>
          </w:r>
        </w:p>
      </w:tc>
    </w:tr>
    <w:tr w:rsidR="00DE401F" w14:paraId="5F64D161" w14:textId="77777777" w:rsidTr="00D633B7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8" w:space="0" w:color="auto"/>
          </w:tcBorders>
          <w:vAlign w:val="center"/>
        </w:tcPr>
        <w:p w14:paraId="34CCB942" w14:textId="77777777" w:rsidR="00DE401F" w:rsidRPr="00F47BCF" w:rsidRDefault="00DE401F" w:rsidP="00D633B7">
          <w:pPr>
            <w:pStyle w:val="a6"/>
            <w:keepLines/>
            <w:spacing w:before="0"/>
            <w:ind w:left="57"/>
            <w:rPr>
              <w:i/>
              <w:szCs w:val="16"/>
            </w:rPr>
          </w:pPr>
          <w:r w:rsidRPr="00F47BCF">
            <w:rPr>
              <w:i/>
              <w:szCs w:val="16"/>
            </w:rPr>
            <w:t>Нач. отдела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2CEBF06B" w14:textId="2A1F5356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  <w:r w:rsidRPr="00F47BCF">
            <w:rPr>
              <w:i/>
            </w:rPr>
            <w:fldChar w:fldCharType="begin"/>
          </w:r>
          <w:r w:rsidRPr="00F47BCF">
            <w:rPr>
              <w:i/>
            </w:rPr>
            <w:instrText xml:space="preserve"> DOCPROPERTY  DEP_MNG  \* MERGEFORMAT </w:instrText>
          </w:r>
          <w:r w:rsidRPr="00F47BCF"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7311BC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437C4378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1353B46" w14:textId="77777777" w:rsidR="00DE401F" w:rsidRPr="00F47BCF" w:rsidRDefault="00DE401F" w:rsidP="00A44773">
          <w:pPr>
            <w:pStyle w:val="a6"/>
            <w:keepLines/>
            <w:suppressAutoHyphens/>
            <w:spacing w:before="0"/>
            <w:rPr>
              <w:i/>
            </w:rPr>
          </w:pPr>
        </w:p>
      </w:tc>
      <w:tc>
        <w:tcPr>
          <w:tcW w:w="850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22F9664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851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6A94961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1162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770D9EB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</w:tr>
    <w:tr w:rsidR="00DE401F" w14:paraId="0E3BF137" w14:textId="77777777" w:rsidTr="00D633B7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8" w:space="0" w:color="auto"/>
          </w:tcBorders>
          <w:vAlign w:val="center"/>
        </w:tcPr>
        <w:p w14:paraId="39C15B3E" w14:textId="77777777" w:rsidR="00DE401F" w:rsidRPr="00F47BCF" w:rsidRDefault="00DE401F" w:rsidP="00D633B7">
          <w:pPr>
            <w:pStyle w:val="a6"/>
            <w:keepLines/>
            <w:spacing w:before="0"/>
            <w:ind w:left="57"/>
            <w:rPr>
              <w:i/>
              <w:szCs w:val="16"/>
            </w:rPr>
          </w:pPr>
          <w:r w:rsidRPr="00F47BCF">
            <w:rPr>
              <w:i/>
              <w:szCs w:val="16"/>
            </w:rPr>
            <w:t>Утвердил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49D62DAB" w14:textId="6012A7F4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  <w:r w:rsidRPr="00F47BCF">
            <w:rPr>
              <w:i/>
            </w:rPr>
            <w:fldChar w:fldCharType="begin"/>
          </w:r>
          <w:r w:rsidRPr="00F47BCF">
            <w:rPr>
              <w:i/>
            </w:rPr>
            <w:instrText xml:space="preserve"> DOCPROPERTY  CONFIRM  \* MERGEFORMAT </w:instrText>
          </w:r>
          <w:r w:rsidRPr="00F47BCF"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8A2D249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596A1A34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567C1501" w14:textId="20DE28EA" w:rsidR="00DE401F" w:rsidRPr="00F47BCF" w:rsidRDefault="00DE401F" w:rsidP="00A44773">
          <w:pPr>
            <w:pStyle w:val="a6"/>
            <w:keepLines/>
            <w:suppressAutoHyphens/>
            <w:spacing w:before="0"/>
            <w:jc w:val="center"/>
            <w:rPr>
              <w:i/>
              <w:sz w:val="24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DOCPROPERTY  DOCUMENT_TITLE  \* MERGEFORMAT </w:instrText>
          </w:r>
          <w:r w:rsidRPr="00F47BCF">
            <w:rPr>
              <w:i/>
              <w:sz w:val="24"/>
            </w:rPr>
            <w:fldChar w:fldCharType="separate"/>
          </w:r>
          <w:r w:rsidR="00265A44">
            <w:rPr>
              <w:i/>
              <w:sz w:val="24"/>
            </w:rPr>
            <w:t>Экспликация помещений</w:t>
          </w:r>
          <w:r w:rsidRPr="00F47BCF">
            <w:rPr>
              <w:i/>
              <w:sz w:val="24"/>
            </w:rPr>
            <w:fldChar w:fldCharType="end"/>
          </w:r>
        </w:p>
      </w:tc>
      <w:tc>
        <w:tcPr>
          <w:tcW w:w="2863" w:type="dxa"/>
          <w:gridSpan w:val="3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713EB894" w14:textId="4077F553" w:rsidR="00DE401F" w:rsidRPr="00F47BCF" w:rsidRDefault="00DE401F" w:rsidP="00A44773">
          <w:pPr>
            <w:pStyle w:val="a6"/>
            <w:keepLines/>
            <w:suppressLineNumbers/>
            <w:spacing w:before="0"/>
            <w:jc w:val="center"/>
            <w:rPr>
              <w:i/>
              <w:sz w:val="24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DOCPROPERTY  EXECUTOR_NAME  \* MERGEFORMAT </w:instrText>
          </w:r>
          <w:r w:rsidRPr="00F47BCF">
            <w:rPr>
              <w:i/>
              <w:sz w:val="24"/>
            </w:rPr>
            <w:fldChar w:fldCharType="end"/>
          </w:r>
        </w:p>
      </w:tc>
    </w:tr>
    <w:tr w:rsidR="00DE401F" w14:paraId="7CE7975B" w14:textId="77777777" w:rsidTr="00D633B7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8" w:space="0" w:color="auto"/>
          </w:tcBorders>
          <w:vAlign w:val="center"/>
        </w:tcPr>
        <w:p w14:paraId="2CA190BD" w14:textId="77777777" w:rsidR="00DE401F" w:rsidRPr="00F47BCF" w:rsidRDefault="00DE401F" w:rsidP="00D633B7">
          <w:pPr>
            <w:pStyle w:val="a6"/>
            <w:keepLines/>
            <w:spacing w:before="0"/>
            <w:ind w:left="57"/>
            <w:rPr>
              <w:i/>
            </w:rPr>
          </w:pPr>
          <w:r w:rsidRPr="00F47BCF">
            <w:rPr>
              <w:i/>
            </w:rPr>
            <w:t>Н. контроль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4D3A809F" w14:textId="2EE99132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  <w:r w:rsidRPr="00F47BCF">
            <w:rPr>
              <w:i/>
            </w:rPr>
            <w:fldChar w:fldCharType="begin"/>
          </w:r>
          <w:r w:rsidRPr="00F47BCF">
            <w:rPr>
              <w:i/>
            </w:rPr>
            <w:instrText xml:space="preserve"> DOCPROPERTY  NCONTROL  \* MERGEFORMAT </w:instrText>
          </w:r>
          <w:r w:rsidRPr="00F47BCF"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5865250F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B4B8D5C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5C7AE540" w14:textId="77777777" w:rsidR="00DE401F" w:rsidRDefault="00DE401F" w:rsidP="00A44773">
          <w:pPr>
            <w:pStyle w:val="a6"/>
            <w:keepLines/>
          </w:pPr>
        </w:p>
      </w:tc>
      <w:tc>
        <w:tcPr>
          <w:tcW w:w="2863" w:type="dxa"/>
          <w:gridSpan w:val="3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71B9B87D" w14:textId="77777777" w:rsidR="00DE401F" w:rsidRDefault="00DE401F" w:rsidP="00A44773">
          <w:pPr>
            <w:pStyle w:val="a6"/>
            <w:keepLines/>
          </w:pPr>
        </w:p>
      </w:tc>
    </w:tr>
    <w:tr w:rsidR="00DE401F" w14:paraId="6F8D4551" w14:textId="77777777" w:rsidTr="00D633B7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nil"/>
            <w:bottom w:val="nil"/>
            <w:right w:val="single" w:sz="18" w:space="0" w:color="auto"/>
          </w:tcBorders>
          <w:vAlign w:val="center"/>
        </w:tcPr>
        <w:p w14:paraId="5BA67950" w14:textId="77777777" w:rsidR="00DE401F" w:rsidRPr="00F47BCF" w:rsidRDefault="00DE401F" w:rsidP="00D633B7">
          <w:pPr>
            <w:pStyle w:val="a6"/>
            <w:keepLines/>
            <w:spacing w:before="0"/>
            <w:ind w:left="57"/>
            <w:rPr>
              <w:i/>
            </w:rPr>
          </w:pP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C88EAA0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4B9DB991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7CE4C76A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6FC3223E" w14:textId="77777777" w:rsidR="00DE401F" w:rsidRDefault="00DE401F" w:rsidP="00A44773">
          <w:pPr>
            <w:pStyle w:val="a6"/>
            <w:keepLines/>
          </w:pPr>
        </w:p>
      </w:tc>
      <w:tc>
        <w:tcPr>
          <w:tcW w:w="2863" w:type="dxa"/>
          <w:gridSpan w:val="3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2C05A4BA" w14:textId="77777777" w:rsidR="00DE401F" w:rsidRDefault="00DE401F" w:rsidP="00A44773">
          <w:pPr>
            <w:pStyle w:val="a6"/>
            <w:keepLines/>
          </w:pPr>
        </w:p>
      </w:tc>
    </w:tr>
  </w:tbl>
  <w:p w14:paraId="19A914C9" w14:textId="64BF541C" w:rsidR="00F92FAD" w:rsidRPr="00CE4CAA" w:rsidRDefault="00265A44" w:rsidP="0074429B">
    <w:pPr>
      <w:pStyle w:val="a6"/>
      <w:spacing w:before="0"/>
      <w:rPr>
        <w:sz w:val="2"/>
        <w:szCs w:val="2"/>
      </w:rPr>
    </w:pPr>
    <w:r>
      <w:rPr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6392858E" wp14:editId="276B91A6">
              <wp:simplePos x="0" y="0"/>
              <wp:positionH relativeFrom="column">
                <wp:posOffset>-545465</wp:posOffset>
              </wp:positionH>
              <wp:positionV relativeFrom="paragraph">
                <wp:posOffset>-5408295</wp:posOffset>
              </wp:positionV>
              <wp:extent cx="523875" cy="5438775"/>
              <wp:effectExtent l="0" t="0" r="0" b="0"/>
              <wp:wrapNone/>
              <wp:docPr id="1" name="Группа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23875" cy="5438775"/>
                        <a:chOff x="3289" y="0"/>
                        <a:chExt cx="523898" cy="5440680"/>
                      </a:xfrm>
                    </wpg:grpSpPr>
                    <wps:wsp>
                      <wps:cNvPr id="2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3289" y="0"/>
                          <a:ext cx="522431" cy="23812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E5919" w14:textId="77777777" w:rsidR="00D633B7" w:rsidRPr="00B000B9" w:rsidRDefault="00D633B7" w:rsidP="00D633B7">
                            <w:pPr>
                              <w:pStyle w:val="12"/>
                              <w:jc w:val="left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B000B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Согласов</w:t>
                            </w:r>
                            <w:r w:rsidRPr="00B000B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B000B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но:</w:t>
                            </w:r>
                          </w:p>
                        </w:txbxContent>
                      </wps:txbx>
                      <wps:bodyPr rot="0" vert="vert270" wrap="square" lIns="0" tIns="45720" rIns="0" bIns="45720" anchor="t" anchorCtr="0" upright="1">
                        <a:noAutofit/>
                      </wps:bodyPr>
                    </wps:wsp>
                    <wpg:grpSp>
                      <wpg:cNvPr id="3" name="Группа 1"/>
                      <wpg:cNvGrpSpPr>
                        <a:grpSpLocks/>
                      </wpg:cNvGrpSpPr>
                      <wpg:grpSpPr bwMode="auto">
                        <a:xfrm>
                          <a:off x="95387" y="0"/>
                          <a:ext cx="431800" cy="5440680"/>
                          <a:chOff x="4242" y="5086"/>
                          <a:chExt cx="680" cy="8568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4366" y="5086"/>
                            <a:ext cx="0" cy="3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4635" y="5086"/>
                            <a:ext cx="0" cy="3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366" y="7665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366" y="6526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366" y="5666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242" y="8836"/>
                            <a:ext cx="680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F2868A" w14:textId="77777777" w:rsidR="00D633B7" w:rsidRPr="00B000B9" w:rsidRDefault="00D633B7" w:rsidP="00D633B7">
                              <w:pPr>
                                <w:jc w:val="center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B000B9">
                                <w:rPr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42" y="12237"/>
                            <a:ext cx="680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3DD41F8" w14:textId="77777777" w:rsidR="00D633B7" w:rsidRPr="00B000B9" w:rsidRDefault="00D633B7" w:rsidP="00D633B7">
                              <w:pPr>
                                <w:pStyle w:val="100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000B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242" y="10253"/>
                            <a:ext cx="680" cy="198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E2A34A" w14:textId="77777777" w:rsidR="00D633B7" w:rsidRPr="00B000B9" w:rsidRDefault="00D633B7" w:rsidP="00D633B7">
                              <w:pPr>
                                <w:pStyle w:val="100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000B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4525" y="8836"/>
                            <a:ext cx="4" cy="4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92858E" id="Группа 17" o:spid="_x0000_s1027" style="position:absolute;margin-left:-42.95pt;margin-top:-425.85pt;width:41.25pt;height:428.25pt;z-index:251658752" coordorigin="32" coordsize="5238,54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32;width:5225;height:23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" strokeweight="1.5pt">
                <v:textbox style="layout-flow:vertical;mso-layout-flow-alt:bottom-to-top" inset="0,,0">
                  <w:txbxContent>
                    <w:p w14:paraId="125E5919" w14:textId="77777777" w:rsidR="00D633B7" w:rsidRPr="00B000B9" w:rsidRDefault="00D633B7" w:rsidP="00D633B7">
                      <w:pPr>
                        <w:pStyle w:val="12"/>
                        <w:jc w:val="left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B000B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Согласов</w:t>
                      </w:r>
                      <w:r w:rsidRPr="00B000B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B000B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но:</w:t>
                      </w:r>
                    </w:p>
                  </w:txbxContent>
                </v:textbox>
              </v:shape>
              <v:group id="Группа 1" o:spid="_x0000_s1029" style="position:absolute;left:953;width:4318;height:54406" coordorigin="4242,5086" coordsize="680,8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line id="Line 4" o:spid="_x0000_s1030" style="position:absolute;flip:y;visibility:visible;mso-wrap-style:square" from="4366,5086" to="4366,8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  <v:line id="Line 5" o:spid="_x0000_s1031" style="position:absolute;flip:y;visibility:visible;mso-wrap-style:square" from="4635,5086" to="4635,8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6" o:spid="_x0000_s1032" style="position:absolute;visibility:visible;mso-wrap-style:square" from="4366,7665" to="4922,7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7" o:spid="_x0000_s1033" style="position:absolute;visibility:visible;mso-wrap-style:square" from="4366,6526" to="4922,6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8" o:spid="_x0000_s1034" style="position:absolute;visibility:visible;mso-wrap-style:square" from="4366,5666" to="4922,5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shape id="Text Box 10" o:spid="_x0000_s1035" type="#_x0000_t202" style="position:absolute;left:4242;top:8836;width:680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" filled="f" strokeweight="1.5pt">
                  <v:textbox style="layout-flow:vertical;mso-layout-flow-alt:bottom-to-top" inset="0,,0">
                    <w:txbxContent>
                      <w:p w14:paraId="5EF2868A" w14:textId="77777777" w:rsidR="00D633B7" w:rsidRPr="00B000B9" w:rsidRDefault="00D633B7" w:rsidP="00D633B7"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 w:rsidRPr="00B000B9">
                          <w:rPr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11" o:spid="_x0000_s1036" type="#_x0000_t202" style="position:absolute;left:4242;top:12237;width:680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" filled="f" strokeweight="1.5pt">
                  <v:textbox style="layout-flow:vertical;mso-layout-flow-alt:bottom-to-top" inset="0,,0">
                    <w:txbxContent>
                      <w:p w14:paraId="03DD41F8" w14:textId="77777777" w:rsidR="00D633B7" w:rsidRPr="00B000B9" w:rsidRDefault="00D633B7" w:rsidP="00D633B7">
                        <w:pPr>
                          <w:pStyle w:val="100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B000B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2" o:spid="_x0000_s1037" type="#_x0000_t202" style="position:absolute;left:4242;top:10253;width:680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" filled="f" strokeweight="1.5pt">
                  <v:textbox style="layout-flow:vertical;mso-layout-flow-alt:bottom-to-top" inset="0,,0">
                    <w:txbxContent>
                      <w:p w14:paraId="43E2A34A" w14:textId="77777777" w:rsidR="00D633B7" w:rsidRPr="00B000B9" w:rsidRDefault="00D633B7" w:rsidP="00D633B7">
                        <w:pPr>
                          <w:pStyle w:val="100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B000B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shape>
                <v:line id="Line 13" o:spid="_x0000_s1038" style="position:absolute;flip:x;visibility:visible;mso-wrap-style:square" from="4525,8836" to="4529,1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B5EBF" w14:textId="77777777" w:rsidR="001C2DA1" w:rsidRDefault="001C2DA1">
      <w:r>
        <w:separator/>
      </w:r>
    </w:p>
  </w:footnote>
  <w:footnote w:type="continuationSeparator" w:id="0">
    <w:p w14:paraId="688EE011" w14:textId="77777777" w:rsidR="001C2DA1" w:rsidRDefault="001C2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47952" w14:textId="77777777" w:rsidR="00265A44" w:rsidRDefault="00265A4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58C51" w14:textId="77777777" w:rsidR="00F92FAD" w:rsidRPr="00F923C0" w:rsidRDefault="00F92FAD" w:rsidP="00965365">
    <w:pPr>
      <w:pStyle w:val="a7"/>
      <w:spacing w:line="14" w:lineRule="exact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D0095" w14:textId="77777777" w:rsidR="00F92FAD" w:rsidRPr="00F923C0" w:rsidRDefault="00F92FAD" w:rsidP="00965365">
    <w:pPr>
      <w:pStyle w:val="a7"/>
      <w:spacing w:line="14" w:lineRule="exact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8F0D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9BA38E1"/>
    <w:multiLevelType w:val="multilevel"/>
    <w:tmpl w:val="F92E126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D433E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2567032"/>
    <w:multiLevelType w:val="multilevel"/>
    <w:tmpl w:val="D4D23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E25149C"/>
    <w:multiLevelType w:val="multilevel"/>
    <w:tmpl w:val="0CFEABD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502F53F7"/>
    <w:multiLevelType w:val="multilevel"/>
    <w:tmpl w:val="8E78053C"/>
    <w:lvl w:ilvl="0">
      <w:start w:val="1"/>
      <w:numFmt w:val="decimal"/>
      <w:pStyle w:val="a0"/>
      <w:suff w:val="space"/>
      <w:lvlText w:val="%1. "/>
      <w:lvlJc w:val="left"/>
      <w:pPr>
        <w:ind w:left="284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     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5614049"/>
    <w:multiLevelType w:val="multilevel"/>
    <w:tmpl w:val="201C460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2AA35D7"/>
    <w:multiLevelType w:val="singleLevel"/>
    <w:tmpl w:val="5AAE58C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6"/>
  </w:num>
  <w:num w:numId="15">
    <w:abstractNumId w:val="6"/>
  </w:num>
  <w:num w:numId="16">
    <w:abstractNumId w:val="6"/>
  </w:num>
  <w:num w:numId="17">
    <w:abstractNumId w:val="4"/>
  </w:num>
  <w:num w:numId="18">
    <w:abstractNumId w:val="5"/>
  </w:num>
  <w:num w:numId="19">
    <w:abstractNumId w:val="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lignBordersAndEdg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19"/>
  <w:drawingGridVerticalSpacing w:val="164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44"/>
    <w:rsid w:val="000060EB"/>
    <w:rsid w:val="00011CD0"/>
    <w:rsid w:val="00025D64"/>
    <w:rsid w:val="00026F0A"/>
    <w:rsid w:val="000274B8"/>
    <w:rsid w:val="00031BF0"/>
    <w:rsid w:val="000425DC"/>
    <w:rsid w:val="000776C5"/>
    <w:rsid w:val="000C0E97"/>
    <w:rsid w:val="000D2A0E"/>
    <w:rsid w:val="000E048D"/>
    <w:rsid w:val="000E1367"/>
    <w:rsid w:val="00116A3E"/>
    <w:rsid w:val="00151D9B"/>
    <w:rsid w:val="0018658F"/>
    <w:rsid w:val="001B7B09"/>
    <w:rsid w:val="001C2DA1"/>
    <w:rsid w:val="001D2FF6"/>
    <w:rsid w:val="001D3D2C"/>
    <w:rsid w:val="001E6EE8"/>
    <w:rsid w:val="002005C5"/>
    <w:rsid w:val="002216CD"/>
    <w:rsid w:val="0023138D"/>
    <w:rsid w:val="00236A4A"/>
    <w:rsid w:val="00252A21"/>
    <w:rsid w:val="00260A6F"/>
    <w:rsid w:val="0026420A"/>
    <w:rsid w:val="00265A44"/>
    <w:rsid w:val="00280256"/>
    <w:rsid w:val="002B7646"/>
    <w:rsid w:val="00300BF3"/>
    <w:rsid w:val="00344721"/>
    <w:rsid w:val="00353947"/>
    <w:rsid w:val="003550A7"/>
    <w:rsid w:val="00363DC8"/>
    <w:rsid w:val="00372890"/>
    <w:rsid w:val="00377283"/>
    <w:rsid w:val="003A5AE1"/>
    <w:rsid w:val="003B2CF9"/>
    <w:rsid w:val="004047CA"/>
    <w:rsid w:val="004276DE"/>
    <w:rsid w:val="00444EE0"/>
    <w:rsid w:val="00490246"/>
    <w:rsid w:val="004A4A3A"/>
    <w:rsid w:val="004B10BE"/>
    <w:rsid w:val="004C15E3"/>
    <w:rsid w:val="004C3B29"/>
    <w:rsid w:val="004E5027"/>
    <w:rsid w:val="004E5999"/>
    <w:rsid w:val="004F3BDB"/>
    <w:rsid w:val="005202D4"/>
    <w:rsid w:val="00530E8E"/>
    <w:rsid w:val="0053682D"/>
    <w:rsid w:val="00540631"/>
    <w:rsid w:val="005765FC"/>
    <w:rsid w:val="005B6C72"/>
    <w:rsid w:val="005B71BB"/>
    <w:rsid w:val="005C381A"/>
    <w:rsid w:val="005E09F3"/>
    <w:rsid w:val="005F5B0A"/>
    <w:rsid w:val="0063496B"/>
    <w:rsid w:val="00643D0A"/>
    <w:rsid w:val="00650930"/>
    <w:rsid w:val="00653496"/>
    <w:rsid w:val="00655EDC"/>
    <w:rsid w:val="00673D64"/>
    <w:rsid w:val="00681E89"/>
    <w:rsid w:val="00683222"/>
    <w:rsid w:val="006C44D7"/>
    <w:rsid w:val="006E041F"/>
    <w:rsid w:val="006E1FFC"/>
    <w:rsid w:val="006E650D"/>
    <w:rsid w:val="0070219F"/>
    <w:rsid w:val="007172C2"/>
    <w:rsid w:val="007432F1"/>
    <w:rsid w:val="0074429B"/>
    <w:rsid w:val="007469DF"/>
    <w:rsid w:val="00772C85"/>
    <w:rsid w:val="00781E64"/>
    <w:rsid w:val="007C6992"/>
    <w:rsid w:val="007D4961"/>
    <w:rsid w:val="007E4ADC"/>
    <w:rsid w:val="00815140"/>
    <w:rsid w:val="0083128F"/>
    <w:rsid w:val="008579B1"/>
    <w:rsid w:val="00863360"/>
    <w:rsid w:val="00883D4A"/>
    <w:rsid w:val="008A3031"/>
    <w:rsid w:val="008C0487"/>
    <w:rsid w:val="008C53BB"/>
    <w:rsid w:val="0090514F"/>
    <w:rsid w:val="00921E57"/>
    <w:rsid w:val="00946D70"/>
    <w:rsid w:val="00965365"/>
    <w:rsid w:val="009B0FA9"/>
    <w:rsid w:val="009B43FF"/>
    <w:rsid w:val="00A13682"/>
    <w:rsid w:val="00A44773"/>
    <w:rsid w:val="00A675BA"/>
    <w:rsid w:val="00A804B9"/>
    <w:rsid w:val="00A9201F"/>
    <w:rsid w:val="00AA0BAF"/>
    <w:rsid w:val="00AA1AA3"/>
    <w:rsid w:val="00AB25E8"/>
    <w:rsid w:val="00AC6372"/>
    <w:rsid w:val="00AE4E74"/>
    <w:rsid w:val="00AF70B4"/>
    <w:rsid w:val="00AF742A"/>
    <w:rsid w:val="00B300AF"/>
    <w:rsid w:val="00B51A4F"/>
    <w:rsid w:val="00B61C8F"/>
    <w:rsid w:val="00B67321"/>
    <w:rsid w:val="00B85BEC"/>
    <w:rsid w:val="00BA37BC"/>
    <w:rsid w:val="00BA7151"/>
    <w:rsid w:val="00BC0407"/>
    <w:rsid w:val="00BC6A2D"/>
    <w:rsid w:val="00BD1825"/>
    <w:rsid w:val="00BD270A"/>
    <w:rsid w:val="00BD63B0"/>
    <w:rsid w:val="00BF1D63"/>
    <w:rsid w:val="00C65129"/>
    <w:rsid w:val="00C94F9C"/>
    <w:rsid w:val="00C95605"/>
    <w:rsid w:val="00CA470F"/>
    <w:rsid w:val="00CA54E2"/>
    <w:rsid w:val="00CB1376"/>
    <w:rsid w:val="00CE4CAA"/>
    <w:rsid w:val="00D05934"/>
    <w:rsid w:val="00D14F36"/>
    <w:rsid w:val="00D26B20"/>
    <w:rsid w:val="00D633B7"/>
    <w:rsid w:val="00D764E0"/>
    <w:rsid w:val="00D77C40"/>
    <w:rsid w:val="00D86A4B"/>
    <w:rsid w:val="00D91D30"/>
    <w:rsid w:val="00DA0651"/>
    <w:rsid w:val="00DE401F"/>
    <w:rsid w:val="00DF2AC1"/>
    <w:rsid w:val="00E205F7"/>
    <w:rsid w:val="00E26F4C"/>
    <w:rsid w:val="00E26FAD"/>
    <w:rsid w:val="00E31291"/>
    <w:rsid w:val="00E511BB"/>
    <w:rsid w:val="00E545FF"/>
    <w:rsid w:val="00E56AE1"/>
    <w:rsid w:val="00E632AD"/>
    <w:rsid w:val="00E649BE"/>
    <w:rsid w:val="00E7444F"/>
    <w:rsid w:val="00E76675"/>
    <w:rsid w:val="00EF2B21"/>
    <w:rsid w:val="00F10784"/>
    <w:rsid w:val="00F15E5A"/>
    <w:rsid w:val="00F23CE7"/>
    <w:rsid w:val="00F27659"/>
    <w:rsid w:val="00F313FE"/>
    <w:rsid w:val="00F513E5"/>
    <w:rsid w:val="00F748C2"/>
    <w:rsid w:val="00F76181"/>
    <w:rsid w:val="00F923C0"/>
    <w:rsid w:val="00F92FAD"/>
    <w:rsid w:val="00FB34A2"/>
    <w:rsid w:val="00FC5114"/>
    <w:rsid w:val="00FD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498623"/>
  <w15:chartTrackingRefBased/>
  <w15:docId w15:val="{E3D0130D-C8C2-4EFC-AD25-00BA177A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655EDC"/>
    <w:rPr>
      <w:rFonts w:ascii="Arial" w:hAnsi="Arial"/>
      <w:sz w:val="24"/>
      <w:szCs w:val="24"/>
    </w:rPr>
  </w:style>
  <w:style w:type="paragraph" w:styleId="1">
    <w:name w:val="heading 1"/>
    <w:basedOn w:val="a1"/>
    <w:next w:val="2"/>
    <w:qFormat/>
    <w:rsid w:val="00655EDC"/>
    <w:pPr>
      <w:keepNext/>
      <w:numPr>
        <w:numId w:val="16"/>
      </w:numPr>
      <w:tabs>
        <w:tab w:val="clear" w:pos="567"/>
        <w:tab w:val="num" w:pos="360"/>
      </w:tabs>
      <w:spacing w:before="360" w:after="240"/>
      <w:ind w:left="360" w:hanging="3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1"/>
    <w:next w:val="3"/>
    <w:qFormat/>
    <w:rsid w:val="00655EDC"/>
    <w:pPr>
      <w:keepNext/>
      <w:keepLines/>
      <w:numPr>
        <w:ilvl w:val="1"/>
        <w:numId w:val="16"/>
      </w:numPr>
      <w:tabs>
        <w:tab w:val="clear" w:pos="567"/>
        <w:tab w:val="num" w:pos="360"/>
      </w:tabs>
      <w:spacing w:before="120" w:after="120"/>
      <w:ind w:left="360" w:hanging="3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1"/>
    <w:next w:val="a2"/>
    <w:qFormat/>
    <w:rsid w:val="00655EDC"/>
    <w:pPr>
      <w:keepNext/>
      <w:numPr>
        <w:ilvl w:val="2"/>
        <w:numId w:val="16"/>
      </w:numPr>
      <w:tabs>
        <w:tab w:val="clear" w:pos="851"/>
        <w:tab w:val="num" w:pos="360"/>
      </w:tabs>
      <w:ind w:left="360" w:hanging="360"/>
      <w:outlineLvl w:val="2"/>
    </w:pPr>
    <w:rPr>
      <w:rFonts w:cs="Arial"/>
      <w:b/>
      <w:bCs/>
      <w:i/>
      <w:szCs w:val="26"/>
    </w:rPr>
  </w:style>
  <w:style w:type="character" w:default="1" w:styleId="a3">
    <w:name w:val="Default Paragraph Font"/>
    <w:semiHidden/>
    <w:rsid w:val="00655EDC"/>
  </w:style>
  <w:style w:type="table" w:default="1" w:styleId="a4">
    <w:name w:val="Normal Table"/>
    <w:semiHidden/>
    <w:rsid w:val="00655ED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rsid w:val="00655EDC"/>
  </w:style>
  <w:style w:type="paragraph" w:styleId="a2">
    <w:name w:val="Body Text"/>
    <w:basedOn w:val="a1"/>
    <w:rsid w:val="00AA0BAF"/>
    <w:pPr>
      <w:spacing w:before="60" w:after="60"/>
      <w:ind w:firstLine="567"/>
      <w:jc w:val="both"/>
    </w:pPr>
  </w:style>
  <w:style w:type="paragraph" w:styleId="a6">
    <w:name w:val="footer"/>
    <w:basedOn w:val="a1"/>
    <w:rsid w:val="00655EDC"/>
    <w:pPr>
      <w:tabs>
        <w:tab w:val="center" w:pos="4677"/>
        <w:tab w:val="right" w:pos="9355"/>
      </w:tabs>
      <w:spacing w:before="60"/>
    </w:pPr>
    <w:rPr>
      <w:sz w:val="16"/>
    </w:rPr>
  </w:style>
  <w:style w:type="paragraph" w:styleId="a7">
    <w:name w:val="header"/>
    <w:basedOn w:val="a1"/>
    <w:rsid w:val="00655EDC"/>
    <w:pPr>
      <w:tabs>
        <w:tab w:val="center" w:pos="4677"/>
        <w:tab w:val="right" w:pos="9355"/>
      </w:tabs>
    </w:pPr>
  </w:style>
  <w:style w:type="paragraph" w:customStyle="1" w:styleId="a8">
    <w:name w:val="Текст таблицы"/>
    <w:basedOn w:val="a1"/>
    <w:rsid w:val="00655EDC"/>
    <w:pPr>
      <w:keepLines/>
    </w:pPr>
    <w:rPr>
      <w:iCs/>
      <w:sz w:val="20"/>
      <w:lang w:val="en-US"/>
    </w:rPr>
  </w:style>
  <w:style w:type="paragraph" w:styleId="a">
    <w:name w:val="List Number"/>
    <w:basedOn w:val="a1"/>
    <w:rsid w:val="00AA0BAF"/>
    <w:pPr>
      <w:numPr>
        <w:numId w:val="20"/>
      </w:numPr>
      <w:spacing w:beforeLines="60" w:before="60" w:afterLines="60" w:after="60"/>
    </w:pPr>
  </w:style>
  <w:style w:type="paragraph" w:styleId="a9">
    <w:name w:val="caption"/>
    <w:basedOn w:val="a1"/>
    <w:qFormat/>
    <w:rsid w:val="00655EDC"/>
    <w:pPr>
      <w:jc w:val="center"/>
    </w:pPr>
    <w:rPr>
      <w:sz w:val="20"/>
    </w:rPr>
  </w:style>
  <w:style w:type="paragraph" w:customStyle="1" w:styleId="aa">
    <w:name w:val="Рисунок"/>
    <w:basedOn w:val="a1"/>
    <w:rsid w:val="00655EDC"/>
    <w:pPr>
      <w:jc w:val="center"/>
    </w:pPr>
  </w:style>
  <w:style w:type="paragraph" w:customStyle="1" w:styleId="ab">
    <w:name w:val="Основной текст без отступа"/>
    <w:basedOn w:val="a2"/>
    <w:rsid w:val="00AB25E8"/>
    <w:pPr>
      <w:ind w:firstLine="0"/>
    </w:pPr>
  </w:style>
  <w:style w:type="paragraph" w:styleId="ac">
    <w:name w:val="Title"/>
    <w:basedOn w:val="a1"/>
    <w:rsid w:val="00CB13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0606">
    <w:name w:val="Стиль Нумерованный список + Перед:  0.6 ст. После:  0.6 ст."/>
    <w:basedOn w:val="a"/>
    <w:rsid w:val="00AA0BAF"/>
    <w:pPr>
      <w:numPr>
        <w:numId w:val="0"/>
      </w:numPr>
      <w:spacing w:before="144" w:after="144"/>
      <w:jc w:val="both"/>
    </w:pPr>
    <w:rPr>
      <w:szCs w:val="20"/>
    </w:rPr>
  </w:style>
  <w:style w:type="table" w:styleId="ad">
    <w:name w:val="Table Grid"/>
    <w:basedOn w:val="a4"/>
    <w:rsid w:val="00921E57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Нумерованный список таблицы"/>
    <w:basedOn w:val="a"/>
    <w:rsid w:val="00655EDC"/>
    <w:pPr>
      <w:numPr>
        <w:numId w:val="18"/>
      </w:numPr>
      <w:spacing w:beforeLines="0" w:before="0" w:afterLines="0" w:after="0"/>
      <w:ind w:left="454" w:hanging="454"/>
      <w:jc w:val="center"/>
    </w:pPr>
    <w:rPr>
      <w:sz w:val="20"/>
      <w:szCs w:val="20"/>
    </w:rPr>
  </w:style>
  <w:style w:type="paragraph" w:styleId="ae">
    <w:name w:val="Title"/>
    <w:basedOn w:val="1"/>
    <w:next w:val="a2"/>
    <w:qFormat/>
    <w:rsid w:val="00AA0BAF"/>
    <w:pPr>
      <w:numPr>
        <w:numId w:val="0"/>
      </w:numPr>
      <w:jc w:val="center"/>
    </w:pPr>
  </w:style>
  <w:style w:type="paragraph" w:customStyle="1" w:styleId="af">
    <w:name w:val="Название таблицы"/>
    <w:basedOn w:val="a9"/>
    <w:next w:val="a8"/>
    <w:rsid w:val="00655EDC"/>
    <w:pPr>
      <w:keepNext/>
      <w:keepLines/>
      <w:ind w:right="851"/>
      <w:jc w:val="right"/>
    </w:pPr>
    <w:rPr>
      <w:sz w:val="24"/>
    </w:rPr>
  </w:style>
  <w:style w:type="character" w:styleId="af0">
    <w:name w:val="page number"/>
    <w:basedOn w:val="a3"/>
    <w:rsid w:val="00655EDC"/>
  </w:style>
  <w:style w:type="paragraph" w:styleId="10">
    <w:name w:val="toc 1"/>
    <w:basedOn w:val="a1"/>
    <w:next w:val="a1"/>
    <w:autoRedefine/>
    <w:semiHidden/>
    <w:rsid w:val="00655EDC"/>
    <w:pPr>
      <w:tabs>
        <w:tab w:val="right" w:leader="dot" w:pos="10195"/>
      </w:tabs>
      <w:ind w:left="851" w:hanging="567"/>
    </w:pPr>
    <w:rPr>
      <w:bCs/>
      <w:caps/>
    </w:rPr>
  </w:style>
  <w:style w:type="paragraph" w:styleId="20">
    <w:name w:val="toc 2"/>
    <w:basedOn w:val="a1"/>
    <w:next w:val="a1"/>
    <w:autoRedefine/>
    <w:semiHidden/>
    <w:rsid w:val="00655EDC"/>
    <w:pPr>
      <w:ind w:left="567"/>
    </w:pPr>
  </w:style>
  <w:style w:type="paragraph" w:styleId="30">
    <w:name w:val="toc 3"/>
    <w:basedOn w:val="a1"/>
    <w:next w:val="a1"/>
    <w:autoRedefine/>
    <w:semiHidden/>
    <w:rsid w:val="00655EDC"/>
    <w:pPr>
      <w:ind w:left="1418"/>
    </w:pPr>
  </w:style>
  <w:style w:type="paragraph" w:styleId="4">
    <w:name w:val="toc 4"/>
    <w:basedOn w:val="a1"/>
    <w:next w:val="a1"/>
    <w:autoRedefine/>
    <w:semiHidden/>
    <w:rsid w:val="00655EDC"/>
    <w:pPr>
      <w:ind w:left="720"/>
    </w:pPr>
  </w:style>
  <w:style w:type="paragraph" w:styleId="5">
    <w:name w:val="toc 5"/>
    <w:basedOn w:val="a1"/>
    <w:next w:val="a1"/>
    <w:autoRedefine/>
    <w:semiHidden/>
    <w:rsid w:val="00655EDC"/>
    <w:pPr>
      <w:ind w:left="960"/>
    </w:pPr>
  </w:style>
  <w:style w:type="paragraph" w:styleId="6">
    <w:name w:val="toc 6"/>
    <w:basedOn w:val="a1"/>
    <w:next w:val="a1"/>
    <w:autoRedefine/>
    <w:semiHidden/>
    <w:rsid w:val="00655EDC"/>
    <w:pPr>
      <w:ind w:left="1200"/>
    </w:pPr>
  </w:style>
  <w:style w:type="paragraph" w:styleId="7">
    <w:name w:val="toc 7"/>
    <w:basedOn w:val="a1"/>
    <w:next w:val="a1"/>
    <w:autoRedefine/>
    <w:semiHidden/>
    <w:rsid w:val="00655EDC"/>
    <w:pPr>
      <w:ind w:left="1440"/>
    </w:pPr>
  </w:style>
  <w:style w:type="paragraph" w:styleId="8">
    <w:name w:val="toc 8"/>
    <w:basedOn w:val="a1"/>
    <w:next w:val="a1"/>
    <w:autoRedefine/>
    <w:semiHidden/>
    <w:rsid w:val="00655EDC"/>
    <w:pPr>
      <w:ind w:left="1680"/>
    </w:pPr>
  </w:style>
  <w:style w:type="paragraph" w:styleId="9">
    <w:name w:val="toc 9"/>
    <w:basedOn w:val="a1"/>
    <w:next w:val="a1"/>
    <w:autoRedefine/>
    <w:semiHidden/>
    <w:rsid w:val="00655EDC"/>
    <w:pPr>
      <w:ind w:left="1920"/>
    </w:pPr>
  </w:style>
  <w:style w:type="paragraph" w:styleId="21">
    <w:name w:val="Body Text 2"/>
    <w:basedOn w:val="a1"/>
    <w:rsid w:val="00655EDC"/>
    <w:pPr>
      <w:jc w:val="center"/>
    </w:pPr>
    <w:rPr>
      <w:rFonts w:cs="Arial"/>
      <w:sz w:val="16"/>
      <w:lang w:val="en-US"/>
    </w:rPr>
  </w:style>
  <w:style w:type="paragraph" w:customStyle="1" w:styleId="af1">
    <w:name w:val="Шапка таблицы"/>
    <w:basedOn w:val="a8"/>
    <w:rsid w:val="00655EDC"/>
    <w:pPr>
      <w:keepNext/>
      <w:jc w:val="center"/>
    </w:pPr>
    <w:rPr>
      <w:b/>
      <w:lang w:val="ru-RU"/>
    </w:rPr>
  </w:style>
  <w:style w:type="character" w:styleId="af2">
    <w:name w:val="Hyperlink"/>
    <w:rsid w:val="00B300AF"/>
    <w:rPr>
      <w:color w:val="0000FF"/>
      <w:u w:val="single"/>
    </w:rPr>
  </w:style>
  <w:style w:type="paragraph" w:styleId="af3">
    <w:name w:val="Balloon Text"/>
    <w:basedOn w:val="a1"/>
    <w:semiHidden/>
    <w:rsid w:val="00F23CE7"/>
    <w:rPr>
      <w:rFonts w:ascii="Tahoma" w:hAnsi="Tahoma" w:cs="Tahoma"/>
      <w:sz w:val="16"/>
      <w:szCs w:val="16"/>
    </w:rPr>
  </w:style>
  <w:style w:type="paragraph" w:customStyle="1" w:styleId="12">
    <w:name w:val="Штамп 12"/>
    <w:basedOn w:val="a1"/>
    <w:rsid w:val="00D633B7"/>
    <w:pPr>
      <w:jc w:val="center"/>
    </w:pPr>
    <w:rPr>
      <w:rFonts w:ascii="Times New Roman" w:hAnsi="Times New Roman"/>
      <w:szCs w:val="32"/>
    </w:rPr>
  </w:style>
  <w:style w:type="paragraph" w:customStyle="1" w:styleId="100">
    <w:name w:val="Штамп 10"/>
    <w:basedOn w:val="a1"/>
    <w:rsid w:val="00D633B7"/>
    <w:pPr>
      <w:jc w:val="center"/>
    </w:pPr>
    <w:rPr>
      <w:rFonts w:ascii="Times New Roman" w:hAnsi="Times New Roman"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Nanosoft\nanoCAD%20BIM%20&#1057;&#1050;&#1057;%20x64%2024.0\Report\RoomExpl\&#1069;&#1082;&#1089;&#1087;&#1083;&#1080;&#1082;&#1072;&#1094;&#1080;&#1103;%20&#1087;&#1086;&#1084;&#1077;&#1097;&#1077;&#1085;&#1080;&#1081;%20&#1043;&#1054;&#1057;&#1058;%2021.608-8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Экспликация помещений ГОСТ 21.608-84.dot</Template>
  <TotalTime>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Экспликация помещений для ЭМ</vt:lpstr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Экспликация помещений для ЭМ</dc:title>
  <dc:subject/>
  <dc:creator>ZloyTapochek</dc:creator>
  <cp:keywords/>
  <dc:description/>
  <cp:lastModifiedBy>Дмитрий</cp:lastModifiedBy>
  <cp:revision>1</cp:revision>
  <cp:lastPrinted>2006-10-16T07:50:00Z</cp:lastPrinted>
  <dcterms:created xsi:type="dcterms:W3CDTF">2024-12-20T03:59:00Z</dcterms:created>
  <dcterms:modified xsi:type="dcterms:W3CDTF">2024-12-20T04:01:00Z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_NAME">
    <vt:lpwstr/>
  </property>
  <property fmtid="{D5CDD505-2E9C-101B-9397-08002B2CF9AE}" pid="3" name="PROJECT_NAME">
    <vt:lpwstr/>
  </property>
  <property fmtid="{D5CDD505-2E9C-101B-9397-08002B2CF9AE}" pid="4" name="PS">
    <vt:lpwstr/>
  </property>
  <property fmtid="{D5CDD505-2E9C-101B-9397-08002B2CF9AE}" pid="5" name="EXECUTOR_NAME">
    <vt:lpwstr/>
  </property>
  <property fmtid="{D5CDD505-2E9C-101B-9397-08002B2CF9AE}" pid="6" name="DOCUMENT_NUMBER">
    <vt:lpwstr>-------</vt:lpwstr>
  </property>
  <property fmtid="{D5CDD505-2E9C-101B-9397-08002B2CF9AE}" pid="7" name="DEVELOPER">
    <vt:lpwstr/>
  </property>
  <property fmtid="{D5CDD505-2E9C-101B-9397-08002B2CF9AE}" pid="8" name="CHECK">
    <vt:lpwstr/>
  </property>
  <property fmtid="{D5CDD505-2E9C-101B-9397-08002B2CF9AE}" pid="9" name="GROUP_MNG">
    <vt:lpwstr/>
  </property>
  <property fmtid="{D5CDD505-2E9C-101B-9397-08002B2CF9AE}" pid="10" name="DEP_MNG">
    <vt:lpwstr/>
  </property>
  <property fmtid="{D5CDD505-2E9C-101B-9397-08002B2CF9AE}" pid="11" name="NCONTROL">
    <vt:lpwstr/>
  </property>
  <property fmtid="{D5CDD505-2E9C-101B-9397-08002B2CF9AE}" pid="12" name="CONFIRM">
    <vt:lpwstr/>
  </property>
  <property fmtid="{D5CDD505-2E9C-101B-9397-08002B2CF9AE}" pid="13" name="DOCUMENT_TITLE">
    <vt:lpwstr>Экспликация помещений</vt:lpwstr>
  </property>
  <property fmtid="{D5CDD505-2E9C-101B-9397-08002B2CF9AE}" pid="14" name="DOCUMENT_PAGE">
    <vt:lpwstr/>
  </property>
</Properties>
</file>